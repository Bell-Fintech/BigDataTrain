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隶书" w:hAnsi="隶书" w:eastAsia="隶书" w:cs="隶书"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eastAsia" w:ascii="隶书" w:hAnsi="隶书" w:eastAsia="隶书" w:cs="隶书"/>
          <w:sz w:val="52"/>
          <w:szCs w:val="52"/>
          <w:lang w:val="en-US" w:eastAsia="zh-CN"/>
        </w:rPr>
        <w:t>Servlet常用对象API详解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怎样获取这个对象？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在servlet初始化的时候这个对象就被服务器传递给了servlet，所以可以从servlet中获取。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ServletConfig 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onfig = this.getServletConfig();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初始化参数的配置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在WEB-INF下的web.xml文件中配置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593340"/>
            <wp:effectExtent l="9525" t="9525" r="19050" b="26035"/>
            <wp:docPr id="1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334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获取初始化参数-------获取指定名称的一个参数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//获取指定名称的初始化参数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   String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  <w:u w:val="single"/>
              </w:rPr>
              <w:t>value1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config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.getInitParameter(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"初始化参数1"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获取初始化参数--------获取所配置的所有名称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// 获取当前</w:t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  <w:u w:val="single"/>
              </w:rPr>
              <w:t>servlet</w:t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中所配置的所有的初始化参数名称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Enumeration&lt;String&gt;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names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config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.getInitParameterNames();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names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.hasMoreElements()) {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// 获取的初始化参数的名字顺序不确定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names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.nextElement();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// 获取所对应的初始化参数名称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value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config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.getInitParameter(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»ªÎÄ¿¬Ìå" w:hAnsi="»ªÎÄ¿¬Ìå" w:eastAsia="»ªÎÄ¿¬Ìå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":"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value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获取当前servlet的名字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String servletName = config.getServletName();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获取ServletContext对象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ServletContext context = this.getServletConfig().getServletContext();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ServletContext</w:t>
      </w:r>
      <w:r>
        <w:rPr>
          <w:rFonts w:hint="eastAsia"/>
          <w:lang w:val="en-US" w:eastAsia="zh-CN"/>
        </w:rPr>
        <w:t>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怎样获取这个对象？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通过ServletConfig对象获取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ServletContext context = this.getServletConfig().getServletContext();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 整个程序应用一个</w:t>
      </w:r>
      <w:r>
        <w:rPr>
          <w:rFonts w:hint="eastAsia"/>
        </w:rPr>
        <w:t>ServletContext</w:t>
      </w:r>
      <w:r>
        <w:rPr>
          <w:rFonts w:hint="eastAsia"/>
          <w:lang w:val="en-US" w:eastAsia="zh-CN"/>
        </w:rPr>
        <w:t>对象,那么当前servlet也能获取这个对象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ServletContext context = this.getServletContext();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获取全局初始化参数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ervletContext对象是Servlet三大域对象之一，每个Web应用程序都拥有一个ServletContext对象，该对象是Web应用程序的全局对象或者上下文。Tomcat服务器在启动时，会自动创建一个ServletContext对象，在关闭时，会自动销毁这个ServletContext对象。每个Web应用程序只拥有一个ServletContext对象，ServletContext对象可以在整个Web应用中共享数据资源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全局初始化参数的配置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在WEB-INF下的web.xml文件中配置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389505"/>
            <wp:effectExtent l="9525" t="9525" r="15875" b="20320"/>
            <wp:docPr id="2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950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获取全局初始化参数</w:t>
      </w:r>
      <w:r>
        <w:rPr>
          <w:rFonts w:hint="eastAsia"/>
          <w:lang w:val="en-US" w:eastAsia="zh-CN"/>
        </w:rPr>
        <w:t>-------获取指定名称的参数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和config对象获取局部初始化参数的用法是一样的 ，区别在于：所有的servlet都能获取所有配置的初始化参数 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String value1 = context.getInitParameter("a");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获取全局初始化参数</w:t>
      </w:r>
      <w:r>
        <w:rPr>
          <w:rFonts w:hint="eastAsia"/>
          <w:lang w:val="en-US" w:eastAsia="zh-CN"/>
        </w:rPr>
        <w:t>-------获取所配置的所有参数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spacing w:beforeLines="0" w:afterLines="0"/>
              <w:ind w:firstLine="630" w:firstLineChars="30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// 获取所配置的所有的</w:t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  <w:lang w:eastAsia="zh-CN"/>
              </w:rPr>
              <w:t>全局</w:t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初始化参数名称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Enumeration&lt;String&gt;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names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  <w:lang w:val="en-US" w:eastAsia="zh-CN"/>
              </w:rPr>
              <w:t>text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.getInitParameterNames();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names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.hasMoreElements()) {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// 获取</w:t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  <w:lang w:eastAsia="zh-CN"/>
              </w:rPr>
              <w:t>全局</w:t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初始化参数的名字顺序不确定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names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.nextElement();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// 获取所对应的</w:t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  <w:lang w:eastAsia="zh-CN"/>
              </w:rPr>
              <w:t>全局</w:t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初始化参数名称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value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con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  <w:lang w:val="en-US" w:eastAsia="zh-CN"/>
              </w:rPr>
              <w:t>text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.getInitParameter(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»ªÎÄ¿¬Ìå" w:hAnsi="»ªÎÄ¿¬Ìå" w:eastAsia="»ªÎÄ¿¬Ìå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":"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value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整个应用的数据共享（application域）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Application域中的数据会被整个web应用程序所共用。所有的servlet都能获取application域中的数据 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1向域中存数据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22"/>
              <w:tblW w:w="8595" w:type="dxa"/>
              <w:tblCellSpacing w:w="0" w:type="dxa"/>
              <w:tblInd w:w="-168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EEECE1" w:themeFill="background2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91"/>
              <w:gridCol w:w="7704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EEECE1" w:themeFill="background2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0" w:type="dxa"/>
              </w:trPr>
              <w:tc>
                <w:tcPr>
                  <w:tcW w:w="891" w:type="dxa"/>
                  <w:shd w:val="clear" w:color="auto" w:fill="EEECE1" w:themeFill="background2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</w:pPr>
                  <w:r>
                    <w:rPr>
                      <w:rStyle w:val="20"/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 void</w:t>
                  </w:r>
                </w:p>
              </w:tc>
              <w:tc>
                <w:tcPr>
                  <w:tcW w:w="7704" w:type="dxa"/>
                  <w:shd w:val="clear" w:color="auto" w:fill="EEECE1" w:themeFill="background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instrText xml:space="preserve"> HYPERLINK "mk:@MSITStore:C:/jsdk23/javax/servlet/ServletContext.html" \l "setAttribute(java.lang.String, java.lang.Object)" </w:instrText>
                  </w: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9"/>
                      <w:rFonts w:ascii="宋体" w:hAnsi="宋体" w:eastAsia="宋体" w:cs="宋体"/>
                      <w:b/>
                      <w:sz w:val="24"/>
                      <w:szCs w:val="24"/>
                    </w:rPr>
                    <w:t>setAttribute</w:t>
                  </w: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end"/>
                  </w:r>
                  <w:r>
                    <w:rPr>
                      <w:rStyle w:val="20"/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(java.lang.String name, java.lang.Object object)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2在域中取数据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22"/>
              <w:tblW w:w="8639" w:type="dxa"/>
              <w:tblCellSpacing w:w="0" w:type="dxa"/>
              <w:tblInd w:w="-19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auto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2491"/>
              <w:gridCol w:w="6148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0" w:type="dxa"/>
              </w:trPr>
              <w:tc>
                <w:tcPr>
                  <w:tcW w:w="2491" w:type="dxa"/>
                  <w:shd w:val="clear" w:color="auto" w:fill="EEECE1" w:themeFill="background2"/>
                  <w:vAlign w:val="top"/>
                </w:tcPr>
                <w:p>
                  <w:pP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java.lang.Object</w:t>
                  </w:r>
                </w:p>
              </w:tc>
              <w:tc>
                <w:tcPr>
                  <w:tcW w:w="6148" w:type="dxa"/>
                  <w:shd w:val="clear" w:color="auto" w:fill="EEECE1" w:themeFill="background2"/>
                  <w:vAlign w:val="center"/>
                </w:tcPr>
                <w:p>
                  <w:pP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instrText xml:space="preserve"> HYPERLINK "mk:@MSITStore:C:/jsdk23/javax/servlet/ServletContext.html" \l "getAttribute(java.lang.String)" </w:instrText>
                  </w: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getAttribute</w:t>
                  </w: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end"/>
                  </w: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(java.lang.String name) </w:t>
                  </w: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22"/>
              <w:tblW w:w="8462" w:type="dxa"/>
              <w:tblCellSpacing w:w="0" w:type="dxa"/>
              <w:tblInd w:w="-158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EEECE1" w:themeFill="background2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2383"/>
              <w:gridCol w:w="6079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0" w:type="dxa"/>
              </w:trPr>
              <w:tc>
                <w:tcPr>
                  <w:tcW w:w="2383" w:type="dxa"/>
                  <w:shd w:val="clear" w:color="auto" w:fill="EEECE1" w:themeFill="background2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</w:pPr>
                  <w:r>
                    <w:rPr>
                      <w:rStyle w:val="20"/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java.util.Enumeration</w:t>
                  </w:r>
                </w:p>
              </w:tc>
              <w:tc>
                <w:tcPr>
                  <w:tcW w:w="6079" w:type="dxa"/>
                  <w:shd w:val="clear" w:color="auto" w:fill="EEECE1" w:themeFill="background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instrText xml:space="preserve"> HYPERLINK "mk:@MSITStore:C:/jsdk23/javax/servlet/ServletContext.html" \l "getAttributeNames()" </w:instrText>
                  </w: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9"/>
                      <w:rFonts w:ascii="宋体" w:hAnsi="宋体" w:eastAsia="宋体" w:cs="宋体"/>
                      <w:b/>
                      <w:sz w:val="24"/>
                      <w:szCs w:val="24"/>
                    </w:rPr>
                    <w:t>getAttributeNames</w:t>
                  </w: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end"/>
                  </w:r>
                  <w:r>
                    <w:rPr>
                      <w:rStyle w:val="20"/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 删除域中的指定数据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22"/>
              <w:tblW w:w="8597" w:type="dxa"/>
              <w:tblCellSpacing w:w="0" w:type="dxa"/>
              <w:tblInd w:w="-168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auto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690"/>
              <w:gridCol w:w="7907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0" w:type="dxa"/>
              </w:trPr>
              <w:tc>
                <w:tcPr>
                  <w:tcW w:w="690" w:type="dxa"/>
                  <w:shd w:val="clear" w:color="auto" w:fill="EEECE1" w:themeFill="background2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</w:pPr>
                  <w:r>
                    <w:rPr>
                      <w:rStyle w:val="20"/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void</w:t>
                  </w:r>
                </w:p>
              </w:tc>
              <w:tc>
                <w:tcPr>
                  <w:tcW w:w="7907" w:type="dxa"/>
                  <w:shd w:val="clear" w:color="auto" w:fill="EEECE1" w:themeFill="background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instrText xml:space="preserve"> HYPERLINK "mk:@MSITStore:C:/jsdk23/javax/servlet/ServletContext.html" \l "removeAttribute(java.lang.String)" </w:instrText>
                  </w: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9"/>
                      <w:rFonts w:ascii="宋体" w:hAnsi="宋体" w:eastAsia="宋体" w:cs="宋体"/>
                      <w:b/>
                      <w:sz w:val="24"/>
                      <w:szCs w:val="24"/>
                    </w:rPr>
                    <w:t>removeAttribute</w:t>
                  </w: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end"/>
                  </w:r>
                  <w:r>
                    <w:rPr>
                      <w:rStyle w:val="20"/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(java.lang.String name)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获取web应用中文件的真实路径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获取文件的真实路径  从而读取文件的内容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22"/>
              <w:tblW w:w="8531" w:type="dxa"/>
              <w:tblCellSpacing w:w="0" w:type="dxa"/>
              <w:tblInd w:w="-167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auto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2092"/>
              <w:gridCol w:w="6439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0" w:type="dxa"/>
              </w:trPr>
              <w:tc>
                <w:tcPr>
                  <w:tcW w:w="2092" w:type="dxa"/>
                  <w:shd w:val="clear" w:color="auto" w:fill="EEECE1" w:themeFill="background2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right"/>
                  </w:pPr>
                  <w:r>
                    <w:rPr>
                      <w:rStyle w:val="20"/>
                      <w:rFonts w:ascii="宋体" w:hAnsi="宋体" w:eastAsia="宋体" w:cs="宋体"/>
                      <w:kern w:val="0"/>
                      <w:sz w:val="20"/>
                      <w:szCs w:val="20"/>
                      <w:lang w:val="en-US" w:eastAsia="zh-CN" w:bidi="ar"/>
                    </w:rPr>
                    <w:t> java.lang.String</w:t>
                  </w:r>
                </w:p>
              </w:tc>
              <w:tc>
                <w:tcPr>
                  <w:tcW w:w="6439" w:type="dxa"/>
                  <w:shd w:val="clear" w:color="auto" w:fill="EEECE1" w:themeFill="background2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instrText xml:space="preserve"> HYPERLINK "mk:@MSITStore:C:/jsdk23/javax/servlet/ServletContext.html" \l "getRealPath(java.lang.String)" </w:instrText>
                  </w: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9"/>
                      <w:rFonts w:ascii="宋体" w:hAnsi="宋体" w:eastAsia="宋体" w:cs="宋体"/>
                      <w:b/>
                      <w:sz w:val="24"/>
                      <w:szCs w:val="24"/>
                    </w:rPr>
                    <w:t>getRealPath</w:t>
                  </w:r>
                  <w:r>
                    <w:rPr>
                      <w:rStyle w:val="20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end"/>
                  </w:r>
                  <w:r>
                    <w:rPr>
                      <w:rStyle w:val="20"/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(java.lang.String path)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Web应用程序中的文件存在于三个位置：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 src目录下的文件 /WEB-INF/classes/db.properties(src目录下的东西都发布在/WEB-INF/classes/目录下面)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第二种WebContent目录下的文件/db.properties(默认在根目录下)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 WEB-INF目录下的文件/WEB-INF/db.properties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75280" cy="2834640"/>
            <wp:effectExtent l="9525" t="9525" r="10795" b="13335"/>
            <wp:docPr id="3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283464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realPath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context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.getRealPath(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"/WEB-INF/db.properties"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   FileInputStream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inputStream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FileInputStream(</w:t>
            </w:r>
            <w:r>
              <w:rPr>
                <w:rFonts w:hint="eastAsia" w:ascii="»ªÎÄ¿¬Ìå" w:hAnsi="»ªÎÄ¿¬Ìå" w:eastAsia="»ªÎÄ¿¬Ìå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realPath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   Properties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Properties();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.load(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inputStream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读取web资源文件</w:t>
      </w:r>
    </w:p>
    <w:p>
      <w:pPr>
        <w:rPr>
          <w:rStyle w:val="18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8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ServletContext接口通过下列方法提供对web应用组成的静态内容文档层级的直接访问，包括HTML，GIF和JPEG文件：</w:t>
      </w:r>
    </w:p>
    <w:p>
      <w:pPr>
        <w:pStyle w:val="16"/>
        <w:keepNext w:val="0"/>
        <w:keepLines w:val="0"/>
        <w:widowControl/>
        <w:suppressLineNumbers w:val="0"/>
        <w:shd w:val="clear" w:fill="FFFFFF"/>
        <w:ind w:left="0" w:firstLine="420"/>
        <w:jc w:val="left"/>
        <w:rPr>
          <w:rStyle w:val="18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8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getResource和getResourceAsStream方法以“/”开头的字符串为参数，它指定上下文根路径的资源相对路径。文档的层级可能存在于服务器的文件系统</w:t>
      </w:r>
    </w:p>
    <w:tbl>
      <w:tblPr>
        <w:tblStyle w:val="22"/>
        <w:tblW w:w="839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222"/>
        <w:gridCol w:w="61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222" w:type="dxa"/>
            <w:shd w:val="clear" w:color="auto" w:fill="EEECE1" w:themeFill="background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Style w:val="20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java.net.URL</w:t>
            </w:r>
          </w:p>
        </w:tc>
        <w:tc>
          <w:tcPr>
            <w:tcW w:w="6174" w:type="dxa"/>
            <w:shd w:val="clear" w:color="auto" w:fill="EEECE1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"mk:@MSITStore:C:/jsdk23/javax/servlet/ServletContext.html" \l "getResource(java.lang.String)" </w:instrText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b/>
                <w:sz w:val="24"/>
                <w:szCs w:val="24"/>
              </w:rPr>
              <w:t>getResource</w:t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2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(java.lang.String path)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222" w:type="dxa"/>
            <w:shd w:val="clear" w:color="auto" w:fill="EEECE1" w:themeFill="background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Style w:val="20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java.io.InputStream</w:t>
            </w:r>
          </w:p>
        </w:tc>
        <w:tc>
          <w:tcPr>
            <w:tcW w:w="6174" w:type="dxa"/>
            <w:shd w:val="clear" w:color="auto" w:fill="EEECE1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"mk:@MSITStore:C:/jsdk23/javax/servlet/ServletContext.html" \l "getResourceAsStream(java.lang.String)" </w:instrText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b/>
                <w:sz w:val="24"/>
                <w:szCs w:val="24"/>
              </w:rPr>
              <w:t>getResourceAsStream</w:t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2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(java.lang.String path)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</w:tbl>
    <w:p>
      <w:pPr>
        <w:pStyle w:val="16"/>
        <w:keepNext w:val="0"/>
        <w:keepLines w:val="0"/>
        <w:widowControl/>
        <w:suppressLineNumbers w:val="0"/>
        <w:shd w:val="clear" w:fill="FFFFFF"/>
        <w:jc w:val="left"/>
        <w:rPr>
          <w:rStyle w:val="18"/>
          <w:rFonts w:hint="eastAsia" w:ascii="Arial" w:hAnsi="Arial" w:cs="Arial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8"/>
          <w:rFonts w:hint="eastAsia" w:ascii="Arial" w:hAnsi="Arial" w:cs="Arial"/>
          <w:i w:val="0"/>
          <w:color w:val="C00000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Style w:val="18"/>
          <w:rFonts w:hint="eastAsia" w:ascii="Arial" w:hAnsi="Arial" w:cs="Arial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eb应用中利用context对象总结读取资源文件的三种方法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lang w:val="en-US" w:eastAsia="zh-CN"/>
              </w:rPr>
            </w:pPr>
            <w:r>
              <w:rPr>
                <w:rFonts w:hint="default"/>
              </w:rPr>
              <w:t>/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第一种方式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URL url = context.getResource("WEB-INF/classes/db.properties");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InputStream is =  url.openStream();  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</w:t>
            </w:r>
            <w:r>
              <w:rPr>
                <w:rFonts w:hint="eastAsia"/>
                <w:lang w:val="en-US" w:eastAsia="zh-CN"/>
              </w:rPr>
              <w:t>第二种方式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/*</w:t>
            </w:r>
            <w:r>
              <w:rPr>
                <w:rFonts w:hint="eastAsia"/>
                <w:lang w:val="en-US" w:eastAsia="zh-CN"/>
              </w:rPr>
              <w:t>读取</w:t>
            </w:r>
            <w:r>
              <w:rPr>
                <w:rFonts w:hint="default"/>
                <w:lang w:val="en-US" w:eastAsia="zh-CN"/>
              </w:rPr>
              <w:t>db.properties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default"/>
                <w:lang w:val="en-US" w:eastAsia="zh-CN"/>
              </w:rPr>
              <w:t>*/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 path =context.getRealPath("WEB-INF/classes/db.properties");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/*</w:t>
            </w:r>
            <w:r>
              <w:rPr>
                <w:rFonts w:hint="eastAsia"/>
                <w:lang w:val="en-US" w:eastAsia="zh-CN"/>
              </w:rPr>
              <w:t>根据文件的路径 构建文件对象</w:t>
            </w:r>
            <w:r>
              <w:rPr>
                <w:rFonts w:hint="default"/>
                <w:lang w:val="en-US" w:eastAsia="zh-CN"/>
              </w:rPr>
              <w:t>*/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File file = new File(path);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/*</w:t>
            </w:r>
            <w:r>
              <w:rPr>
                <w:rFonts w:hint="eastAsia"/>
                <w:lang w:val="en-US" w:eastAsia="zh-CN"/>
              </w:rPr>
              <w:t>根据</w:t>
            </w:r>
            <w:r>
              <w:rPr>
                <w:rFonts w:hint="default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文件对象 创建输入流</w:t>
            </w:r>
            <w:r>
              <w:rPr>
                <w:rFonts w:hint="default"/>
                <w:lang w:val="en-US" w:eastAsia="zh-CN"/>
              </w:rPr>
              <w:t>*/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InputStream is = new FileInputStream(file);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//</w:t>
            </w:r>
            <w:r>
              <w:rPr>
                <w:rFonts w:hint="eastAsia"/>
                <w:lang w:val="en-US" w:eastAsia="zh-CN"/>
              </w:rPr>
              <w:t>第三种方式 直接可以获取文件的输入流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InputStream is = context.getResourceAsStream("WEB-INF/classes/db.properties "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</w:tbl>
    <w:p>
      <w:pPr>
        <w:pStyle w:val="16"/>
        <w:keepNext w:val="0"/>
        <w:keepLines w:val="0"/>
        <w:widowControl/>
        <w:suppressLineNumbers w:val="0"/>
        <w:shd w:val="clear" w:fill="FFFFFF"/>
        <w:jc w:val="left"/>
        <w:rPr>
          <w:rStyle w:val="18"/>
          <w:rFonts w:hint="eastAsia" w:ascii="Arial" w:hAnsi="Arial" w:cs="Arial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实现转发</w:t>
      </w:r>
    </w:p>
    <w:tbl>
      <w:tblPr>
        <w:tblStyle w:val="22"/>
        <w:tblW w:w="8644" w:type="dxa"/>
        <w:tblCellSpacing w:w="0" w:type="dxa"/>
        <w:tblInd w:w="-6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EEECE1" w:themeFill="background2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939"/>
        <w:gridCol w:w="67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EEECE1" w:themeFill="background2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939" w:type="dxa"/>
            <w:shd w:val="clear" w:color="auto" w:fill="EEECE1" w:themeFill="background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Style w:val="20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</w:t>
            </w:r>
            <w:r>
              <w:rPr>
                <w:rStyle w:val="20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Style w:val="20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 HYPERLINK "mk:@MSITStore:C:/jsdk23/javax/servlet/RequestDispatcher.html" </w:instrText>
            </w:r>
            <w:r>
              <w:rPr>
                <w:rStyle w:val="20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sz w:val="21"/>
                <w:szCs w:val="21"/>
              </w:rPr>
              <w:t>RequestDispatcher</w:t>
            </w:r>
            <w:r>
              <w:rPr>
                <w:rStyle w:val="20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6705" w:type="dxa"/>
            <w:shd w:val="clear" w:color="auto" w:fill="EEECE1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"mk:@MSITStore:C:/jsdk23/javax/servlet/ServletContext.html" \l "getRequestDispatcher(java.lang.String)" </w:instrText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b/>
                <w:sz w:val="24"/>
                <w:szCs w:val="24"/>
              </w:rPr>
              <w:t>getRequestDispatcher</w:t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2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(java.lang.String path)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先获取转发器---&gt; 转发（携带数据）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context.getRequestDispatcher("</w:t>
            </w:r>
            <w:r>
              <w:rPr>
                <w:rFonts w:hint="eastAsia"/>
                <w:lang w:val="en-US" w:eastAsia="zh-CN"/>
              </w:rPr>
              <w:t>/Servlet</w:t>
            </w:r>
            <w:r>
              <w:rPr>
                <w:rFonts w:hint="eastAsia"/>
              </w:rPr>
              <w:t>").forward(request, response);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HttpServletRrquest对象</w:t>
      </w:r>
    </w:p>
    <w:p>
      <w:pPr>
        <w:rPr>
          <w:rFonts w:hint="eastAsia"/>
          <w:lang w:eastAsia="zh-CN"/>
        </w:rPr>
      </w:pPr>
      <w:r>
        <w:t xml:space="preserve">  </w:t>
      </w:r>
      <w:r>
        <w:rPr>
          <w:rFonts w:hint="eastAsia"/>
          <w:lang w:val="en-US" w:eastAsia="zh-CN"/>
        </w:rPr>
        <w:t xml:space="preserve"> </w:t>
      </w:r>
      <w:r>
        <w:t>当客户端向服务器端发送请求时，服务器为本次请求创建request对象，并在调用Servlet的service方法时，将该对象传递给service方法。Request对象中封装了客户端发送过来的所有的请求数据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获取请求头信息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获取常用信息</w:t>
      </w:r>
    </w:p>
    <w:p>
      <w:pPr>
        <w:rPr>
          <w:rFonts w:hint="default"/>
        </w:rPr>
      </w:pPr>
      <w:r>
        <w:t xml:space="preserve"> </w:t>
      </w:r>
      <w:r>
        <w:rPr>
          <w:rFonts w:hint="eastAsia"/>
          <w:lang w:val="en-US" w:eastAsia="zh-CN"/>
        </w:rPr>
        <w:t xml:space="preserve">2 </w:t>
      </w:r>
      <w:r>
        <w:t>String</w:t>
      </w:r>
      <w:r>
        <w:rPr>
          <w:rFonts w:hint="eastAsia"/>
          <w:lang w:val="en-US" w:eastAsia="zh-CN"/>
        </w:rPr>
        <w:t xml:space="preserve"> </w:t>
      </w:r>
      <w:r>
        <w:t xml:space="preserve"> </w:t>
      </w:r>
      <w:r>
        <w:rPr>
          <w:rFonts w:hint="eastAsia"/>
          <w:b/>
          <w:bCs/>
          <w:lang w:val="en-US" w:eastAsia="zh-CN"/>
        </w:rPr>
        <w:t>getMethod（）</w:t>
      </w:r>
      <w:r>
        <w:t>：获取客户端请求方式。例如：get或post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获取请求头信息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java.lang.String</w:t>
      </w:r>
      <w:r>
        <w:rPr>
          <w:rFonts w:hint="eastAsia"/>
          <w:b/>
          <w:bCs/>
          <w:lang w:val="en-US" w:eastAsia="zh-CN"/>
        </w:rPr>
        <w:t xml:space="preserve"> getHeader(java.lang.String name)</w:t>
      </w:r>
      <w:r>
        <w:rPr>
          <w:rFonts w:hint="eastAsia"/>
          <w:lang w:val="en-US" w:eastAsia="zh-CN"/>
        </w:rPr>
        <w:t xml:space="preserve"> 获取指定的请求头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java.util.Enumeration </w:t>
      </w:r>
      <w:r>
        <w:rPr>
          <w:rFonts w:hint="eastAsia"/>
          <w:b/>
          <w:bCs/>
          <w:lang w:val="en-US" w:eastAsia="zh-CN"/>
        </w:rPr>
        <w:t>getHeaderNames()</w:t>
      </w:r>
      <w:r>
        <w:rPr>
          <w:rFonts w:hint="eastAsia"/>
          <w:lang w:val="en-US" w:eastAsia="zh-CN"/>
        </w:rPr>
        <w:t xml:space="preserve">  获取此次请求的所有请求头的名字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java.util.Enumeration </w:t>
      </w:r>
      <w:r>
        <w:rPr>
          <w:rFonts w:hint="eastAsia"/>
          <w:b/>
          <w:bCs/>
          <w:lang w:val="en-US" w:eastAsia="zh-CN"/>
        </w:rPr>
        <w:t xml:space="preserve">getHeaders(java.lang.String name) </w:t>
      </w:r>
      <w:r>
        <w:rPr>
          <w:rFonts w:hint="eastAsia"/>
          <w:lang w:val="en-US" w:eastAsia="zh-CN"/>
        </w:rPr>
        <w:t xml:space="preserve"> 获取指定请求头中多值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获取请求参数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通过request对象获取的页面表单传递的参数返回的都是字符串类型的数据，如果要将页面传递的数据封装到JavaBean中，必须进行数据格式的转换，但是使用阿帕奇提供的工具类只要保证参数的key和实体类中的属性名称对应一直则可以自动封装。</w:t>
      </w:r>
    </w:p>
    <w:p>
      <w:pPr>
        <w:numPr>
          <w:ilvl w:val="0"/>
          <w:numId w:val="2"/>
        </w:numPr>
      </w:pPr>
      <w:r>
        <w:t>getParameter(String)方法</w:t>
      </w:r>
      <w:r>
        <w:rPr>
          <w:rFonts w:hint="default"/>
        </w:rPr>
        <w:t>(</w:t>
      </w:r>
      <w:r>
        <w:rPr>
          <w:rFonts w:hint="default"/>
          <w:color w:val="FF0000"/>
        </w:rPr>
        <w:t>常用)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ind w:left="360" w:leftChars="0"/>
              <w:rPr>
                <w:vertAlign w:val="baseline"/>
              </w:rPr>
            </w:pPr>
            <w:r>
              <w:rPr>
                <w:rFonts w:hint="eastAsia"/>
              </w:rPr>
              <w:t>String name = request.getParameter("name");</w:t>
            </w:r>
            <w:r>
              <w:rPr>
                <w:rFonts w:hint="eastAsia"/>
                <w:lang w:val="en-US" w:eastAsia="zh-CN"/>
              </w:rPr>
              <w:t>//获取制定参数名称的数值</w:t>
            </w:r>
          </w:p>
        </w:tc>
      </w:tr>
    </w:tbl>
    <w:p>
      <w:pPr>
        <w:numPr>
          <w:ilvl w:val="0"/>
          <w:numId w:val="2"/>
        </w:numPr>
      </w:pPr>
      <w:r>
        <w:rPr>
          <w:rFonts w:hint="default"/>
        </w:rPr>
        <w:t>getParameterValues(String name)方法(常用)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String[] hobby = request.getParameterValues("hobby");</w:t>
            </w:r>
            <w:r>
              <w:rPr>
                <w:rFonts w:hint="eastAsia"/>
                <w:vertAlign w:val="baseline"/>
                <w:lang w:val="en-US" w:eastAsia="zh-CN"/>
              </w:rPr>
              <w:t>//获取像爱好这种一个key对应多个值得情况（复选框）</w:t>
            </w:r>
          </w:p>
        </w:tc>
      </w:tr>
    </w:tbl>
    <w:p>
      <w:pPr>
        <w:numPr>
          <w:ilvl w:val="0"/>
          <w:numId w:val="2"/>
        </w:numPr>
      </w:pPr>
      <w:r>
        <w:rPr>
          <w:rFonts w:hint="default"/>
        </w:rPr>
        <w:t>getParameterNames()方法(不常用)</w:t>
      </w:r>
      <w:r>
        <w:rPr>
          <w:rFonts w:hint="eastAsia"/>
          <w:lang w:val="en-US" w:eastAsia="zh-CN"/>
        </w:rPr>
        <w:t>获取所有参数的名称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</w:rPr>
        <w:t>getParameterMap()方法</w:t>
      </w:r>
      <w:r>
        <w:rPr>
          <w:rFonts w:hint="default"/>
          <w:color w:val="FF0000"/>
        </w:rPr>
        <w:t>(编写框架时常用)</w:t>
      </w:r>
      <w:r>
        <w:rPr>
          <w:rFonts w:hint="eastAsia"/>
          <w:color w:val="FF0000"/>
          <w:lang w:val="en-US" w:eastAsia="zh-CN"/>
        </w:rPr>
        <w:t>次方法可以获取所有的请求数据）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Map&lt;String, String[]&gt; map = request.getParameterMap();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结合工具类完成数据的自动封装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两个jar包缺一不可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object>
          <v:shape id="_x0000_i1025" o:spt="75" type="#_x0000_t75" style="height:42.75pt;width:148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8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object>
          <v:shape id="_x0000_i1026" o:spt="75" type="#_x0000_t75" style="height:42.75pt;width:155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0">
            <o:LockedField>false</o:LockedField>
          </o:OLEObject>
        </w:objec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User user = new User();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BeanUtils.populate(user, request.getParameterMap());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难点总结：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中form表单和url或者超链接请求servlet传递的任何参数的数据类型都是字符串，request对象接收到请求参数的数据以后想要封装到实体bean中只能手动转换类型。但是使用工具类只要满足属性名称和传递参数的key一致即可。</w:t>
      </w:r>
    </w:p>
    <w:p>
      <w:p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Servlet 接收传递过来的json数据，可以使用工具类接收。</w:t>
      </w:r>
    </w:p>
    <w:p>
      <w:pPr>
        <w:pStyle w:val="4"/>
        <w:rPr>
          <w:rFonts w:hint="eastAsia"/>
          <w:lang w:val="en-US" w:eastAsia="zh-CN"/>
        </w:rPr>
      </w:pPr>
      <w:r>
        <w:rPr>
          <w:rStyle w:val="18"/>
          <w:rFonts w:ascii="宋体" w:hAnsi="宋体" w:eastAsia="宋体" w:cs="宋体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获取请求路径</w:t>
      </w:r>
    </w:p>
    <w:p>
      <w:r>
        <w:rPr>
          <w:b/>
          <w:bCs/>
        </w:rPr>
        <w:t> Request对象通过以下方法来获取请求路径</w:t>
      </w:r>
      <w:r>
        <w:t>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t>  （1）String getServerName（）：获取服务器名：localhost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t>  （2）String getServerPort（）：获取服务器端口号：8080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</w:rPr>
      </w:pPr>
      <w:r>
        <w:rPr>
          <w:b/>
          <w:bCs/>
        </w:rPr>
        <w:t>  （3）String getContextPath（）：获取项目名：Test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t>  （4）String getServletPath（）：获取Servlet路径：/login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t>  </w:t>
      </w:r>
      <w:r>
        <w:rPr>
          <w:rFonts w:hint="eastAsia"/>
          <w:lang w:val="en-US" w:eastAsia="zh-CN"/>
        </w:rPr>
        <w:t xml:space="preserve"> </w:t>
      </w:r>
      <w:r>
        <w:t>（5）String getQueryString（）：获取参数部门，即问号后面的部分：username=zhangsan</w:t>
      </w:r>
    </w:p>
    <w:p>
      <w:pPr>
        <w:numPr>
          <w:ilvl w:val="0"/>
          <w:numId w:val="0"/>
        </w:numPr>
        <w:ind w:leftChars="0"/>
        <w:jc w:val="left"/>
      </w:pPr>
      <w:r>
        <w:t> </w:t>
      </w:r>
      <w:r>
        <w:rPr>
          <w:rFonts w:hint="eastAsia"/>
          <w:lang w:val="en-US" w:eastAsia="zh-CN"/>
        </w:rPr>
        <w:t xml:space="preserve">  </w:t>
      </w:r>
      <w:r>
        <w:t>（6）String getRequestURL（）：获取请求URL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default"/>
        </w:rPr>
        <w:t>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default"/>
        </w:rPr>
        <w:t>getRequestURI方法返回请求行中的资源名部分。</w:t>
      </w:r>
      <w:r>
        <w:rPr>
          <w:rFonts w:hint="default"/>
        </w:rPr>
        <w:br w:type="textWrapping"/>
      </w:r>
      <w:r>
        <w:rPr>
          <w:rFonts w:hint="default"/>
        </w:rPr>
        <w:t>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default"/>
        </w:rPr>
        <w:t>getQueryString 方法返回请求行中的参数部分。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739265"/>
            <wp:effectExtent l="0" t="0" r="6985" b="13335"/>
            <wp:docPr id="4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9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获取客户机的信息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requestUrl = request.getRequestURL().toString();//得到请求的URL地址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requestUri = request.getRequestURI();//得到请求的资源</w:t>
            </w:r>
          </w:p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getRemoteHost方法返回发出请求的客户机的完整主机名。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　getRemotePort方法返回客户机所使用的网络端口号。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queryString = request.getQueryString();//得到请求的URL地址中附带的参数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remoteAddr = request.getRemoteAddr();//得到来访者的IP地址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remoteUser = request.getRemoteUser();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Locale locale = request .getLocale();String string = locale.getDisplayCountry();//中国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method = request.getMethod();//得到请求URL地址时使用的方法</w:t>
            </w:r>
          </w:p>
          <w:p>
            <w:pPr>
              <w:ind w:left="210" w:hanging="210" w:hanging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　getPathInfo方法返回请求URL中的额外路径信息。额外路径信息是请求URL中的位于Servlet的路径之后和查询参数之前的内容，它以“/”开头。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localAddr = request.getLocalAddr();//获取WEB服务器的IP地址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localName = request.getLocalName();//获取WEB服务器的主机名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response.setCharacterEncoding("UTF-8");//设置将字符以"UTF-8"编码输出到客户端浏览器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eastAsia="宋体"/>
          <w:lang w:val="en-US" w:eastAsia="zh-CN"/>
        </w:rPr>
      </w:pPr>
      <w:r>
        <w:rPr>
          <w:rStyle w:val="18"/>
          <w:rFonts w:hint="eastAsia" w:ascii="宋体" w:hAnsi="宋体" w:cs="宋体"/>
          <w:b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获取当前请求用户的所有cookie和session对象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获取当前请求用户拥有的所有的cookie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Cookie[] cookies = request.getCookies();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获取当前会话的session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HttpSession session = request.getSession();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Style w:val="18"/>
          <w:rFonts w:hint="eastAsia" w:ascii="宋体" w:hAnsi="宋体" w:cs="宋体"/>
          <w:b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作为请求域保存数据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相当一个</w:t>
      </w:r>
      <w:r>
        <w:rPr>
          <w:b/>
          <w:bCs/>
          <w:lang w:val="en-US" w:eastAsia="zh-CN"/>
        </w:rPr>
        <w:t>Map容器</w:t>
      </w:r>
      <w:r>
        <w:rPr>
          <w:rFonts w:hint="eastAsia"/>
          <w:b/>
          <w:bCs/>
          <w:lang w:val="en-US" w:eastAsia="zh-CN"/>
        </w:rPr>
        <w:t>来存储数据，一般通过转发来实现两个servlet的之间的数据共享</w:t>
      </w:r>
    </w:p>
    <w:tbl>
      <w:tblPr>
        <w:tblStyle w:val="22"/>
        <w:tblW w:w="839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422"/>
        <w:gridCol w:w="59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422" w:type="dxa"/>
            <w:shd w:val="clear" w:color="auto" w:fill="EEECE1" w:themeFill="background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Style w:val="20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java.lang.Object</w:t>
            </w:r>
          </w:p>
        </w:tc>
        <w:tc>
          <w:tcPr>
            <w:tcW w:w="5974" w:type="dxa"/>
            <w:shd w:val="clear" w:color="auto" w:fill="EEECE1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"mk:@MSITStore:C:/jsdk23/javax/servlet/ServletRequest.html" \l "getAttribute(java.lang.String)" </w:instrText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b/>
                <w:sz w:val="24"/>
                <w:szCs w:val="24"/>
              </w:rPr>
              <w:t>getAttribute</w:t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2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(java.lang.String name)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         Returns the value of the named attribute as an </w:t>
            </w:r>
            <w:r>
              <w:rPr>
                <w:rStyle w:val="2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Object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, or </w:t>
            </w:r>
            <w:r>
              <w:rPr>
                <w:rStyle w:val="2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if no attribute of the given name exists.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422" w:type="dxa"/>
            <w:shd w:val="clear" w:color="auto" w:fill="EEECE1" w:themeFill="background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Style w:val="20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java.util.Enumeration</w:t>
            </w:r>
          </w:p>
        </w:tc>
        <w:tc>
          <w:tcPr>
            <w:tcW w:w="5974" w:type="dxa"/>
            <w:shd w:val="clear" w:color="auto" w:fill="EEECE1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"mk:@MSITStore:C:/jsdk23/javax/servlet/ServletRequest.html" \l "getAttributeNames()" </w:instrText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b/>
                <w:sz w:val="24"/>
                <w:szCs w:val="24"/>
              </w:rPr>
              <w:t>getAttributeNames</w:t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2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          Returns an </w:t>
            </w:r>
            <w:r>
              <w:rPr>
                <w:rStyle w:val="2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Enumeration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containing the names of the attributes available to this request.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422" w:type="dxa"/>
            <w:shd w:val="clear" w:color="auto" w:fill="EEECE1" w:themeFill="background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Style w:val="20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void</w:t>
            </w:r>
          </w:p>
        </w:tc>
        <w:tc>
          <w:tcPr>
            <w:tcW w:w="5974" w:type="dxa"/>
            <w:shd w:val="clear" w:color="auto" w:fill="EEECE1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"mk:@MSITStore:C:/jsdk23/javax/servlet/ServletRequest.html" \l "removeAttribute(java.lang.String)" </w:instrText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b/>
                <w:sz w:val="24"/>
                <w:szCs w:val="24"/>
              </w:rPr>
              <w:t>removeAttribute</w:t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2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(java.lang.String name)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Removes an attribute from this request.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2422" w:type="dxa"/>
            <w:shd w:val="clear" w:color="auto" w:fill="EEECE1" w:themeFill="background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Style w:val="20"/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 void</w:t>
            </w:r>
          </w:p>
        </w:tc>
        <w:tc>
          <w:tcPr>
            <w:tcW w:w="5974" w:type="dxa"/>
            <w:shd w:val="clear" w:color="auto" w:fill="EEECE1" w:themeFill="background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"mk:@MSITStore:C:/jsdk23/javax/servlet/ServletRequest.html" \l "setAttribute(java.lang.String, java.lang.Object)" </w:instrText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9"/>
                <w:rFonts w:ascii="宋体" w:hAnsi="宋体" w:eastAsia="宋体" w:cs="宋体"/>
                <w:b/>
                <w:sz w:val="24"/>
                <w:szCs w:val="24"/>
              </w:rPr>
              <w:t>setAttribute</w:t>
            </w:r>
            <w:r>
              <w:rPr>
                <w:rStyle w:val="20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20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(java.lang.String name, java.lang.Object o)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  Stores an attribute in this request.</w:t>
            </w:r>
          </w:p>
        </w:tc>
      </w:tr>
    </w:tbl>
    <w:p>
      <w:p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保存数据的数据类型</w:t>
      </w:r>
      <w:r>
        <w:rPr>
          <w:rStyle w:val="20"/>
          <w:rFonts w:ascii="宋体" w:hAnsi="宋体" w:eastAsia="宋体" w:cs="宋体"/>
          <w:color w:val="002060"/>
          <w:kern w:val="0"/>
          <w:sz w:val="24"/>
          <w:szCs w:val="24"/>
          <w:lang w:val="en-US" w:eastAsia="zh-CN" w:bidi="ar"/>
        </w:rPr>
        <w:t>Object</w:t>
      </w:r>
      <w:r>
        <w:rPr>
          <w:rStyle w:val="20"/>
          <w:rFonts w:hint="eastAsia" w:ascii="宋体" w:hAnsi="宋体" w:cs="宋体"/>
          <w:color w:val="002060"/>
          <w:kern w:val="0"/>
          <w:sz w:val="24"/>
          <w:szCs w:val="24"/>
          <w:lang w:val="en-US" w:eastAsia="zh-CN" w:bidi="ar"/>
        </w:rPr>
        <w:t>，可以是</w:t>
      </w:r>
      <w:r>
        <w:rPr>
          <w:rStyle w:val="20"/>
          <w:rFonts w:hint="eastAsia" w:ascii="宋体" w:hAnsi="宋体" w:cs="宋体"/>
          <w:b/>
          <w:bCs/>
          <w:color w:val="002060"/>
          <w:kern w:val="0"/>
          <w:sz w:val="24"/>
          <w:szCs w:val="24"/>
          <w:lang w:val="en-US" w:eastAsia="zh-CN" w:bidi="ar"/>
        </w:rPr>
        <w:t>任意数据类型</w:t>
      </w:r>
      <w:r>
        <w:rPr>
          <w:rStyle w:val="20"/>
          <w:rFonts w:hint="eastAsia" w:ascii="宋体" w:hAnsi="宋体" w:cs="宋体"/>
          <w:color w:val="002060"/>
          <w:kern w:val="0"/>
          <w:sz w:val="24"/>
          <w:szCs w:val="24"/>
          <w:lang w:val="en-US" w:eastAsia="zh-CN" w:bidi="ar"/>
        </w:rPr>
        <w:t>。域中的数据结合jsp可以动态的展示处理 。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Style w:val="18"/>
          <w:rFonts w:hint="eastAsia" w:ascii="宋体" w:hAnsi="宋体" w:cs="宋体"/>
          <w:b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实现转发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请求转发的基本概念</w:t>
      </w:r>
    </w:p>
    <w:p>
      <w:pPr>
        <w:rPr>
          <w:rFonts w:hint="default"/>
        </w:rPr>
      </w:pPr>
      <w:r>
        <w:rPr>
          <w:rFonts w:hint="default"/>
        </w:rPr>
        <w:t>　　请求转发：指一个web资源收到客户端请求后，通知服务器去调用另外一个web资源进行处理。</w:t>
      </w:r>
    </w:p>
    <w:p>
      <w:pPr>
        <w:ind w:firstLine="420"/>
        <w:rPr>
          <w:rFonts w:hint="default"/>
          <w:b/>
          <w:bCs/>
        </w:rPr>
      </w:pPr>
      <w:r>
        <w:rPr>
          <w:rFonts w:hint="default"/>
          <w:b/>
          <w:bCs/>
        </w:rPr>
        <w:t>在Servlet中实现请求转发的两种方式：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FF0000"/>
        </w:rPr>
        <w:t>1、</w:t>
      </w:r>
      <w:r>
        <w:rPr>
          <w:rFonts w:hint="default"/>
          <w:b/>
          <w:bCs/>
        </w:rPr>
        <w:t>通过ServletContext</w:t>
      </w:r>
      <w:r>
        <w:rPr>
          <w:rFonts w:hint="eastAsia"/>
          <w:b/>
          <w:bCs/>
          <w:lang w:val="en-US" w:eastAsia="zh-CN"/>
        </w:rPr>
        <w:t>对象</w:t>
      </w:r>
    </w:p>
    <w:p>
      <w:pPr>
        <w:rPr>
          <w:rFonts w:hint="default"/>
        </w:rPr>
      </w:pPr>
      <w:r>
        <w:rPr>
          <w:rFonts w:hint="default"/>
        </w:rPr>
        <w:t>1 RequestDispatcher reqDispatcher =this.getServletContext().getRequestDispatcher("/test.jsp")</w:t>
      </w:r>
      <w:r>
        <w:rPr>
          <w:rFonts w:hint="eastAsia"/>
          <w:lang w:val="en-US" w:eastAsia="zh-CN"/>
        </w:rPr>
        <w:t>;</w:t>
      </w:r>
    </w:p>
    <w:p>
      <w:r>
        <w:rPr>
          <w:rFonts w:hint="default"/>
        </w:rPr>
        <w:t>2 reqDispatcher.forward(request, response);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FF0000"/>
        </w:rPr>
        <w:t>2、</w:t>
      </w:r>
      <w:r>
        <w:rPr>
          <w:rFonts w:hint="default"/>
          <w:b/>
          <w:bCs/>
        </w:rPr>
        <w:t>通过request对象</w:t>
      </w:r>
    </w:p>
    <w:p>
      <w:pPr>
        <w:rPr>
          <w:rFonts w:hint="default"/>
        </w:rPr>
      </w:pPr>
      <w:r>
        <w:rPr>
          <w:rFonts w:hint="default"/>
        </w:rPr>
        <w:t xml:space="preserve"> request.getRequestDispatcher("/test.jsp").forward(request, response);</w:t>
      </w:r>
    </w:p>
    <w:p>
      <w:pPr>
        <w:rPr>
          <w:rFonts w:hint="default"/>
        </w:rPr>
      </w:pPr>
      <w:r>
        <w:rPr>
          <w:rFonts w:hint="default"/>
        </w:rPr>
        <w:t>request对象同时也是一个</w:t>
      </w:r>
      <w:r>
        <w:rPr>
          <w:rFonts w:hint="default"/>
          <w:color w:val="0070C0"/>
        </w:rPr>
        <w:t>域对象(Map容器)</w:t>
      </w:r>
      <w:r>
        <w:rPr>
          <w:rFonts w:hint="default"/>
        </w:rPr>
        <w:t>，开发人员通过request对象在实现转发时，把数据通过request对象带给其它web资源处理。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转发的特点：（307）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1 服务器内部的行为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属于同一次请求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3地址栏不会发生改变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 转发是携带request对象中的数据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5转发可以直接转发到WEB-INF下面的资源（可以访问）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转发实际上属于一次请求，转发后的request还是原来的那个request，转发就可以形成一条转发链，从而实现数据的传递，由于request域中的数据类型任意，所以传递的数据类型就任意包括实体bean，集合。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770" cy="2247265"/>
            <wp:effectExtent l="9525" t="9525" r="1460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7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乱码问题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26890" cy="2440940"/>
            <wp:effectExtent l="9525" t="9525" r="26035" b="26035"/>
            <wp:docPr id="5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24409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产生乱码的原因</w:t>
      </w:r>
    </w:p>
    <w:p>
      <w:pPr>
        <w:rPr>
          <w:rStyle w:val="18"/>
          <w:rFonts w:hint="default" w:ascii="Verdana" w:hAnsi="Verdana" w:eastAsia="宋体" w:cs="Verdana"/>
          <w:i w:val="0"/>
          <w:caps w:val="0"/>
          <w:color w:val="FF0000"/>
          <w:spacing w:val="0"/>
          <w:sz w:val="19"/>
          <w:szCs w:val="19"/>
        </w:rPr>
      </w:pPr>
      <w:r>
        <w:rPr>
          <w:rStyle w:val="18"/>
          <w:rFonts w:ascii="Verdana" w:hAnsi="Verdana" w:eastAsia="宋体" w:cs="Verdana"/>
          <w:i w:val="0"/>
          <w:caps w:val="0"/>
          <w:color w:val="FF0000"/>
          <w:spacing w:val="0"/>
          <w:sz w:val="19"/>
          <w:szCs w:val="19"/>
        </w:rPr>
        <w:t>就是因为服务器和客户端沟通的编码不一致造成的，因此解决的办法是：在</w:t>
      </w:r>
      <w:r>
        <w:rPr>
          <w:rStyle w:val="18"/>
          <w:rFonts w:hint="default" w:ascii="Verdana" w:hAnsi="Verdana" w:eastAsia="宋体" w:cs="Verdana"/>
          <w:i w:val="0"/>
          <w:caps w:val="0"/>
          <w:color w:val="FF0000"/>
          <w:spacing w:val="0"/>
          <w:sz w:val="19"/>
          <w:szCs w:val="19"/>
        </w:rPr>
        <w:t>客户端和服务器之间设置一个统一的编码，之后就按照此编码进行数据的传输和接收。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Post方式解决乱码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客户端是以UTF-8编码传输数据到服务器端的，所以需要设置服务器端以UTF-8的编码进行接收，否则对于中文数据就会产生乱码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Style w:val="18"/>
                <w:rFonts w:hint="default" w:ascii="Courier New" w:hAnsi="Courier New" w:cs="Courier New"/>
                <w:i w:val="0"/>
                <w:caps w:val="0"/>
                <w:color w:val="FF0000"/>
                <w:spacing w:val="0"/>
                <w:sz w:val="18"/>
                <w:szCs w:val="18"/>
              </w:rPr>
              <w:t>request.setCharacterEncoding("UTF-8");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Get方式解决乱码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客户端以UTF-8的编码传输数据到服务器端，而服务器端的request对象使用的是</w:t>
      </w:r>
      <w:r>
        <w:rPr>
          <w:rFonts w:ascii="Verdana" w:hAnsi="Verdana" w:eastAsia="宋体" w:cs="Verdana"/>
          <w:b/>
          <w:bCs/>
          <w:i w:val="0"/>
          <w:caps w:val="0"/>
          <w:color w:val="FF0000"/>
          <w:spacing w:val="0"/>
          <w:sz w:val="19"/>
          <w:szCs w:val="19"/>
        </w:rPr>
        <w:t>ISO8859-1这个字符编码来接收数据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服务器和客户端沟通的编码不一致因此才会产生中文乱码的。解决办法：在接收到数据后，先获取request对象以ISO8859-1字符编码接收到的原始数据的字节数组，然后通过字节数组以指定的编码构建字符串，解决乱码问题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Style w:val="18"/>
                <w:rFonts w:hint="default" w:ascii="Courier New" w:hAnsi="Courier New" w:cs="Courier New"/>
                <w:i w:val="0"/>
                <w:caps w:val="0"/>
                <w:color w:val="FF0000"/>
                <w:spacing w:val="0"/>
                <w:sz w:val="18"/>
                <w:szCs w:val="18"/>
              </w:rPr>
            </w:pPr>
            <w:r>
              <w:rPr>
                <w:rStyle w:val="18"/>
                <w:rFonts w:hint="default" w:ascii="Courier New" w:hAnsi="Courier New" w:cs="Courier New"/>
                <w:i w:val="0"/>
                <w:caps w:val="0"/>
                <w:color w:val="FF0000"/>
                <w:spacing w:val="0"/>
                <w:sz w:val="18"/>
                <w:szCs w:val="18"/>
              </w:rPr>
              <w:t xml:space="preserve"> String name = request.getParameter("name");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8000"/>
                <w:spacing w:val="0"/>
                <w:sz w:val="18"/>
                <w:szCs w:val="18"/>
              </w:rPr>
              <w:t xml:space="preserve">//接收数据  </w:t>
            </w:r>
            <w:r>
              <w:rPr>
                <w:rStyle w:val="18"/>
                <w:rFonts w:hint="default" w:ascii="Courier New" w:hAnsi="Courier New" w:cs="Courier New"/>
                <w:i w:val="0"/>
                <w:caps w:val="0"/>
                <w:color w:val="FF0000"/>
                <w:spacing w:val="0"/>
                <w:sz w:val="18"/>
                <w:szCs w:val="18"/>
              </w:rPr>
              <w:t xml:space="preserve">      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jc w:val="left"/>
              <w:rPr>
                <w:rFonts w:hint="eastAsia" w:ascii="Calibri" w:hAnsi="Calibri" w:eastAsia="宋体" w:cs="Times New Roman"/>
                <w:b/>
                <w:bCs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Style w:val="18"/>
                <w:rFonts w:hint="default" w:ascii="Courier New" w:hAnsi="Courier New" w:cs="Courier New"/>
                <w:i w:val="0"/>
                <w:caps w:val="0"/>
                <w:color w:val="FF0000"/>
                <w:spacing w:val="0"/>
                <w:sz w:val="18"/>
                <w:szCs w:val="18"/>
              </w:rPr>
              <w:t xml:space="preserve"> name =new String(name.getBytes("ISO8859-1"), "UTF-8")</w:t>
            </w:r>
          </w:p>
        </w:tc>
      </w:tr>
    </w:tbl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bCs/>
          <w:kern w:val="2"/>
          <w:sz w:val="21"/>
          <w:szCs w:val="22"/>
          <w:lang w:val="en-US" w:eastAsia="zh-CN" w:bidi="ar-SA"/>
        </w:rPr>
        <w:t xml:space="preserve">3 </w:t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t>超链接传参数解决乱码</w:t>
      </w:r>
      <w:r>
        <w:rPr>
          <w:rFonts w:hint="eastAsia" w:ascii="Calibri" w:hAnsi="Calibri" w:cs="Times New Roman"/>
          <w:b/>
          <w:bCs/>
          <w:kern w:val="2"/>
          <w:sz w:val="21"/>
          <w:szCs w:val="22"/>
          <w:lang w:val="en-US" w:eastAsia="zh-CN" w:bidi="ar-SA"/>
        </w:rPr>
        <w:t>-----和get请求一样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firstLine="0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</w:rPr>
              <w:t>&lt;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800000"/>
                <w:spacing w:val="0"/>
                <w:sz w:val="18"/>
                <w:szCs w:val="18"/>
              </w:rPr>
              <w:t xml:space="preserve">a 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FF0000"/>
                <w:spacing w:val="0"/>
                <w:sz w:val="18"/>
                <w:szCs w:val="18"/>
              </w:rPr>
              <w:t>href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</w:rPr>
              <w:t>="${pageContext.request.contextPath}/</w:t>
            </w:r>
            <w:r>
              <w:rPr>
                <w:rFonts w:hint="eastAsia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lang w:val="en-US" w:eastAsia="zh-CN"/>
              </w:rPr>
              <w:t>my/s/</w:t>
            </w:r>
            <w:r>
              <w:rPr>
                <w:rStyle w:val="18"/>
                <w:rFonts w:hint="default" w:ascii="Courier New" w:hAnsi="Courier New" w:cs="Courier New"/>
                <w:i w:val="0"/>
                <w:caps w:val="0"/>
                <w:color w:val="FF0000"/>
                <w:spacing w:val="0"/>
                <w:sz w:val="18"/>
                <w:szCs w:val="18"/>
              </w:rPr>
              <w:t>?name=</w:t>
            </w:r>
            <w:r>
              <w:rPr>
                <w:rStyle w:val="18"/>
                <w:rFonts w:hint="eastAsia" w:ascii="Courier New" w:hAnsi="Courier New" w:cs="Courier New"/>
                <w:i w:val="0"/>
                <w:caps w:val="0"/>
                <w:color w:val="FF0000"/>
                <w:spacing w:val="0"/>
                <w:sz w:val="18"/>
                <w:szCs w:val="18"/>
                <w:lang w:val="en-US" w:eastAsia="zh-CN"/>
              </w:rPr>
              <w:t>张三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</w:rPr>
              <w:t>"&gt;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点击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</w:rPr>
              <w:t>&lt;/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800000"/>
                <w:spacing w:val="0"/>
                <w:sz w:val="18"/>
                <w:szCs w:val="18"/>
              </w:rPr>
              <w:t>a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</w:rPr>
              <w:t>&gt;</w:t>
            </w:r>
          </w:p>
        </w:tc>
      </w:tr>
    </w:tbl>
    <w:p>
      <w:pPr>
        <w:pStyle w:val="1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18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</w:rPr>
        <w:t>URL地址后面如果跟了中文数据，那么中文参数最好使用URL编码进行处理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76" w:beforeAutospacing="0" w:after="76" w:afterAutospacing="0"/>
              <w:ind w:left="0" w:right="0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&lt;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800000"/>
                <w:spacing w:val="0"/>
                <w:sz w:val="18"/>
                <w:szCs w:val="18"/>
                <w:shd w:val="clear" w:fill="F5F5F5"/>
              </w:rPr>
              <w:t>a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5F5F5"/>
              </w:rPr>
              <w:t>href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="${pageContext.request.contextPath}/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</w:rPr>
              <w:t>/</w:t>
            </w:r>
            <w:r>
              <w:rPr>
                <w:rFonts w:hint="eastAsia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lang w:val="en-US" w:eastAsia="zh-CN"/>
              </w:rPr>
              <w:t>my/s/</w:t>
            </w:r>
            <w:r>
              <w:rPr>
                <w:rStyle w:val="18"/>
                <w:rFonts w:hint="default" w:ascii="Courier New" w:hAnsi="Courier New" w:cs="Courier New"/>
                <w:i w:val="0"/>
                <w:caps w:val="0"/>
                <w:color w:val="FF0000"/>
                <w:spacing w:val="0"/>
                <w:sz w:val="18"/>
                <w:szCs w:val="18"/>
              </w:rPr>
              <w:t>?name=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=</w:t>
            </w:r>
            <w:r>
              <w:rPr>
                <w:rStyle w:val="18"/>
                <w:rFonts w:hint="default" w:ascii="Courier New" w:hAnsi="Courier New" w:cs="Courier New"/>
                <w:i w:val="0"/>
                <w:caps w:val="0"/>
                <w:color w:val="FF0000"/>
                <w:spacing w:val="0"/>
                <w:sz w:val="18"/>
                <w:szCs w:val="18"/>
                <w:shd w:val="clear" w:fill="F5F5F5"/>
              </w:rPr>
              <w:t>&lt;%=URLEncoder.encode("</w:t>
            </w:r>
            <w:r>
              <w:rPr>
                <w:rStyle w:val="18"/>
                <w:rFonts w:hint="eastAsia" w:ascii="Courier New" w:hAnsi="Courier New" w:cs="Courier New"/>
                <w:i w:val="0"/>
                <w:caps w:val="0"/>
                <w:color w:val="FF0000"/>
                <w:spacing w:val="0"/>
                <w:sz w:val="18"/>
                <w:szCs w:val="18"/>
                <w:lang w:val="en-US" w:eastAsia="zh-CN"/>
              </w:rPr>
              <w:t>张三</w:t>
            </w:r>
            <w:r>
              <w:rPr>
                <w:rStyle w:val="18"/>
                <w:rFonts w:hint="default" w:ascii="Courier New" w:hAnsi="Courier New" w:cs="Courier New"/>
                <w:i w:val="0"/>
                <w:caps w:val="0"/>
                <w:color w:val="FF0000"/>
                <w:spacing w:val="0"/>
                <w:sz w:val="18"/>
                <w:szCs w:val="18"/>
                <w:shd w:val="clear" w:fill="F5F5F5"/>
              </w:rPr>
              <w:t>", "UTF-8")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5F5F5"/>
              </w:rPr>
              <w:t>%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&gt;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"&gt;点击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&lt;/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800000"/>
                <w:spacing w:val="0"/>
                <w:sz w:val="18"/>
                <w:szCs w:val="18"/>
                <w:shd w:val="clear" w:fill="F5F5F5"/>
              </w:rPr>
              <w:t>a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5F5F5"/>
              </w:rPr>
              <w:t>&gt;</w:t>
            </w:r>
          </w:p>
        </w:tc>
      </w:tr>
    </w:tbl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pStyle w:val="2"/>
        <w:rPr>
          <w:rFonts w:hint="default"/>
        </w:rPr>
      </w:pPr>
      <w:r>
        <w:rPr>
          <w:rFonts w:hint="eastAsia"/>
          <w:lang w:val="en-US" w:eastAsia="zh-CN"/>
        </w:rPr>
        <w:t>HttpServletResponse对象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和request对象一样在servlet创建的时候这个对象就会被放在service方法的参数中 ，主要用来响应用户的请求 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操作响应内容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向页面响应字符流（文本）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PrintWriter writer = response.getWriter();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writer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"Hello1 ，吉吉 and 毛毛 ......"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//不是换行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writer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.print(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"Hello2 ，吉吉 and 毛毛 ......"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 w:ascii="»ªÎÄ¿¬Ìå" w:hAnsi="»ªÎÄ¿¬Ìå" w:eastAsia="»ªÎÄ¿¬Ìå"/>
                <w:color w:val="00206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writer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.write(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"最好只输出字符串"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共同点：两者都不刷新页面，只在原来的页面写数据.最终都是重写了抽象类Writer里面的write方法.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print方法可以将各种类型的数据转换成字符串的形式输出。重载的write方法只能输出字符、字符数组、字符串等与字符相关的数据。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向页面响应字节流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ServletOutputStream out = response.getOutputStream();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使用字节流响应页面图片例子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EEECE1" w:themeFill="background2"/>
          </w:tcPr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//响应字节流-----节流和字符流不能同时使用它们是互斥的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realPath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.getServletContext().getRealPath(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"/b.jpg"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 FileInputStream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in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FileInputStream(</w:t>
            </w:r>
            <w:r>
              <w:rPr>
                <w:rFonts w:hint="eastAsia" w:ascii="»ªÎÄ¿¬Ìå" w:hAnsi="»ªÎÄ¿¬Ìå" w:eastAsia="»ªÎÄ¿¬Ìå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File(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realPath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.setContentType(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"image/jpg"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»ªÎÄ¿¬Ìå" w:hAnsi="»ªÎÄ¿¬Ìå" w:eastAsia="»ªÎÄ¿¬Ìå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[]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»ªÎÄ¿¬Ìå" w:hAnsi="»ªÎÄ¿¬Ìå" w:eastAsia="»ªÎÄ¿¬Ìå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[1024];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»ªÎÄ¿¬Ìå" w:hAnsi="»ªÎÄ¿¬Ìå" w:eastAsia="»ªÎÄ¿¬Ìå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len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0 ;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»ªÎÄ¿¬Ìå" w:hAnsi="»ªÎÄ¿¬Ìå" w:eastAsia="»ªÎÄ¿¬Ìå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((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len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in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.read(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))!=-1){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//响应字节流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.getOutputStream().write(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, 0,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len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»ªÎÄ¿¬Ìå" w:hAnsi="»ªÎÄ¿¬Ìå" w:eastAsia="»ªÎÄ¿¬Ìå"/>
          <w:color w:val="3F7F5F"/>
          <w:sz w:val="21"/>
          <w:szCs w:val="21"/>
        </w:rPr>
        <w:t>节流和字符流不能同时使用它们是互斥的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760" w:firstLineChars="40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EFEF2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EFEF2"/>
                <w:lang w:val="en-US" w:eastAsia="zh-CN" w:bidi="ar"/>
              </w:rPr>
              <w:t>Serlvet的service方法结束后，Servlet引擎将检查getWriter</w:t>
            </w:r>
          </w:p>
          <w:p>
            <w:pPr>
              <w:spacing w:beforeLines="0" w:afterLines="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EFEF2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EFEF2"/>
                <w:lang w:val="en-US" w:eastAsia="zh-CN" w:bidi="ar"/>
              </w:rPr>
              <w:tab/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EFEF2"/>
                <w:lang w:val="en-US" w:eastAsia="zh-CN" w:bidi="ar"/>
              </w:rPr>
              <w:tab/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EFEF2"/>
                <w:lang w:val="en-US" w:eastAsia="zh-CN" w:bidi="ar"/>
              </w:rPr>
              <w:t>或getOutputStream方法返回的输出流对象是否已经调用过close方法，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EFEF2"/>
                <w:lang w:val="en-US" w:eastAsia="zh-CN" w:bidi="ar"/>
              </w:rPr>
              <w:tab/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EFEF2"/>
                <w:lang w:val="en-US" w:eastAsia="zh-CN" w:bidi="ar"/>
              </w:rPr>
              <w:tab/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EFEF2"/>
                <w:lang w:val="en-US" w:eastAsia="zh-CN" w:bidi="ar"/>
              </w:rPr>
              <w:t>如果没有，Servlet引擎将调用close方法关闭该输出流对象。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操作响应元信息</w:t>
      </w:r>
    </w:p>
    <w:p>
      <w:pPr>
        <w:pStyle w:val="5"/>
        <w:rPr>
          <w:rFonts w:hint="eastAsia"/>
          <w:lang w:val="en-US" w:eastAsia="zh-CN"/>
        </w:rPr>
      </w:pPr>
      <w:r>
        <w:t>response.setContentType()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response.setContentType(MIME)的作用是使客户端浏览器，区分不同种类的数据，并根据不同的MIME调用浏览器内不同的程序嵌入模块来处理相应的数据。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Cs w:val="21"/>
                <w:shd w:val="clear" w:fill="FFFFFF"/>
                <w:vertAlign w:val="baseline"/>
              </w:rPr>
            </w:pP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例如web浏览器就是通过MIME类型来判断文件是GIF图片。通过MIME类型来处理json字符串。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Tomcat的安装目录\conf\web.xml 中就定义了大量MIME类型 ，可以参考。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response.setContentType("text/html; charset=utf-8"); html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.setContentType("text/plain; charset=utf-8"); 文本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text/javascript json数据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application/xml  xml数据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这 个方法设置发送到客户端的响应的内容类型，此时响应还没有提交。给出的内容类型可以包括字符编码说明，例 如：</w:t>
      </w:r>
      <w:r>
        <w:rPr>
          <w:rFonts w:hint="eastAsia"/>
          <w:b/>
          <w:bCs/>
        </w:rPr>
        <w:t>text/html;charset=UTF-8</w:t>
      </w:r>
      <w:r>
        <w:rPr>
          <w:rFonts w:hint="eastAsia"/>
        </w:rPr>
        <w:t>.如果该方法在getWriter()方法被调用之前调用，那么响应的字符编码将仅从给出的内容类型 中设置。该方法如果在getWriter()方法被调用之后或者在被提交之后调用，将不会设置响应的字符编码，在使用http协议的情况中，该方法设 置 </w:t>
      </w:r>
      <w:r>
        <w:rPr>
          <w:rFonts w:hint="default"/>
        </w:rPr>
        <w:t>Content-type实体报头。</w:t>
      </w:r>
      <w:r>
        <w:rPr>
          <w:rFonts w:hint="default"/>
        </w:rPr>
        <w:br w:type="textWrapping"/>
      </w:r>
      <w:r>
        <w:rPr>
          <w:rFonts w:hint="default"/>
        </w:rPr>
        <w:t>一般在Servlet中，习惯性的会首先设置请求以及响应的内容类型以及编码方式：</w:t>
      </w:r>
      <w:r>
        <w:rPr>
          <w:rFonts w:hint="default"/>
        </w:rPr>
        <w:br w:type="textWrapping"/>
      </w:r>
      <w:r>
        <w:rPr>
          <w:rFonts w:hint="default"/>
        </w:rPr>
        <w:t>response.setContentType("text/html;charset=UTF-8");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>request.setCharacterEncoding("UTF-8");</w:t>
      </w: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shd w:val="clear" w:color="auto" w:fill="auto"/>
        </w:rPr>
      </w:pPr>
      <w:r>
        <w:rPr>
          <w:rFonts w:ascii="Arial" w:hAnsi="Arial" w:eastAsia="宋体" w:cs="Arial"/>
          <w:b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response.setContentType()的String参数及对应类型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hd w:val="clear" w:color="auto" w:fill="auto"/>
                <w:vertAlign w:val="baseline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  value="image/bmp"&gt;BMP&lt;/option&gt;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value="image/gif"&gt;GIF&lt;/option&gt;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value="image/jpeg"&gt;JPEG&lt;/option&gt;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value="image/tiff"&gt;TIFF&lt;/option&gt;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value="image/x-dcx"&gt;DCX&lt;/option&gt;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value="image/x-pcx"&gt;PCX&lt;/option&gt;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value="text/html"&gt;HTML&lt;/option&gt;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value="text/plain"&gt;TXT&lt;/option&gt;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value="text/xml"&gt;XML&lt;/option&gt;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value="application/afp"&gt;AFP&lt;/option&gt;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value="application/pdf"&gt;PDF&lt;/option&gt;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value="application/rtf"&gt;RTF&lt;/option&gt;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value="application/msword"&gt;MSWORD&lt;/option&gt;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value="application/vnd.ms-excel"&gt;MSEXCEL&lt;/option&gt;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value="application/vnd.ms-powerpoint"&gt;MSPOWERPOINT&lt;/option&gt;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value="application/wordperfect5.1"&gt;WORDPERFECT&lt;/option&gt;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value="application/vnd.lotus-wordpro"&gt;WORDPRO&lt;/option&gt;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value="application/vnd.visio"&gt;VISIO&lt;/option&gt;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value="application/vnd.framemaker"&gt;FRAMEMAKER&lt;/option&gt;   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color="auto" w:fill="EEECE1" w:themeFill="background2"/>
              </w:rPr>
              <w:t>&lt;option   value="application/vnd.lotus-1-2-3"&gt;LOTUS123&lt;/option&gt;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 xml:space="preserve">response.setStatus();  </w:t>
      </w:r>
      <w:r>
        <w:rPr>
          <w:rFonts w:hint="eastAsia"/>
          <w:lang w:val="en-US" w:eastAsia="zh-CN"/>
        </w:rPr>
        <w:t>操作响应行信息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通过设置响应头信息的location和状态码302实现重定向（原理）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  <w:highlight w:val="lightGray"/>
              </w:rPr>
              <w:t>response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.setStatus(302);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  <w:highlight w:val="lightGray"/>
              </w:rPr>
              <w:t>response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.setHeader(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"location"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"http://localhost:8080/20170723/my.jsp"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b/>
          <w:bCs/>
          <w:color w:val="00B0F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B0F0"/>
          <w:spacing w:val="0"/>
          <w:sz w:val="22"/>
          <w:szCs w:val="22"/>
          <w:shd w:val="clear" w:fill="FFFFFF"/>
        </w:rPr>
        <w:t>其中常用的状态码的含义：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200：  表示请求处理完成。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302：  表示请求需要进一步细化。通常该状态码和location响应头结合使用。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404： 表示客户端错误，找不到资源。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500：  表示服务器错误。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其中不常用的也在此告诉大家：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|"100" ; 10.1.1节: 继续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|"101" ; 10.1.2节: 转换协议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|"200" ; 10.2.1节: OK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|"201" ; 10.2.2节: 已创建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|"202" ; 10.2.3节: 接受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|"203" ; 10.2.4节: 非权威信息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|"204" ; 10.2.5节: 无内容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|"205" ; 10.2.6节: 重置内容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|"206" ; 10.2.7节: 部分内容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|"300" ; 10.3.1节: 多个选择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|"301" ; 10.3.2节: 永久移动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|"302" ; 10.3.3节: 发现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|"303" ; 10.3.4节: 见其它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|"304" ; 10.3.5节: 没有被改变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|"305" ; 10.3.6节: 使用代理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|"307" ; 10.3.8节 临时重发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|"400" ; 10.4.1节: 坏请求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|"401" ; 10.4.2节: 未授权的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|"402" ; 10.4.3节: 必要的支付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|"403" ; 10.4.4节: 禁用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|"404" ; 10.4.5节: 没有找到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|"405" ; 10.4.6节: 方式不被允许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|"406" ; 10.4.7节: 不接受的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|"407" ; 10.4.8节: 需要代理验证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|"408" ; 10.4.9节： 请求超时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|"409" ; 10.4.10节； 冲突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|"410" ; 10.4.11节： 不存在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|"411" ; 10.4.12节： 长度必需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|"412" ； 10.4.13节；先决条件失败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|"413" ; 10.4.14节： 请求实体太大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|"414" ; 10.4.15节； 请求URI太大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|"415" ; 10.4.16节： 不被支持的媒体类型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|"416" ； 10.4.17节： 请求的范围不满足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|"417" ; 10.4.18节： 期望失败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|"500" ; 10.5.1节: 服务器内部错误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|"501" ; 10.5.2节: 不能实现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|"502" ; 10.5.3节: 坏网关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|"503" ; 10.5.4节: 服务不能获得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|"504" ; 10.5.5节: 网关超时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|"505" ; 10.5.6节: HTTP版本不支持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response.setHeader(name,value); 操作头信息</w:t>
      </w:r>
    </w:p>
    <w:tbl>
      <w:tblPr>
        <w:tblStyle w:val="22"/>
        <w:tblW w:w="9767" w:type="dxa"/>
        <w:tblInd w:w="-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5"/>
        <w:gridCol w:w="79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83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EEECE1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  <w:lang w:val="en-US" w:eastAsia="zh-CN"/>
              </w:rPr>
            </w:pPr>
            <w:r>
              <w:rPr>
                <w:rFonts w:hint="eastAsia" w:ascii="隶书" w:hAnsi="隶书" w:eastAsia="隶书" w:cs="隶书"/>
                <w:b/>
                <w:bCs/>
                <w:lang w:val="en-US" w:eastAsia="zh-CN"/>
              </w:rPr>
              <w:t>响应头</w:t>
            </w:r>
          </w:p>
        </w:tc>
        <w:tc>
          <w:tcPr>
            <w:tcW w:w="793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EEECE1" w:themeFill="background2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b/>
                <w:bCs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18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lang w:val="en-US" w:eastAsia="zh-CN"/>
              </w:rPr>
              <w:t>Allow</w:t>
            </w:r>
          </w:p>
        </w:tc>
        <w:tc>
          <w:tcPr>
            <w:tcW w:w="79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</w:rPr>
              <w:t>服务器支持哪些请求方法（如GET、POST等）。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2" w:hRule="atLeast"/>
        </w:trPr>
        <w:tc>
          <w:tcPr>
            <w:tcW w:w="18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lang w:val="en-US" w:eastAsia="zh-CN"/>
              </w:rPr>
              <w:t>Content-Encoding</w:t>
            </w:r>
          </w:p>
        </w:tc>
        <w:tc>
          <w:tcPr>
            <w:tcW w:w="79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</w:rPr>
              <w:t>文档的编码（Encode）方法。只有在解码之后才可以得到Content-Type头指定的内容类型。利用gzip压缩文档能够显著地减少HTML文档的下载时间。Java的GZIPOutputStream可以很方便地进行gzip压缩，但只有Unix上的Netscape和Windows上的IE 4、IE 5才支持它。因此，Servlet应该通过查看Accept-Encoding头（即request.getHeader("Accept-Encoding")）检查浏览器是否支持gzip，为支持gzip的浏览器返回经gzip压缩的HTML页面，为其他浏览器返回普通页面。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2" w:hRule="atLeast"/>
        </w:trPr>
        <w:tc>
          <w:tcPr>
            <w:tcW w:w="18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lang w:val="en-US" w:eastAsia="zh-CN"/>
              </w:rPr>
              <w:t>Content-Length</w:t>
            </w:r>
          </w:p>
        </w:tc>
        <w:tc>
          <w:tcPr>
            <w:tcW w:w="79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</w:rPr>
              <w:t>表示内容长度。只有当浏览器使用持久HTTP连接时才需要这个数据。如果你想要利用持久连接的优势，可以把输出文档写入 ByteArrayOutputStream，完成后查看其大小，然后把该值放入Content-Length头，最后通过byteArrayStream.writeTo(response.getOutputStream()发送内容。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8" w:hRule="atLeast"/>
        </w:trPr>
        <w:tc>
          <w:tcPr>
            <w:tcW w:w="18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lang w:val="en-US" w:eastAsia="zh-CN"/>
              </w:rPr>
              <w:t>Content-Type</w:t>
            </w:r>
          </w:p>
        </w:tc>
        <w:tc>
          <w:tcPr>
            <w:tcW w:w="79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</w:rPr>
              <w:t>表示后面的文档属于什么MIME类型。Servlet默认为text/plain，但通常需要显式地指定为text/html。由于经常要设置Content-Type，因此HttpServletResponse提供了一个专用的方法setContentType。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18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lang w:val="en-US" w:eastAsia="zh-CN"/>
              </w:rPr>
              <w:t>Date</w:t>
            </w:r>
          </w:p>
        </w:tc>
        <w:tc>
          <w:tcPr>
            <w:tcW w:w="79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</w:rPr>
              <w:t>当前的GMT时间。你可以用setDateHeader来设置这个头以避免转换时间格式的麻烦。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18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lang w:val="en-US" w:eastAsia="zh-CN"/>
              </w:rPr>
              <w:t>Expires</w:t>
            </w:r>
          </w:p>
        </w:tc>
        <w:tc>
          <w:tcPr>
            <w:tcW w:w="79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</w:rPr>
              <w:t>应该在什么时候认为文档已经过期，从而不再缓存它？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2" w:hRule="atLeast"/>
        </w:trPr>
        <w:tc>
          <w:tcPr>
            <w:tcW w:w="18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lang w:val="en-US" w:eastAsia="zh-CN"/>
              </w:rPr>
              <w:t>Last-Modified</w:t>
            </w:r>
          </w:p>
        </w:tc>
        <w:tc>
          <w:tcPr>
            <w:tcW w:w="79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</w:rPr>
              <w:t>文档的最后改动时间。客户可以通过If-Modified-Since请求头提供一个日期，该请求将被视为一个条件GET，只有改动时间迟于指定时间的文档才会返回，否则返回一个304（Not Modified）状态。Last-Modified也可用setDateHeader方法来设置。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8" w:hRule="atLeast"/>
        </w:trPr>
        <w:tc>
          <w:tcPr>
            <w:tcW w:w="18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lang w:val="en-US" w:eastAsia="zh-CN"/>
              </w:rPr>
              <w:t>Location</w:t>
            </w:r>
          </w:p>
        </w:tc>
        <w:tc>
          <w:tcPr>
            <w:tcW w:w="79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</w:rPr>
              <w:t>表示客户应当到哪里去提取文档。Location通常不是直接设置的，而是通过HttpServletResponse的sendRedirect方法，该方法同时设置状态代码为302。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9" w:hRule="atLeast"/>
        </w:trPr>
        <w:tc>
          <w:tcPr>
            <w:tcW w:w="18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lang w:val="en-US" w:eastAsia="zh-CN"/>
              </w:rPr>
              <w:t>Refresh</w:t>
            </w:r>
          </w:p>
        </w:tc>
        <w:tc>
          <w:tcPr>
            <w:tcW w:w="79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</w:rPr>
              <w:t>表示浏览器应该在多少时间之后刷新文档，以秒计。除了刷新当前文档之外，你还可以通过setHeader("Refresh", "5; URL=http://host/path")让浏览器读取指定的页面。 </w:t>
            </w:r>
            <w:r>
              <w:rPr>
                <w:rFonts w:hint="eastAsia" w:ascii="隶书" w:hAnsi="隶书" w:eastAsia="隶书" w:cs="隶书"/>
              </w:rPr>
              <w:br w:type="textWrapping"/>
            </w:r>
            <w:r>
              <w:rPr>
                <w:rFonts w:hint="eastAsia" w:ascii="隶书" w:hAnsi="隶书" w:eastAsia="隶书" w:cs="隶书"/>
              </w:rPr>
              <w:t>注意这种功能通常是通过设置HTML页面HEAD区的＜META HTTP-EQUIV="Refresh" CONTENT="5;URL=http://host/path"＞实现，这是因为，自动刷新或重定向对于那些不能使用CGI或Servlet的HTML编写者十分重要。但是，对于Servlet来说，直接设置Refresh头更加方便。 </w:t>
            </w:r>
            <w:r>
              <w:rPr>
                <w:rFonts w:hint="eastAsia" w:ascii="隶书" w:hAnsi="隶书" w:eastAsia="隶书" w:cs="隶书"/>
              </w:rPr>
              <w:br w:type="textWrapping"/>
            </w:r>
            <w:r>
              <w:rPr>
                <w:rFonts w:hint="eastAsia" w:ascii="隶书" w:hAnsi="隶书" w:eastAsia="隶书" w:cs="隶书"/>
              </w:rPr>
              <w:br w:type="textWrapping"/>
            </w:r>
            <w:r>
              <w:rPr>
                <w:rFonts w:hint="eastAsia" w:ascii="隶书" w:hAnsi="隶书" w:eastAsia="隶书" w:cs="隶书"/>
              </w:rPr>
              <w:t>注意Refresh的意义是"N秒之后刷新本页面或访问指定页面"，而不是"每隔N秒刷新本页面或访问指定页面"。因此，连续刷新要求每次都发送一个Refresh头，而发送204状态代码则可以阻止浏览器继续刷新，不管是使用Refresh头还是＜META HTTP-EQUIV="Refresh" ...＞。 </w:t>
            </w:r>
            <w:r>
              <w:rPr>
                <w:rFonts w:hint="eastAsia" w:ascii="隶书" w:hAnsi="隶书" w:eastAsia="隶书" w:cs="隶书"/>
              </w:rPr>
              <w:br w:type="textWrapping"/>
            </w:r>
            <w:r>
              <w:rPr>
                <w:rFonts w:hint="eastAsia" w:ascii="隶书" w:hAnsi="隶书" w:eastAsia="隶书" w:cs="隶书"/>
              </w:rPr>
              <w:br w:type="textWrapping"/>
            </w:r>
            <w:r>
              <w:rPr>
                <w:rFonts w:hint="eastAsia" w:ascii="隶书" w:hAnsi="隶书" w:eastAsia="隶书" w:cs="隶书"/>
              </w:rPr>
              <w:t>注意Refresh头不属于HTTP 1.1正式规范的一部分，而是一个扩展，但Netscape和IE都支持它。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18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lang w:val="en-US" w:eastAsia="zh-CN"/>
              </w:rPr>
              <w:t>Server</w:t>
            </w:r>
          </w:p>
        </w:tc>
        <w:tc>
          <w:tcPr>
            <w:tcW w:w="79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</w:rPr>
              <w:t>服务器名字。Servlet一般不设置这个值，而是由Web服务器自己设置。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8" w:hRule="atLeast"/>
        </w:trPr>
        <w:tc>
          <w:tcPr>
            <w:tcW w:w="18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lang w:val="en-US" w:eastAsia="zh-CN"/>
              </w:rPr>
              <w:t>Set-Cookie</w:t>
            </w:r>
          </w:p>
        </w:tc>
        <w:tc>
          <w:tcPr>
            <w:tcW w:w="79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</w:rPr>
              <w:t>设置和页面关联的Cookie。Servlet不应使用response.setHeader("Set-Cookie", ...)，而是应使用HttpServletResponse提供的专用方法addCookie。参见下文有关Cookie设置的讨论。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6" w:hRule="atLeast"/>
        </w:trPr>
        <w:tc>
          <w:tcPr>
            <w:tcW w:w="18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  <w:lang w:val="en-US" w:eastAsia="zh-CN"/>
              </w:rPr>
              <w:t>WWW-Authenticate</w:t>
            </w:r>
          </w:p>
        </w:tc>
        <w:tc>
          <w:tcPr>
            <w:tcW w:w="79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rPr>
                <w:rFonts w:hint="eastAsia" w:ascii="隶书" w:hAnsi="隶书" w:eastAsia="隶书" w:cs="隶书"/>
              </w:rPr>
            </w:pPr>
            <w:r>
              <w:rPr>
                <w:rFonts w:hint="eastAsia" w:ascii="隶书" w:hAnsi="隶书" w:eastAsia="隶书" w:cs="隶书"/>
              </w:rPr>
              <w:t>客户应该在Authorization头中提供什么类型的授权信息？在包含401（Unauthorized）状态行的应答中这个头是必需的。例如，response.setHeader("WWW-Authenticate", "BASIC realm=＼"executives＼"")。 </w:t>
            </w:r>
            <w:r>
              <w:rPr>
                <w:rFonts w:hint="eastAsia" w:ascii="隶书" w:hAnsi="隶书" w:eastAsia="隶书" w:cs="隶书"/>
              </w:rPr>
              <w:br w:type="textWrapping"/>
            </w:r>
            <w:r>
              <w:rPr>
                <w:rFonts w:hint="eastAsia" w:ascii="隶书" w:hAnsi="隶书" w:eastAsia="隶书" w:cs="隶书"/>
              </w:rPr>
              <w:t>注意Servlet一般不进行这方面的处理，而是让Web服务器的专门机制来控制受密码保护页面的访问（例如.htaccess）。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 三秒刷新页面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.setHeader(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"Refresh"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"3;http://localhost:8080/20170723/my.jsp"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向特定的浏览器客户端发送Cookie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response.addCookie(new Cookie("",""));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重定向特点：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客户端发送了两次请求,不会携带request对象中的数据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地址栏会发生改变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不能访问WEB-INF目录里的资源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3162935"/>
            <wp:effectExtent l="0" t="0" r="5080" b="1841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118995"/>
            <wp:effectExtent l="9525" t="9525" r="15240" b="2413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89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各种转发路径总结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response.sendRedirect("/login.jsp")--&gt;代表localhost:8080/login.jsp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response.sendRedirect("login.jsp")--&gt;代表localhost:8080/Admin/login.jsp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response.sendRedirect("MyServlet")--&gt;代表localhost:8080/Admin/MyServlet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response.sendRedirect("/MyServlet")--&gt;代表localhost:8080/MyServlet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response.sendRedirect("/Exercise_Jsp/login.jsp")--&gt;代表localhost:8080/Exercise_Jsp/login.jsp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response.sendRedirect("/Exercise_Jsp/MyServlet")--代表localhost:8080/Exercise_Jsp/MyServlet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38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无论是转发还是重定向，转发和重定向后面不能再有转发和重定向相关的代码。（</w:t>
      </w:r>
      <w:r>
        <w:rPr>
          <w:rStyle w:val="18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EFEF2"/>
        </w:rPr>
        <w:t>转发和重定向在同一个</w:t>
      </w:r>
      <w:r>
        <w:rPr>
          <w:rStyle w:val="18"/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Servlet</w:t>
      </w:r>
      <w:r>
        <w:rPr>
          <w:rStyle w:val="18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EFEF2"/>
        </w:rPr>
        <w:t>中只能有一次。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）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18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怎么选择是重定向还是转发呢？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通常情况下</w:t>
            </w:r>
            <w:r>
              <w:rPr>
                <w:rStyle w:val="18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转发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更快，而且能保持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request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内的对象，所以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它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是第一选择。但是由于在转发之后，浏览器中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URL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仍然指向开始页面，此时如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果重载当前页面，开始页面将会被重新调用。如果你不想看到这样的情况，则选择重定向（</w:t>
            </w:r>
            <w:r>
              <w:rPr>
                <w:rStyle w:val="18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页面刷新问题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）。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     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重定向：以前的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request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中存放的变量全部失效，并进入一个新的</w:t>
            </w:r>
            <w:r>
              <w:rPr>
                <w:rFonts w:hint="default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request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作用域。  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转发：以前的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request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中存放的变量不会失效，就像把两个页面拼到了一起。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1、 </w:t>
            </w:r>
            <w:r>
              <w:rPr>
                <w:rStyle w:val="18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如果是</w:t>
            </w:r>
            <w:r>
              <w:rPr>
                <w:rStyle w:val="18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web</w:t>
            </w:r>
            <w:r>
              <w:rPr>
                <w:rStyle w:val="18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应用之间资源的跳转，必须使用重定向。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2、 </w:t>
            </w:r>
            <w:r>
              <w:rPr>
                <w:rStyle w:val="18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为了解决页面的刷新问题，必须使用重定向。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  <w:vertAlign w:val="baseline"/>
                <w:lang w:val="en-US" w:eastAsia="zh-CN"/>
              </w:rPr>
            </w:pPr>
            <w:r>
              <w:rPr>
                <w:rStyle w:val="18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EFEF2"/>
              </w:rPr>
              <w:t>3、 如果在Servlet中向request对象中存储了一个数据，希望在下一个Servlet/JSP页面中把request对象中的数据取出来，这个时候必须使用转发，因为重定向是两次请求，request不能跨请求传递数据。其它情况都可以使用重定向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【response处理中文乱码】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字节流：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设置浏览器默认打开编码</w:t>
      </w:r>
    </w:p>
    <w:p>
      <w:pPr>
        <w:pStyle w:val="38"/>
        <w:rPr>
          <w:rFonts w:hint="eastAsia"/>
        </w:rPr>
      </w:pPr>
      <w:r>
        <w:rPr>
          <w:rFonts w:hint="eastAsia"/>
        </w:rPr>
        <w:t>response.setHeader("Content-Type", "text/html;charset=UTF-8");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中文转成字节数组编码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</w:rPr>
        <w:t>response.getOutputStream().write("王守义".getBytes("UTF-8"));</w:t>
      </w:r>
    </w:p>
    <w:p>
      <w:pPr>
        <w:pStyle w:val="38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字符流: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设置response的缓冲区的编码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</w:rPr>
        <w:t>response.setCharacterEncoding("UTF-8");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设置浏览器默认打开的编码.</w:t>
      </w:r>
    </w:p>
    <w:p>
      <w:pPr>
        <w:pStyle w:val="38"/>
        <w:rPr>
          <w:rFonts w:hint="eastAsia"/>
        </w:rPr>
      </w:pPr>
      <w:r>
        <w:rPr>
          <w:rFonts w:hint="eastAsia"/>
        </w:rPr>
        <w:t>response.setHeader("Content-Type", "text/html;charset=UTF-8");</w:t>
      </w:r>
    </w:p>
    <w:p>
      <w:pPr>
        <w:pStyle w:val="38"/>
        <w:rPr>
          <w:rFonts w:hint="eastAsia"/>
        </w:rPr>
      </w:pPr>
    </w:p>
    <w:p>
      <w:pPr>
        <w:pStyle w:val="38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response.setContentType("text/html;charset=UTF-8");</w:t>
      </w:r>
      <w:r>
        <w:rPr>
          <w:rFonts w:hint="eastAsia"/>
          <w:color w:val="FF0000"/>
          <w:lang w:val="en-US" w:eastAsia="zh-CN"/>
        </w:rPr>
        <w:t>相当于上面两句</w:t>
      </w:r>
    </w:p>
    <w:p>
      <w:pPr>
        <w:ind w:firstLine="38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2"/>
      </w:pPr>
      <w:r>
        <w:t>Cookie</w:t>
      </w:r>
      <w:r>
        <w:rPr>
          <w:rFonts w:hint="eastAsia"/>
          <w:lang w:val="en-US" w:eastAsia="zh-CN"/>
        </w:rPr>
        <w:t>对象</w:t>
      </w:r>
    </w:p>
    <w:p>
      <w:pPr>
        <w:ind w:firstLine="420" w:firstLineChars="20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Cookie对象由服务器的Servlet 创建，并且携带少量的信息随Response对象返回到客户端，由浏览器进行保存 。ookie的值可以唯一地标识客户机。服务器能根据cookie值中的JsessionID来判断一个Cookie来自于哪个用户。</w:t>
      </w:r>
      <w:r>
        <w:rPr>
          <w:rFonts w:hint="eastAsia"/>
          <w:b/>
          <w:bCs/>
          <w:color w:val="FF0000"/>
          <w:lang w:val="en-US" w:eastAsia="zh-CN"/>
        </w:rPr>
        <w:t>如果</w:t>
      </w:r>
      <w:r>
        <w:rPr>
          <w:rFonts w:hint="default"/>
          <w:b/>
          <w:bCs/>
          <w:color w:val="FF0000"/>
          <w:lang w:val="en-US" w:eastAsia="zh-CN"/>
        </w:rPr>
        <w:t>浏览器不支持 Cookie 功能时，浏览器会将用户的 SessionCookieName 重写到用户请求的 URL 参数中它的传递格式如 /path/Servlet;name=value;name2=value2? Name3=value3，其中“Servlet；”后面的 K-V 对就是要传递的 Path Parameters，服务器会从这</w:t>
      </w:r>
      <w:r>
        <w:rPr>
          <w:rFonts w:hint="eastAsia"/>
          <w:b/>
          <w:bCs/>
          <w:color w:val="FF0000"/>
          <w:lang w:val="en-US" w:eastAsia="zh-CN"/>
        </w:rPr>
        <w:t>个</w:t>
      </w:r>
      <w:r>
        <w:rPr>
          <w:rFonts w:hint="default"/>
          <w:b/>
          <w:bCs/>
          <w:color w:val="FF0000"/>
          <w:lang w:val="en-US" w:eastAsia="zh-CN"/>
        </w:rPr>
        <w:t>Path Parameters 中拿到用户配置的SessionCookieName。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创建Cookie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 xml:space="preserve">//创建Cookie对象 构造参数中有两个参数name/value 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  <w:highlight w:val="lightGray"/>
              </w:rPr>
              <w:t>Cookie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  <w:u w:val="single"/>
              </w:rPr>
              <w:t>cookie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  <w:highlight w:val="lightGray"/>
              </w:rPr>
              <w:t>Cookie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Cookie的基本设置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spacing w:beforeLines="0" w:afterLines="0"/>
              <w:ind w:firstLine="840" w:firstLineChars="40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//设置cookie的传递路径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.setPath(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//设置cookie的最大过期时间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.setMaxAge(60*60);</w:t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  <w:u w:val="single"/>
              </w:rPr>
              <w:t>int</w:t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类型</w:t>
            </w:r>
          </w:p>
          <w:p>
            <w:pP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.setValue(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"newValue"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</w:rPr>
              <w:t>//会覆盖原来数据值</w:t>
            </w:r>
          </w:p>
          <w:p>
            <w:pPr>
              <w:ind w:firstLine="843" w:firstLineChars="400"/>
              <w:rPr>
                <w:rFonts w:hint="eastAsia" w:ascii="»ªÎÄ¿¬Ìå" w:hAnsi="»ªÎÄ¿¬Ìå" w:eastAsia="»ªÎÄ¿¬Ìå"/>
                <w:color w:val="3F7F5F"/>
                <w:sz w:val="21"/>
                <w:szCs w:val="21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b/>
                <w:bCs/>
                <w:color w:val="FF0000"/>
                <w:sz w:val="21"/>
                <w:szCs w:val="21"/>
                <w:lang w:val="en-US" w:eastAsia="zh-CN"/>
              </w:rPr>
              <w:t>有set方法就有对应的getting方法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»ªÎÄ¿¬Ìå" w:hAnsi="»ªÎÄ¿¬Ìå" w:eastAsia="»ªÎÄ¿¬Ìå"/>
          <w:color w:val="000000"/>
          <w:sz w:val="21"/>
          <w:szCs w:val="21"/>
        </w:rPr>
        <w:t xml:space="preserve"> </w:t>
      </w:r>
      <w:r>
        <w:rPr>
          <w:rFonts w:hint="eastAsia" w:ascii="»ªÎÄ¿¬Ìå" w:hAnsi="»ªÎÄ¿¬Ìå" w:eastAsia="»ªÎÄ¿¬Ìå"/>
          <w:b/>
          <w:bCs/>
          <w:color w:val="6A3E3E"/>
          <w:sz w:val="21"/>
          <w:szCs w:val="21"/>
        </w:rPr>
        <w:t>cookie</w:t>
      </w:r>
      <w:r>
        <w:rPr>
          <w:rFonts w:hint="eastAsia" w:ascii="»ªÎÄ¿¬Ìå" w:hAnsi="»ªÎÄ¿¬Ìå" w:eastAsia="»ªÎÄ¿¬Ìå"/>
          <w:b/>
          <w:bCs/>
          <w:color w:val="000000"/>
          <w:sz w:val="21"/>
          <w:szCs w:val="21"/>
        </w:rPr>
        <w:t>.setPath(</w:t>
      </w:r>
      <w:r>
        <w:rPr>
          <w:rFonts w:hint="eastAsia" w:ascii="»ªÎÄ¿¬Ìå" w:hAnsi="»ªÎÄ¿¬Ìå" w:eastAsia="»ªÎÄ¿¬Ìå"/>
          <w:b/>
          <w:bCs/>
          <w:color w:val="2A00FF"/>
          <w:sz w:val="21"/>
          <w:szCs w:val="21"/>
        </w:rPr>
        <w:t>""</w:t>
      </w:r>
      <w:r>
        <w:rPr>
          <w:rFonts w:hint="eastAsia" w:ascii="»ªÎÄ¿¬Ìå" w:hAnsi="»ªÎÄ¿¬Ìå" w:eastAsia="»ªÎÄ¿¬Ìå"/>
          <w:b/>
          <w:bCs/>
          <w:color w:val="000000"/>
          <w:sz w:val="21"/>
          <w:szCs w:val="21"/>
        </w:rPr>
        <w:t>)</w:t>
      </w:r>
      <w:r>
        <w:rPr>
          <w:rFonts w:hint="eastAsia" w:ascii="»ªÎÄ¿¬Ìå" w:hAnsi="»ªÎÄ¿¬Ìå" w:eastAsia="»ªÎÄ¿¬Ìå"/>
          <w:b/>
          <w:bCs/>
          <w:color w:val="000000"/>
          <w:sz w:val="21"/>
          <w:szCs w:val="21"/>
          <w:lang w:val="en-US" w:eastAsia="zh-CN"/>
        </w:rPr>
        <w:t>详解 能限制取cookie数据的应用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numPr>
                <w:ilvl w:val="0"/>
                <w:numId w:val="5"/>
              </w:numP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可在同一应用服务器内共享方法：设置cookie.setPath("/");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本机tomcat/webapp下面有两个应用：webapp_a和webapp_b，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1）原来在webapp_a下面设置的cookie，在webapp_b下面获取不到，path默认是产生cookie的应用的路径。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2）若在webapp_a下面设置cookie的时候，增加一条cookie.setPath("/");或者cookie.setPath("/webapp_b/");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就可以在webapp_b下面获取到webapp_a设置的cookie了。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3）此处的参数，是相对于应用服务器存放应用的文件夹的根目录而言的(比如tomcat下面的webapp)，因此cookie.setPath("/");之后，可以在webapp文件夹下的所有应用共享cookie，而cookie.setPath("/webapp_b/");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是指webapp_a应用设置的cookie只能在webapp_b应用下获得，即便是产生这个cookie的webapp_a应用也不可以。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4）设置cookie.setPath("/webapp_b/jsp")或者cookie.setPath("/webapp_b/jsp/")的时候，</w:t>
            </w:r>
            <w:r>
              <w:rPr>
                <w:rFonts w:hint="default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只有在webapp_b/jsp下面可以获得cookie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，在webapp_b下面但是在jsp文件夹外的都不能获得cookie。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5）设置cookie.setPath("/webapp_b");，是指在webapp_b下面才可以使用cookie，这样就不可以在产生cookie的应用webapp_a下面获取cookie了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6）有多条cookie.setPath("XXX");语句的时候，起作用的以最后一条为准。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Cookie不支持中文问题</w:t>
      </w:r>
    </w:p>
    <w:p>
      <w:pPr>
        <w:ind w:firstLine="420" w:firstLineChars="200"/>
      </w:pPr>
      <w:r>
        <w:t>中文和英文字符不同，中文属于Unicod字符，在内存中站4个字符，而英文属于ASCII字符，内存中只占2个字符。Cookie中使用Unicode字符时需要对Unicode字符进行编码，否则会乱码。编码使用java.net.URLEncoder类的encode（String str,String encoding）方法，解码使用java.net.URLDecoder类的decode(String str,String encoding)方法。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当存储中文的时候要将cookie发送到浏览器时会报数据非法异常，所以要先编码，再解码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存中文数据---编码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"今天要下雨"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nstr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URLEncoder.</w:t>
            </w:r>
            <w:r>
              <w:rPr>
                <w:rFonts w:hint="eastAsia" w:ascii="»ªÎÄ¿¬Ìå" w:hAnsi="»ªÎÄ¿¬Ìå" w:eastAsia="»ªÎÄ¿¬Ìå"/>
                <w:i/>
                <w:color w:val="000000"/>
                <w:sz w:val="21"/>
                <w:szCs w:val="21"/>
              </w:rPr>
              <w:t>encode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Cookie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cookie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Cookie(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nstr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取中文数据---解码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value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cookie2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.getValue();</w:t>
            </w:r>
          </w:p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decode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URLDecoder.</w:t>
            </w:r>
            <w:r>
              <w:rPr>
                <w:rFonts w:hint="eastAsia" w:ascii="»ªÎÄ¿¬Ìå" w:hAnsi="»ªÎÄ¿¬Ìå" w:eastAsia="»ªÎÄ¿¬Ìå"/>
                <w:i/>
                <w:color w:val="000000"/>
                <w:sz w:val="21"/>
                <w:szCs w:val="21"/>
              </w:rPr>
              <w:t>decode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value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.getWriter().write(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decode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将cookie返回到客户端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response.addCookie(cookie);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t>HttpSession</w:t>
      </w:r>
      <w:r>
        <w:rPr>
          <w:rFonts w:hint="eastAsia"/>
          <w:lang w:val="en-US" w:eastAsia="zh-CN"/>
        </w:rPr>
        <w:t>对象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Session是一个接口，由服务器负责生成，将用户的信息保存在服务器。并且为每个用户生成一个唯一的识别的session id来区别用户 。客户端（浏览器）第一次访问servlet（服务器）并且调用request.getsession()时，为每个用户生成一个唯一的用户身份标识sessionId 号，返回给本地的浏览器，当客户端请求的时候携带sessionID，服务器就能知道数据是哪个浏览器的数据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获取session----&gt; session由服务器生成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HttpSession session = request.getSession();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获取SessionId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String id = session.getId();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设置session的最大过期时间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session.setMaxInactiveInterval(3600);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Session作为一次会话范围的存储数据的域对象，内部维护一个map容器来存储数据。作用域的作用范围是一次会话 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向session域中存数据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session.setAttribute("name", new Object());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ab/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在session域中取数据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spacing w:beforeLines="0" w:afterLines="0"/>
              <w:jc w:val="left"/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  <w:lang w:val="en-US" w:eastAsia="zh-CN"/>
              </w:rPr>
              <w:t>取指定名称的数据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Object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  <w:u w:val="single"/>
              </w:rPr>
              <w:t>attribute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.getAttribute(</w:t>
            </w:r>
            <w:r>
              <w:rPr>
                <w:rFonts w:hint="eastAsia" w:ascii="»ªÎÄ¿¬Ìå" w:hAnsi="»ªÎÄ¿¬Ìå" w:eastAsia="»ªÎÄ¿¬Ìå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  <w:lang w:val="en-US" w:eastAsia="zh-CN"/>
              </w:rPr>
              <w:t>取所有数据的key（名称）</w:t>
            </w:r>
          </w:p>
          <w:p>
            <w:pPr>
              <w:spacing w:beforeLines="0" w:afterLines="0"/>
              <w:ind w:firstLine="210" w:firstLineChars="100"/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Enumeration&lt;String&gt;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  <w:u w:val="single"/>
              </w:rPr>
              <w:t>names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»ªÎÄ¿¬Ìå" w:hAnsi="»ªÎÄ¿¬Ìå" w:eastAsia="»ªÎÄ¿¬Ìå"/>
                <w:color w:val="6A3E3E"/>
                <w:sz w:val="21"/>
                <w:szCs w:val="21"/>
              </w:rPr>
              <w:t>session</w:t>
            </w:r>
            <w:r>
              <w:rPr>
                <w:rFonts w:hint="eastAsia" w:ascii="»ªÎÄ¿¬Ìå" w:hAnsi="»ªÎÄ¿¬Ìå" w:eastAsia="»ªÎÄ¿¬Ìå"/>
                <w:color w:val="000000"/>
                <w:sz w:val="21"/>
                <w:szCs w:val="21"/>
              </w:rPr>
              <w:t xml:space="preserve">.getAttributeNames();   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会话的作用范围是一次会话，只要访问的一个站点的浏览器没有全部关闭，这次会话就存在，那么session域中的数据就能取出 。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firstLine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</w:rPr>
              <w:t>long getCreationTime()</w:t>
            </w:r>
            <w:r>
              <w:rPr>
                <w:b w:val="0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b w:val="0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</w:rPr>
              <w:t>返回Session的创建日期。返回类型为long，常被转化为Date类型，例如：Date createTime = new Date(session.getCreationTime())</w:t>
            </w:r>
            <w:r>
              <w:rPr>
                <w:b w:val="0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b w:val="0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</w:rPr>
              <w:t>long getLastAccessedTime()</w:t>
            </w:r>
            <w:r>
              <w:rPr>
                <w:b w:val="0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b w:val="0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</w:rPr>
              <w:t>返回Session的最后活跃时间。返回类型为long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Session的持久化</w:t>
      </w:r>
    </w:p>
    <w:p>
      <w:pPr>
        <w:pStyle w:val="4"/>
      </w:pPr>
      <w:r>
        <w:rPr>
          <w:rFonts w:hint="default"/>
        </w:rPr>
        <w:t>为什么需要持久化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客户端访问了某个能开启会话功能的资源， web服务器就会创建一个与该客户端对应的HttpSession对象，每个HttpSession对象都要站用一定的内存空间。如果在某一时间段内访问站点的用户很多，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w</w:t>
      </w:r>
      <w:r>
        <w:rPr>
          <w:rFonts w:hint="default" w:ascii="Arial" w:hAnsi="Arial" w:cs="Arial"/>
          <w:b/>
          <w:bCs/>
          <w:i w:val="0"/>
          <w:caps w:val="0"/>
          <w:strike w:val="0"/>
          <w:dstrike w:val="0"/>
          <w:color w:val="333333"/>
          <w:spacing w:val="0"/>
          <w:sz w:val="21"/>
          <w:szCs w:val="21"/>
          <w:shd w:val="clear" w:fill="FFFFFF"/>
        </w:rPr>
        <w:t>eb服务器内存中就会积累大量的HttpSession对象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，消耗大量的服务器内存，即使用户已经离开或者关闭了浏览器，web服务器仍要保留与之对应的HttpSession对象，在他们超时之前，一直占用web服务器内存资源。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web服务器通常将那些暂时不活动但未超时的HttpSession对象转移到文件系统或数据库中保存，服务器要使用他们时再将他们从文件系统或数据库中装载入内存，这种技术称为Session的持久化</w:t>
      </w:r>
    </w:p>
    <w:p>
      <w:r>
        <w:t>Session的持久化是由Session Manager来管理的。Tomcat提供了两个实现类：</w:t>
      </w:r>
    </w:p>
    <w:p>
      <w:pPr>
        <w:rPr>
          <w:rFonts w:hint="eastAsia"/>
        </w:rPr>
      </w:pPr>
      <w:r>
        <w:rPr>
          <w:rFonts w:hint="eastAsia"/>
        </w:rPr>
        <w:t>org.apache.catalina.session.StandardManager  (默认)</w:t>
      </w: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vertAlign w:val="baseline"/>
        </w:rPr>
        <w:t>如果突然终止该服务器，则所有会话都将丧失，因为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vertAlign w:val="baseline"/>
        </w:rPr>
        <w:t>StandardManager没有机会实现存盘处理。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org.apache.catalina.session.PersistentManager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这个更高级</w:t>
      </w:r>
      <w:r>
        <w:rPr>
          <w:rFonts w:hint="eastAsia"/>
          <w:b/>
          <w:bCs/>
          <w:lang w:eastAsia="zh-CN"/>
        </w:rPr>
        <w:t>）</w:t>
      </w:r>
    </w:p>
    <w:p>
      <w:r>
        <w:t>PersistentManager能够把Session对象保存到Session Store中，它提供了比 StandardManager更为灵活的Session管理功能，它具有以下功能：</w:t>
      </w:r>
    </w:p>
    <w:p>
      <w:pPr>
        <w:rPr>
          <w:rFonts w:hint="eastAsia"/>
        </w:rPr>
      </w:pPr>
      <w:r>
        <w:rPr>
          <w:rFonts w:hint="eastAsia"/>
        </w:rPr>
        <w:t>  对内存中的HttpSession对象进行持久化，把它们保存到Session Store中。</w:t>
      </w:r>
    </w:p>
    <w:p>
      <w:pPr>
        <w:rPr>
          <w:rFonts w:hint="eastAsia"/>
        </w:rPr>
      </w:pPr>
      <w:r>
        <w:rPr>
          <w:rFonts w:hint="eastAsia"/>
        </w:rPr>
        <w:t>  具有容错功能，可以及时把Session备份到Session Store中，当Tomcat服务器意外关闭后再重启时，可以从Session Store中恢复Session对象。</w:t>
      </w:r>
    </w:p>
    <w:p>
      <w:pPr>
        <w:rPr>
          <w:rFonts w:hint="eastAsia"/>
        </w:rPr>
      </w:pPr>
      <w:r>
        <w:rPr>
          <w:rFonts w:hint="eastAsia"/>
        </w:rPr>
        <w:t>  可以灵活控制在内存中的Session数目，将部分Session转移到Session Store中。</w:t>
      </w:r>
    </w:p>
    <w:p>
      <w:pPr>
        <w:rPr>
          <w:rFonts w:hint="eastAsia"/>
        </w:rPr>
      </w:pPr>
      <w:r>
        <w:rPr>
          <w:rFonts w:hint="eastAsia"/>
        </w:rPr>
        <w:t>通过使用Store,将内存中的session备份到文件或数据库中。当备份一个session对象时，该session对象会被复制到存储器中，而原对象仍然留在内存中。因此如果服务器崩溃，就可以从存储器中获取活动的session对象。当session被换出时，他会被移动到存储器中，因为当前活动的session对象超过了上限值，或者session对象闲置了过长时间。换出session节省内存空间。</w:t>
      </w:r>
    </w:p>
    <w:p>
      <w:pPr>
        <w:pStyle w:val="4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Session持久化的配置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http://blog.csdn.net/zhaky/article/details/50898496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保存在服务器的磁盘上</w:t>
      </w:r>
    </w:p>
    <w:p>
      <w:r>
        <w:drawing>
          <wp:inline distT="0" distB="0" distL="114300" distR="114300">
            <wp:extent cx="5269230" cy="1614170"/>
            <wp:effectExtent l="9525" t="9525" r="17145" b="1460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4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在&lt;Context&gt;标签里添加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&lt;Manager className="org.apache.catalina.session.PersistentManager"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debug="0"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saveOnRestart="false"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maxActiveSession="-1"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minIdleSwap="-1"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maxIdleSwap="-1"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maxIdleBackup="-1"&gt;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&lt;Store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className="org.apache.catalina.session.FileStore" directory="../session" /&gt;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&lt;/Manager&gt;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参数说明：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maxActiveSessions－可处于活动状态的session数，default -1 不限制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checkInterval －检查session是否过期的时间间隔，default 60s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saveOnRestart－服务器关闭时，是否将所有的session保存到文件中；</w:t>
      </w:r>
      <w:r>
        <w:rPr>
          <w:rFonts w:hint="eastAsia"/>
          <w:b/>
          <w:bCs/>
        </w:rPr>
        <w:br w:type="textWrapping"/>
      </w:r>
      <w:r>
        <w:rPr>
          <w:rFonts w:hint="eastAsia"/>
          <w:b/>
          <w:bCs/>
        </w:rPr>
        <w:t>minIdleSwap/maxIdleSwap－session处于不活动状态最短/长时间(s)，sesson对象转移到File Store中；(－1表示没有限制)</w:t>
      </w:r>
      <w:r>
        <w:rPr>
          <w:rFonts w:hint="eastAsia"/>
          <w:b/>
          <w:bCs/>
        </w:rPr>
        <w:br w:type="textWrapping"/>
      </w:r>
      <w:r>
        <w:rPr>
          <w:rFonts w:hint="eastAsia"/>
          <w:b/>
          <w:bCs/>
        </w:rPr>
        <w:t>maxIdleBackup－超过这一时间，将session备份。(－1表示没有限制)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directory－文件存储位置work\Catalina\host name\web app\session\文件名.session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保存在数据库中需要配置store节点 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EECE1" w:themeFill="background2"/>
          </w:tcPr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 w:line="390" w:lineRule="atLeast"/>
              <w:ind w:left="0" w:right="0" w:firstLine="0"/>
              <w:textAlignment w:val="baseline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666666"/>
                <w:spacing w:val="0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vertAlign w:val="baseline"/>
              </w:rPr>
              <w:t>&lt;Store 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 w:line="390" w:lineRule="atLeast"/>
              <w:ind w:left="0" w:right="0" w:firstLine="0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66666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vertAlign w:val="baseline"/>
              </w:rPr>
              <w:t>calssName="org.apache.catalina.JDBCStore"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 w:line="390" w:lineRule="atLeast"/>
              <w:ind w:left="0" w:right="0" w:firstLine="0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66666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vertAlign w:val="baseline"/>
              </w:rPr>
              <w:t>driverName="com.mysql.jdbc.Driver"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vertAlign w:val="baseline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vertAlign w:val="baseline"/>
              </w:rPr>
              <w:t>connectionURL="jdbc:mysql://localhost/tomsessionDB?user=root&amp;password="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vertAlign w:val="baseline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vertAlign w:val="baseline"/>
              </w:rPr>
              <w:t>sessionTable="tomcat_session" 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 w:line="390" w:lineRule="atLeast"/>
              <w:ind w:left="0" w:right="0" w:firstLine="0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66666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vertAlign w:val="baseline"/>
              </w:rPr>
              <w:t>sessionIdCol="session_id" 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 w:line="390" w:lineRule="atLeast"/>
              <w:ind w:left="0" w:right="0" w:firstLine="0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66666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vertAlign w:val="baseline"/>
              </w:rPr>
              <w:t>sessionDataCol="session_data"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vertAlign w:val="baseline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vertAlign w:val="baseline"/>
              </w:rPr>
              <w:t>sessionValidCol="session_valid" 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 w:line="390" w:lineRule="atLeast"/>
              <w:ind w:left="0" w:right="0" w:firstLine="0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66666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vertAlign w:val="baseline"/>
              </w:rPr>
              <w:t>sessionMaxInactiveCol="max_inactive"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vertAlign w:val="baseline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vertAlign w:val="baseline"/>
              </w:rPr>
              <w:t>sessionLastAccessedCol="last_access"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 w:line="390" w:lineRule="atLeast"/>
              <w:ind w:left="0" w:right="0" w:firstLine="0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66666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vertAlign w:val="baseline"/>
              </w:rPr>
              <w:t>sessionAppCol="app_name" 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 w:line="390" w:lineRule="atLeast"/>
              <w:ind w:left="0" w:right="0" w:firstLine="0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66666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vertAlign w:val="baseline"/>
              </w:rPr>
              <w:t>checkInterval="60" 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 w:line="390" w:lineRule="atLeast"/>
              <w:ind w:left="0" w:right="0" w:firstLine="0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66666"/>
                <w:spacing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18"/>
                <w:szCs w:val="18"/>
                <w:vertAlign w:val="baseline"/>
              </w:rPr>
              <w:t>debug="99" 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»ªÎÄ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宋体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-plex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¿¬Ìå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小牛学堂  绝密资料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59D5"/>
    <w:multiLevelType w:val="multilevel"/>
    <w:tmpl w:val="136C59D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6C66839"/>
    <w:multiLevelType w:val="singleLevel"/>
    <w:tmpl w:val="56C6683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975B7AA"/>
    <w:multiLevelType w:val="multilevel"/>
    <w:tmpl w:val="5975B7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76C9B9"/>
    <w:multiLevelType w:val="singleLevel"/>
    <w:tmpl w:val="5976C9B9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76F2E3"/>
    <w:multiLevelType w:val="singleLevel"/>
    <w:tmpl w:val="5976F2E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EAF"/>
    <w:rsid w:val="00002914"/>
    <w:rsid w:val="00003878"/>
    <w:rsid w:val="000046F0"/>
    <w:rsid w:val="000050E6"/>
    <w:rsid w:val="0001135D"/>
    <w:rsid w:val="000115E8"/>
    <w:rsid w:val="00015995"/>
    <w:rsid w:val="0001665D"/>
    <w:rsid w:val="000177B7"/>
    <w:rsid w:val="00017C1D"/>
    <w:rsid w:val="00023843"/>
    <w:rsid w:val="0002597C"/>
    <w:rsid w:val="00026123"/>
    <w:rsid w:val="00026A32"/>
    <w:rsid w:val="00026B3D"/>
    <w:rsid w:val="000270F4"/>
    <w:rsid w:val="00030586"/>
    <w:rsid w:val="0003287F"/>
    <w:rsid w:val="00034AB6"/>
    <w:rsid w:val="00036709"/>
    <w:rsid w:val="00043C97"/>
    <w:rsid w:val="00043F2E"/>
    <w:rsid w:val="00043F49"/>
    <w:rsid w:val="00044B32"/>
    <w:rsid w:val="0004615F"/>
    <w:rsid w:val="0005071B"/>
    <w:rsid w:val="000509E2"/>
    <w:rsid w:val="000516B9"/>
    <w:rsid w:val="00052DB9"/>
    <w:rsid w:val="000537F6"/>
    <w:rsid w:val="00053AE9"/>
    <w:rsid w:val="00054D89"/>
    <w:rsid w:val="00055D52"/>
    <w:rsid w:val="000600AA"/>
    <w:rsid w:val="0006012E"/>
    <w:rsid w:val="00061A89"/>
    <w:rsid w:val="00063E8C"/>
    <w:rsid w:val="0006537E"/>
    <w:rsid w:val="000655D7"/>
    <w:rsid w:val="00065B1A"/>
    <w:rsid w:val="00065DF8"/>
    <w:rsid w:val="0006618D"/>
    <w:rsid w:val="00066AF2"/>
    <w:rsid w:val="000700C9"/>
    <w:rsid w:val="00070514"/>
    <w:rsid w:val="00075BD4"/>
    <w:rsid w:val="00076FF9"/>
    <w:rsid w:val="00081C22"/>
    <w:rsid w:val="0008276C"/>
    <w:rsid w:val="0008432A"/>
    <w:rsid w:val="00085BB6"/>
    <w:rsid w:val="00086AB3"/>
    <w:rsid w:val="000905AC"/>
    <w:rsid w:val="000905FB"/>
    <w:rsid w:val="0009331A"/>
    <w:rsid w:val="000A10C5"/>
    <w:rsid w:val="000A1248"/>
    <w:rsid w:val="000A366A"/>
    <w:rsid w:val="000A3C55"/>
    <w:rsid w:val="000A4258"/>
    <w:rsid w:val="000A4F10"/>
    <w:rsid w:val="000A5148"/>
    <w:rsid w:val="000A564C"/>
    <w:rsid w:val="000A6FDD"/>
    <w:rsid w:val="000A79D1"/>
    <w:rsid w:val="000A7AC0"/>
    <w:rsid w:val="000B3BAD"/>
    <w:rsid w:val="000C0FFE"/>
    <w:rsid w:val="000C12D8"/>
    <w:rsid w:val="000C15E5"/>
    <w:rsid w:val="000C2086"/>
    <w:rsid w:val="000C415C"/>
    <w:rsid w:val="000C4C2B"/>
    <w:rsid w:val="000C65A4"/>
    <w:rsid w:val="000D034E"/>
    <w:rsid w:val="000D08A6"/>
    <w:rsid w:val="000D4DF2"/>
    <w:rsid w:val="000D5F2B"/>
    <w:rsid w:val="000D7894"/>
    <w:rsid w:val="000D7A8F"/>
    <w:rsid w:val="000E1857"/>
    <w:rsid w:val="000E3B1B"/>
    <w:rsid w:val="000E43F6"/>
    <w:rsid w:val="000E4B70"/>
    <w:rsid w:val="000E574F"/>
    <w:rsid w:val="000E64D8"/>
    <w:rsid w:val="000F3087"/>
    <w:rsid w:val="000F388F"/>
    <w:rsid w:val="000F4D4C"/>
    <w:rsid w:val="000F7010"/>
    <w:rsid w:val="000F75F0"/>
    <w:rsid w:val="000F7EB1"/>
    <w:rsid w:val="001017CE"/>
    <w:rsid w:val="00103279"/>
    <w:rsid w:val="001039B4"/>
    <w:rsid w:val="00103D1B"/>
    <w:rsid w:val="00104D9B"/>
    <w:rsid w:val="0010784D"/>
    <w:rsid w:val="00112FCC"/>
    <w:rsid w:val="001135D3"/>
    <w:rsid w:val="00114198"/>
    <w:rsid w:val="001145DE"/>
    <w:rsid w:val="001164A6"/>
    <w:rsid w:val="00120350"/>
    <w:rsid w:val="0012091D"/>
    <w:rsid w:val="001220A0"/>
    <w:rsid w:val="00124342"/>
    <w:rsid w:val="00126F7D"/>
    <w:rsid w:val="00126F9F"/>
    <w:rsid w:val="0013004B"/>
    <w:rsid w:val="00130F58"/>
    <w:rsid w:val="0013134B"/>
    <w:rsid w:val="00133263"/>
    <w:rsid w:val="00134909"/>
    <w:rsid w:val="00143123"/>
    <w:rsid w:val="00145D49"/>
    <w:rsid w:val="00146597"/>
    <w:rsid w:val="00147F89"/>
    <w:rsid w:val="001512D2"/>
    <w:rsid w:val="0015365C"/>
    <w:rsid w:val="00153B21"/>
    <w:rsid w:val="00153DE9"/>
    <w:rsid w:val="00156392"/>
    <w:rsid w:val="00156F0E"/>
    <w:rsid w:val="001608DD"/>
    <w:rsid w:val="00161EB4"/>
    <w:rsid w:val="00162B33"/>
    <w:rsid w:val="00162BA9"/>
    <w:rsid w:val="001645B1"/>
    <w:rsid w:val="0016626B"/>
    <w:rsid w:val="00170D28"/>
    <w:rsid w:val="00174245"/>
    <w:rsid w:val="001744D8"/>
    <w:rsid w:val="00174AD8"/>
    <w:rsid w:val="001756EE"/>
    <w:rsid w:val="0017641D"/>
    <w:rsid w:val="00180725"/>
    <w:rsid w:val="00180CA5"/>
    <w:rsid w:val="00182D70"/>
    <w:rsid w:val="0018765E"/>
    <w:rsid w:val="0018773A"/>
    <w:rsid w:val="00187F50"/>
    <w:rsid w:val="0019009B"/>
    <w:rsid w:val="00191E7D"/>
    <w:rsid w:val="0019287A"/>
    <w:rsid w:val="00192AE0"/>
    <w:rsid w:val="0019440B"/>
    <w:rsid w:val="001A0ABE"/>
    <w:rsid w:val="001A11CD"/>
    <w:rsid w:val="001A12D3"/>
    <w:rsid w:val="001A2B0F"/>
    <w:rsid w:val="001A315C"/>
    <w:rsid w:val="001A3913"/>
    <w:rsid w:val="001A6FDC"/>
    <w:rsid w:val="001B3158"/>
    <w:rsid w:val="001B363E"/>
    <w:rsid w:val="001B4C9F"/>
    <w:rsid w:val="001B51AB"/>
    <w:rsid w:val="001B57E0"/>
    <w:rsid w:val="001C0421"/>
    <w:rsid w:val="001C0823"/>
    <w:rsid w:val="001C2E26"/>
    <w:rsid w:val="001C3002"/>
    <w:rsid w:val="001C4B53"/>
    <w:rsid w:val="001C5613"/>
    <w:rsid w:val="001C6D16"/>
    <w:rsid w:val="001C6FFA"/>
    <w:rsid w:val="001D1DFA"/>
    <w:rsid w:val="001D2207"/>
    <w:rsid w:val="001D42BE"/>
    <w:rsid w:val="001D68CD"/>
    <w:rsid w:val="001D70FC"/>
    <w:rsid w:val="001D7EFD"/>
    <w:rsid w:val="001E1E5F"/>
    <w:rsid w:val="001E4411"/>
    <w:rsid w:val="001E6C09"/>
    <w:rsid w:val="001E747E"/>
    <w:rsid w:val="001F27FE"/>
    <w:rsid w:val="001F3AF0"/>
    <w:rsid w:val="001F3DFD"/>
    <w:rsid w:val="001F41AA"/>
    <w:rsid w:val="001F52B9"/>
    <w:rsid w:val="00202272"/>
    <w:rsid w:val="00202630"/>
    <w:rsid w:val="00204707"/>
    <w:rsid w:val="002048A9"/>
    <w:rsid w:val="00204BED"/>
    <w:rsid w:val="0020506B"/>
    <w:rsid w:val="00206F2F"/>
    <w:rsid w:val="00210C66"/>
    <w:rsid w:val="00212FDB"/>
    <w:rsid w:val="00213507"/>
    <w:rsid w:val="00213DC1"/>
    <w:rsid w:val="00214314"/>
    <w:rsid w:val="002147AE"/>
    <w:rsid w:val="002208BB"/>
    <w:rsid w:val="00221681"/>
    <w:rsid w:val="00222211"/>
    <w:rsid w:val="00227A73"/>
    <w:rsid w:val="0023328C"/>
    <w:rsid w:val="002346DF"/>
    <w:rsid w:val="00234C88"/>
    <w:rsid w:val="00235111"/>
    <w:rsid w:val="0023680C"/>
    <w:rsid w:val="00236DBF"/>
    <w:rsid w:val="00236E47"/>
    <w:rsid w:val="002373E3"/>
    <w:rsid w:val="00237C5C"/>
    <w:rsid w:val="0024515E"/>
    <w:rsid w:val="0024575A"/>
    <w:rsid w:val="00246D73"/>
    <w:rsid w:val="002470CE"/>
    <w:rsid w:val="00250882"/>
    <w:rsid w:val="00251608"/>
    <w:rsid w:val="0025180D"/>
    <w:rsid w:val="00251F42"/>
    <w:rsid w:val="002523A2"/>
    <w:rsid w:val="00252E3C"/>
    <w:rsid w:val="00253B1C"/>
    <w:rsid w:val="00257889"/>
    <w:rsid w:val="00257DAB"/>
    <w:rsid w:val="00260282"/>
    <w:rsid w:val="002602F3"/>
    <w:rsid w:val="002606E9"/>
    <w:rsid w:val="00263C07"/>
    <w:rsid w:val="00265506"/>
    <w:rsid w:val="0026558A"/>
    <w:rsid w:val="00266EC5"/>
    <w:rsid w:val="00266EEC"/>
    <w:rsid w:val="00267970"/>
    <w:rsid w:val="0027471D"/>
    <w:rsid w:val="00275573"/>
    <w:rsid w:val="00276890"/>
    <w:rsid w:val="00280093"/>
    <w:rsid w:val="002847F3"/>
    <w:rsid w:val="00284877"/>
    <w:rsid w:val="002877E3"/>
    <w:rsid w:val="00290591"/>
    <w:rsid w:val="00291BF8"/>
    <w:rsid w:val="0029270D"/>
    <w:rsid w:val="00293BC8"/>
    <w:rsid w:val="0029613F"/>
    <w:rsid w:val="00297F5F"/>
    <w:rsid w:val="002A1F1A"/>
    <w:rsid w:val="002A2E3D"/>
    <w:rsid w:val="002A3D73"/>
    <w:rsid w:val="002A5754"/>
    <w:rsid w:val="002A67E7"/>
    <w:rsid w:val="002B4C07"/>
    <w:rsid w:val="002B6EF0"/>
    <w:rsid w:val="002C25FA"/>
    <w:rsid w:val="002C2FDD"/>
    <w:rsid w:val="002C5B72"/>
    <w:rsid w:val="002D0A35"/>
    <w:rsid w:val="002D2104"/>
    <w:rsid w:val="002D2239"/>
    <w:rsid w:val="002D251D"/>
    <w:rsid w:val="002D2B5F"/>
    <w:rsid w:val="002D4C84"/>
    <w:rsid w:val="002D4DD6"/>
    <w:rsid w:val="002D72F7"/>
    <w:rsid w:val="002E1DA0"/>
    <w:rsid w:val="002E2E77"/>
    <w:rsid w:val="002E3FFA"/>
    <w:rsid w:val="002E70C5"/>
    <w:rsid w:val="002E7142"/>
    <w:rsid w:val="002E7E3A"/>
    <w:rsid w:val="002F0465"/>
    <w:rsid w:val="002F3AF3"/>
    <w:rsid w:val="002F48BD"/>
    <w:rsid w:val="002F5245"/>
    <w:rsid w:val="002F559D"/>
    <w:rsid w:val="002F7C45"/>
    <w:rsid w:val="002F7FA5"/>
    <w:rsid w:val="003039F7"/>
    <w:rsid w:val="003048B0"/>
    <w:rsid w:val="00304D65"/>
    <w:rsid w:val="00305DD7"/>
    <w:rsid w:val="003061B6"/>
    <w:rsid w:val="0030624C"/>
    <w:rsid w:val="0030773D"/>
    <w:rsid w:val="00310029"/>
    <w:rsid w:val="00311FA6"/>
    <w:rsid w:val="0031238C"/>
    <w:rsid w:val="00312491"/>
    <w:rsid w:val="00317EC5"/>
    <w:rsid w:val="00317F0C"/>
    <w:rsid w:val="00320374"/>
    <w:rsid w:val="003203DB"/>
    <w:rsid w:val="00320BD0"/>
    <w:rsid w:val="0032413D"/>
    <w:rsid w:val="00325D6C"/>
    <w:rsid w:val="00325D6F"/>
    <w:rsid w:val="00327173"/>
    <w:rsid w:val="00330803"/>
    <w:rsid w:val="00330A33"/>
    <w:rsid w:val="0033127D"/>
    <w:rsid w:val="00331A3D"/>
    <w:rsid w:val="003345BA"/>
    <w:rsid w:val="00335109"/>
    <w:rsid w:val="00335A41"/>
    <w:rsid w:val="003368C4"/>
    <w:rsid w:val="00341F40"/>
    <w:rsid w:val="0034272E"/>
    <w:rsid w:val="0034311E"/>
    <w:rsid w:val="003441AF"/>
    <w:rsid w:val="00344BC3"/>
    <w:rsid w:val="00354126"/>
    <w:rsid w:val="00355BE3"/>
    <w:rsid w:val="00360AEF"/>
    <w:rsid w:val="00360D17"/>
    <w:rsid w:val="003614A3"/>
    <w:rsid w:val="0036533D"/>
    <w:rsid w:val="00367252"/>
    <w:rsid w:val="00370D0C"/>
    <w:rsid w:val="00373AF5"/>
    <w:rsid w:val="00374DBC"/>
    <w:rsid w:val="003756D6"/>
    <w:rsid w:val="00376EEA"/>
    <w:rsid w:val="00377E78"/>
    <w:rsid w:val="003801FD"/>
    <w:rsid w:val="003809EC"/>
    <w:rsid w:val="00380E66"/>
    <w:rsid w:val="00382BBF"/>
    <w:rsid w:val="003843FC"/>
    <w:rsid w:val="0039328D"/>
    <w:rsid w:val="003940A0"/>
    <w:rsid w:val="00395105"/>
    <w:rsid w:val="00395240"/>
    <w:rsid w:val="00397274"/>
    <w:rsid w:val="003A03C8"/>
    <w:rsid w:val="003A1171"/>
    <w:rsid w:val="003A141E"/>
    <w:rsid w:val="003A40D9"/>
    <w:rsid w:val="003A41C0"/>
    <w:rsid w:val="003A52EA"/>
    <w:rsid w:val="003A5960"/>
    <w:rsid w:val="003A6730"/>
    <w:rsid w:val="003A7675"/>
    <w:rsid w:val="003B082D"/>
    <w:rsid w:val="003B09EC"/>
    <w:rsid w:val="003B1D0F"/>
    <w:rsid w:val="003B2500"/>
    <w:rsid w:val="003B3B91"/>
    <w:rsid w:val="003B4AF5"/>
    <w:rsid w:val="003B576A"/>
    <w:rsid w:val="003C0A59"/>
    <w:rsid w:val="003C3ABF"/>
    <w:rsid w:val="003C3E4C"/>
    <w:rsid w:val="003C3EE8"/>
    <w:rsid w:val="003C448B"/>
    <w:rsid w:val="003C4704"/>
    <w:rsid w:val="003C4B22"/>
    <w:rsid w:val="003C56B0"/>
    <w:rsid w:val="003C7739"/>
    <w:rsid w:val="003C7B7D"/>
    <w:rsid w:val="003D2186"/>
    <w:rsid w:val="003D2723"/>
    <w:rsid w:val="003D2D1E"/>
    <w:rsid w:val="003D3236"/>
    <w:rsid w:val="003D3E0A"/>
    <w:rsid w:val="003D50A8"/>
    <w:rsid w:val="003D5DFF"/>
    <w:rsid w:val="003D6CBB"/>
    <w:rsid w:val="003E0DF9"/>
    <w:rsid w:val="003E30B2"/>
    <w:rsid w:val="003E346C"/>
    <w:rsid w:val="003E5072"/>
    <w:rsid w:val="003E571E"/>
    <w:rsid w:val="003E63DF"/>
    <w:rsid w:val="003E79B2"/>
    <w:rsid w:val="003F0DEE"/>
    <w:rsid w:val="003F24D1"/>
    <w:rsid w:val="003F3379"/>
    <w:rsid w:val="00401696"/>
    <w:rsid w:val="004035CF"/>
    <w:rsid w:val="00405483"/>
    <w:rsid w:val="00406D0E"/>
    <w:rsid w:val="0041115F"/>
    <w:rsid w:val="00411F18"/>
    <w:rsid w:val="00416405"/>
    <w:rsid w:val="00417ECC"/>
    <w:rsid w:val="004212C7"/>
    <w:rsid w:val="0042227F"/>
    <w:rsid w:val="00422580"/>
    <w:rsid w:val="00422A58"/>
    <w:rsid w:val="00422D8F"/>
    <w:rsid w:val="004236E5"/>
    <w:rsid w:val="004240AE"/>
    <w:rsid w:val="00424EFC"/>
    <w:rsid w:val="00424F29"/>
    <w:rsid w:val="00425341"/>
    <w:rsid w:val="00426860"/>
    <w:rsid w:val="00426E06"/>
    <w:rsid w:val="00426F61"/>
    <w:rsid w:val="00427032"/>
    <w:rsid w:val="0043183D"/>
    <w:rsid w:val="00431DEB"/>
    <w:rsid w:val="004345A4"/>
    <w:rsid w:val="00434B46"/>
    <w:rsid w:val="00436E7A"/>
    <w:rsid w:val="004379F8"/>
    <w:rsid w:val="00437D45"/>
    <w:rsid w:val="00440091"/>
    <w:rsid w:val="0044097C"/>
    <w:rsid w:val="00440BB1"/>
    <w:rsid w:val="004425FE"/>
    <w:rsid w:val="004451CE"/>
    <w:rsid w:val="00445740"/>
    <w:rsid w:val="004457CA"/>
    <w:rsid w:val="00446011"/>
    <w:rsid w:val="00446403"/>
    <w:rsid w:val="00447D35"/>
    <w:rsid w:val="004507F8"/>
    <w:rsid w:val="00451435"/>
    <w:rsid w:val="004520D9"/>
    <w:rsid w:val="00453866"/>
    <w:rsid w:val="004540EB"/>
    <w:rsid w:val="0045438D"/>
    <w:rsid w:val="004544D2"/>
    <w:rsid w:val="00454FE1"/>
    <w:rsid w:val="00455501"/>
    <w:rsid w:val="00456612"/>
    <w:rsid w:val="00456623"/>
    <w:rsid w:val="0045763F"/>
    <w:rsid w:val="00460AC7"/>
    <w:rsid w:val="00463E35"/>
    <w:rsid w:val="00463FE4"/>
    <w:rsid w:val="00466277"/>
    <w:rsid w:val="00467729"/>
    <w:rsid w:val="004721E2"/>
    <w:rsid w:val="00472488"/>
    <w:rsid w:val="004755D8"/>
    <w:rsid w:val="00480867"/>
    <w:rsid w:val="00481C26"/>
    <w:rsid w:val="00485EFB"/>
    <w:rsid w:val="0048611C"/>
    <w:rsid w:val="00487210"/>
    <w:rsid w:val="00487501"/>
    <w:rsid w:val="004940D2"/>
    <w:rsid w:val="004951BD"/>
    <w:rsid w:val="00496625"/>
    <w:rsid w:val="00497158"/>
    <w:rsid w:val="004975E1"/>
    <w:rsid w:val="004A00AB"/>
    <w:rsid w:val="004A0233"/>
    <w:rsid w:val="004A0824"/>
    <w:rsid w:val="004A3B05"/>
    <w:rsid w:val="004A3B2B"/>
    <w:rsid w:val="004A41E1"/>
    <w:rsid w:val="004A4DCA"/>
    <w:rsid w:val="004A4F00"/>
    <w:rsid w:val="004A5A3D"/>
    <w:rsid w:val="004A5ADA"/>
    <w:rsid w:val="004A69F8"/>
    <w:rsid w:val="004A7AA9"/>
    <w:rsid w:val="004B08EE"/>
    <w:rsid w:val="004B1BF9"/>
    <w:rsid w:val="004B3039"/>
    <w:rsid w:val="004B3D94"/>
    <w:rsid w:val="004B5C9F"/>
    <w:rsid w:val="004B71E6"/>
    <w:rsid w:val="004C0430"/>
    <w:rsid w:val="004C172E"/>
    <w:rsid w:val="004C30B3"/>
    <w:rsid w:val="004C36A4"/>
    <w:rsid w:val="004C3871"/>
    <w:rsid w:val="004C5F16"/>
    <w:rsid w:val="004C704A"/>
    <w:rsid w:val="004D1981"/>
    <w:rsid w:val="004D32F2"/>
    <w:rsid w:val="004D3C95"/>
    <w:rsid w:val="004D497A"/>
    <w:rsid w:val="004D4D82"/>
    <w:rsid w:val="004D5389"/>
    <w:rsid w:val="004D57F2"/>
    <w:rsid w:val="004D5C74"/>
    <w:rsid w:val="004E0772"/>
    <w:rsid w:val="004E08B6"/>
    <w:rsid w:val="004E144D"/>
    <w:rsid w:val="004E369E"/>
    <w:rsid w:val="004E5B6E"/>
    <w:rsid w:val="004E7CA1"/>
    <w:rsid w:val="004F2DF9"/>
    <w:rsid w:val="004F3110"/>
    <w:rsid w:val="004F3EB0"/>
    <w:rsid w:val="004F62AE"/>
    <w:rsid w:val="005002F0"/>
    <w:rsid w:val="005017DA"/>
    <w:rsid w:val="00502745"/>
    <w:rsid w:val="005034F6"/>
    <w:rsid w:val="005038AD"/>
    <w:rsid w:val="00503C7C"/>
    <w:rsid w:val="005049AF"/>
    <w:rsid w:val="00507541"/>
    <w:rsid w:val="00511756"/>
    <w:rsid w:val="00515018"/>
    <w:rsid w:val="0051603F"/>
    <w:rsid w:val="0051711B"/>
    <w:rsid w:val="00517931"/>
    <w:rsid w:val="00521A07"/>
    <w:rsid w:val="005245A9"/>
    <w:rsid w:val="00526E8F"/>
    <w:rsid w:val="00527B4A"/>
    <w:rsid w:val="00527C43"/>
    <w:rsid w:val="00530391"/>
    <w:rsid w:val="00531ED2"/>
    <w:rsid w:val="00532A7C"/>
    <w:rsid w:val="0053449B"/>
    <w:rsid w:val="00536894"/>
    <w:rsid w:val="00536FD5"/>
    <w:rsid w:val="00537DBD"/>
    <w:rsid w:val="005402D4"/>
    <w:rsid w:val="00540B2F"/>
    <w:rsid w:val="00540D54"/>
    <w:rsid w:val="00543A2E"/>
    <w:rsid w:val="005441EC"/>
    <w:rsid w:val="0054458C"/>
    <w:rsid w:val="00545D91"/>
    <w:rsid w:val="00546AC4"/>
    <w:rsid w:val="00547690"/>
    <w:rsid w:val="00553AEA"/>
    <w:rsid w:val="00555EE6"/>
    <w:rsid w:val="005627FB"/>
    <w:rsid w:val="00563F51"/>
    <w:rsid w:val="00564B56"/>
    <w:rsid w:val="00564F5D"/>
    <w:rsid w:val="005656A3"/>
    <w:rsid w:val="00565A6D"/>
    <w:rsid w:val="00572EF8"/>
    <w:rsid w:val="005733B2"/>
    <w:rsid w:val="005756AF"/>
    <w:rsid w:val="00576470"/>
    <w:rsid w:val="0058173A"/>
    <w:rsid w:val="005820D2"/>
    <w:rsid w:val="0058377C"/>
    <w:rsid w:val="00587FBF"/>
    <w:rsid w:val="00591A2F"/>
    <w:rsid w:val="0059207C"/>
    <w:rsid w:val="00596218"/>
    <w:rsid w:val="005A12E2"/>
    <w:rsid w:val="005A222E"/>
    <w:rsid w:val="005A22DF"/>
    <w:rsid w:val="005A26D8"/>
    <w:rsid w:val="005A2AF5"/>
    <w:rsid w:val="005A41BE"/>
    <w:rsid w:val="005A632B"/>
    <w:rsid w:val="005A72D7"/>
    <w:rsid w:val="005A7FDD"/>
    <w:rsid w:val="005B04FF"/>
    <w:rsid w:val="005B0851"/>
    <w:rsid w:val="005B3A1B"/>
    <w:rsid w:val="005B3E58"/>
    <w:rsid w:val="005B3F96"/>
    <w:rsid w:val="005B4357"/>
    <w:rsid w:val="005B7515"/>
    <w:rsid w:val="005C010F"/>
    <w:rsid w:val="005C021F"/>
    <w:rsid w:val="005C0A6F"/>
    <w:rsid w:val="005C0BAB"/>
    <w:rsid w:val="005C0C52"/>
    <w:rsid w:val="005C30C4"/>
    <w:rsid w:val="005C412F"/>
    <w:rsid w:val="005C4155"/>
    <w:rsid w:val="005D080A"/>
    <w:rsid w:val="005D16CB"/>
    <w:rsid w:val="005D7D83"/>
    <w:rsid w:val="005E0039"/>
    <w:rsid w:val="005E06EE"/>
    <w:rsid w:val="005E077D"/>
    <w:rsid w:val="005E0824"/>
    <w:rsid w:val="005E397D"/>
    <w:rsid w:val="005E4685"/>
    <w:rsid w:val="005E7850"/>
    <w:rsid w:val="005F1C00"/>
    <w:rsid w:val="005F1EF8"/>
    <w:rsid w:val="005F2221"/>
    <w:rsid w:val="005F3751"/>
    <w:rsid w:val="005F409F"/>
    <w:rsid w:val="005F5EA3"/>
    <w:rsid w:val="005F79E5"/>
    <w:rsid w:val="006004B7"/>
    <w:rsid w:val="006004CF"/>
    <w:rsid w:val="0060302A"/>
    <w:rsid w:val="00603069"/>
    <w:rsid w:val="006040A8"/>
    <w:rsid w:val="00604FAC"/>
    <w:rsid w:val="00605C66"/>
    <w:rsid w:val="00606874"/>
    <w:rsid w:val="00607518"/>
    <w:rsid w:val="006077A9"/>
    <w:rsid w:val="00610B2E"/>
    <w:rsid w:val="0061154A"/>
    <w:rsid w:val="0061218F"/>
    <w:rsid w:val="00612B8F"/>
    <w:rsid w:val="00616F37"/>
    <w:rsid w:val="0061702D"/>
    <w:rsid w:val="006174B4"/>
    <w:rsid w:val="0062205E"/>
    <w:rsid w:val="006229BC"/>
    <w:rsid w:val="0063181D"/>
    <w:rsid w:val="00636FA0"/>
    <w:rsid w:val="0063720F"/>
    <w:rsid w:val="00640095"/>
    <w:rsid w:val="0064091B"/>
    <w:rsid w:val="00640A31"/>
    <w:rsid w:val="006410D4"/>
    <w:rsid w:val="00642367"/>
    <w:rsid w:val="00646534"/>
    <w:rsid w:val="00650FA5"/>
    <w:rsid w:val="006518E4"/>
    <w:rsid w:val="0065488B"/>
    <w:rsid w:val="006558CC"/>
    <w:rsid w:val="00655B3C"/>
    <w:rsid w:val="00655CE2"/>
    <w:rsid w:val="006574D4"/>
    <w:rsid w:val="00660CE2"/>
    <w:rsid w:val="00660FC8"/>
    <w:rsid w:val="0066269E"/>
    <w:rsid w:val="006640CE"/>
    <w:rsid w:val="00664C2B"/>
    <w:rsid w:val="00666EA5"/>
    <w:rsid w:val="00667ADE"/>
    <w:rsid w:val="006708DF"/>
    <w:rsid w:val="0067276F"/>
    <w:rsid w:val="006742D3"/>
    <w:rsid w:val="006761AD"/>
    <w:rsid w:val="00677787"/>
    <w:rsid w:val="00681796"/>
    <w:rsid w:val="00682629"/>
    <w:rsid w:val="006826D4"/>
    <w:rsid w:val="00685968"/>
    <w:rsid w:val="00686DA4"/>
    <w:rsid w:val="00687A85"/>
    <w:rsid w:val="00690F99"/>
    <w:rsid w:val="00692349"/>
    <w:rsid w:val="006929B0"/>
    <w:rsid w:val="006930C1"/>
    <w:rsid w:val="00693979"/>
    <w:rsid w:val="00695F60"/>
    <w:rsid w:val="006A00AB"/>
    <w:rsid w:val="006A1171"/>
    <w:rsid w:val="006A3355"/>
    <w:rsid w:val="006A69A1"/>
    <w:rsid w:val="006A7B5B"/>
    <w:rsid w:val="006A7C09"/>
    <w:rsid w:val="006B06F0"/>
    <w:rsid w:val="006B3692"/>
    <w:rsid w:val="006B4CA5"/>
    <w:rsid w:val="006B5343"/>
    <w:rsid w:val="006C0151"/>
    <w:rsid w:val="006C08F9"/>
    <w:rsid w:val="006C2EE6"/>
    <w:rsid w:val="006C3F0C"/>
    <w:rsid w:val="006C4FEE"/>
    <w:rsid w:val="006C62DF"/>
    <w:rsid w:val="006C7016"/>
    <w:rsid w:val="006C7DC6"/>
    <w:rsid w:val="006D1128"/>
    <w:rsid w:val="006D1132"/>
    <w:rsid w:val="006D1A9A"/>
    <w:rsid w:val="006D1AE8"/>
    <w:rsid w:val="006D1BCD"/>
    <w:rsid w:val="006D1F57"/>
    <w:rsid w:val="006D493E"/>
    <w:rsid w:val="006D6051"/>
    <w:rsid w:val="006E0F85"/>
    <w:rsid w:val="006E39CF"/>
    <w:rsid w:val="006E4CD5"/>
    <w:rsid w:val="006E53E7"/>
    <w:rsid w:val="006E6174"/>
    <w:rsid w:val="006F0FEB"/>
    <w:rsid w:val="006F1F86"/>
    <w:rsid w:val="006F2383"/>
    <w:rsid w:val="006F2B18"/>
    <w:rsid w:val="006F3E9E"/>
    <w:rsid w:val="006F5751"/>
    <w:rsid w:val="006F712F"/>
    <w:rsid w:val="006F766E"/>
    <w:rsid w:val="006F78E0"/>
    <w:rsid w:val="007004D9"/>
    <w:rsid w:val="00701B9A"/>
    <w:rsid w:val="007028E6"/>
    <w:rsid w:val="00703DD2"/>
    <w:rsid w:val="00705C12"/>
    <w:rsid w:val="0070603F"/>
    <w:rsid w:val="00710BD9"/>
    <w:rsid w:val="00710BFA"/>
    <w:rsid w:val="007150CE"/>
    <w:rsid w:val="007166E5"/>
    <w:rsid w:val="00717264"/>
    <w:rsid w:val="0072107E"/>
    <w:rsid w:val="00722375"/>
    <w:rsid w:val="0072252F"/>
    <w:rsid w:val="00730DA1"/>
    <w:rsid w:val="00730FC4"/>
    <w:rsid w:val="00732AFE"/>
    <w:rsid w:val="00733273"/>
    <w:rsid w:val="00735198"/>
    <w:rsid w:val="00735ABF"/>
    <w:rsid w:val="007368CA"/>
    <w:rsid w:val="00736CCF"/>
    <w:rsid w:val="00742F63"/>
    <w:rsid w:val="00743F76"/>
    <w:rsid w:val="0074494C"/>
    <w:rsid w:val="00745CD5"/>
    <w:rsid w:val="0075099F"/>
    <w:rsid w:val="007515AD"/>
    <w:rsid w:val="00753534"/>
    <w:rsid w:val="00754962"/>
    <w:rsid w:val="007623D0"/>
    <w:rsid w:val="007632E8"/>
    <w:rsid w:val="00763F7D"/>
    <w:rsid w:val="00764BBB"/>
    <w:rsid w:val="00764FA0"/>
    <w:rsid w:val="00766258"/>
    <w:rsid w:val="007679D4"/>
    <w:rsid w:val="007710BE"/>
    <w:rsid w:val="007735B8"/>
    <w:rsid w:val="007746D1"/>
    <w:rsid w:val="00774D14"/>
    <w:rsid w:val="00775605"/>
    <w:rsid w:val="00777DB3"/>
    <w:rsid w:val="007807C7"/>
    <w:rsid w:val="00781198"/>
    <w:rsid w:val="0078148C"/>
    <w:rsid w:val="007814DF"/>
    <w:rsid w:val="007823C8"/>
    <w:rsid w:val="00782E2C"/>
    <w:rsid w:val="007860B4"/>
    <w:rsid w:val="0078613B"/>
    <w:rsid w:val="00790A30"/>
    <w:rsid w:val="00790E55"/>
    <w:rsid w:val="007927B7"/>
    <w:rsid w:val="007954F2"/>
    <w:rsid w:val="00795B9D"/>
    <w:rsid w:val="0079735C"/>
    <w:rsid w:val="007A172F"/>
    <w:rsid w:val="007A2A6B"/>
    <w:rsid w:val="007A3707"/>
    <w:rsid w:val="007A5ADC"/>
    <w:rsid w:val="007B1BA8"/>
    <w:rsid w:val="007B34F0"/>
    <w:rsid w:val="007B3F07"/>
    <w:rsid w:val="007B4174"/>
    <w:rsid w:val="007B4F80"/>
    <w:rsid w:val="007B533B"/>
    <w:rsid w:val="007C0729"/>
    <w:rsid w:val="007C1B43"/>
    <w:rsid w:val="007C26E0"/>
    <w:rsid w:val="007C5D61"/>
    <w:rsid w:val="007D0023"/>
    <w:rsid w:val="007D1839"/>
    <w:rsid w:val="007D4119"/>
    <w:rsid w:val="007D43D0"/>
    <w:rsid w:val="007D48DE"/>
    <w:rsid w:val="007D5975"/>
    <w:rsid w:val="007D6FD7"/>
    <w:rsid w:val="007E44C7"/>
    <w:rsid w:val="007E7A5E"/>
    <w:rsid w:val="007F0EE5"/>
    <w:rsid w:val="007F1BC2"/>
    <w:rsid w:val="007F21D4"/>
    <w:rsid w:val="007F224D"/>
    <w:rsid w:val="007F2F71"/>
    <w:rsid w:val="007F511B"/>
    <w:rsid w:val="007F5A0B"/>
    <w:rsid w:val="00803A8B"/>
    <w:rsid w:val="00803C99"/>
    <w:rsid w:val="00803CC2"/>
    <w:rsid w:val="00805532"/>
    <w:rsid w:val="00806DB6"/>
    <w:rsid w:val="00810789"/>
    <w:rsid w:val="008132D3"/>
    <w:rsid w:val="00814F78"/>
    <w:rsid w:val="00816FA2"/>
    <w:rsid w:val="0081745F"/>
    <w:rsid w:val="008200DC"/>
    <w:rsid w:val="0082406D"/>
    <w:rsid w:val="00830D4C"/>
    <w:rsid w:val="00831082"/>
    <w:rsid w:val="0083281E"/>
    <w:rsid w:val="008331C0"/>
    <w:rsid w:val="008335BA"/>
    <w:rsid w:val="00836085"/>
    <w:rsid w:val="0083765F"/>
    <w:rsid w:val="008378ED"/>
    <w:rsid w:val="00840072"/>
    <w:rsid w:val="00840E93"/>
    <w:rsid w:val="008411CE"/>
    <w:rsid w:val="008424BD"/>
    <w:rsid w:val="008470E1"/>
    <w:rsid w:val="00850A7C"/>
    <w:rsid w:val="00852B1F"/>
    <w:rsid w:val="0085315A"/>
    <w:rsid w:val="00853E04"/>
    <w:rsid w:val="00854C97"/>
    <w:rsid w:val="00856D39"/>
    <w:rsid w:val="00856E21"/>
    <w:rsid w:val="00857A27"/>
    <w:rsid w:val="00857BF5"/>
    <w:rsid w:val="00857DFA"/>
    <w:rsid w:val="008666F2"/>
    <w:rsid w:val="00870D1B"/>
    <w:rsid w:val="00871F0F"/>
    <w:rsid w:val="0087270B"/>
    <w:rsid w:val="0087273E"/>
    <w:rsid w:val="00873B8E"/>
    <w:rsid w:val="008749FF"/>
    <w:rsid w:val="0087612D"/>
    <w:rsid w:val="00876167"/>
    <w:rsid w:val="0088072A"/>
    <w:rsid w:val="00882438"/>
    <w:rsid w:val="00882A5D"/>
    <w:rsid w:val="008909ED"/>
    <w:rsid w:val="00893C50"/>
    <w:rsid w:val="00894523"/>
    <w:rsid w:val="008A0E38"/>
    <w:rsid w:val="008A1B30"/>
    <w:rsid w:val="008A6BE0"/>
    <w:rsid w:val="008A71E4"/>
    <w:rsid w:val="008A7AB1"/>
    <w:rsid w:val="008B179D"/>
    <w:rsid w:val="008B3163"/>
    <w:rsid w:val="008B6DFE"/>
    <w:rsid w:val="008B7E35"/>
    <w:rsid w:val="008C1AF8"/>
    <w:rsid w:val="008C2532"/>
    <w:rsid w:val="008C79B6"/>
    <w:rsid w:val="008D536A"/>
    <w:rsid w:val="008D53DA"/>
    <w:rsid w:val="008D5D95"/>
    <w:rsid w:val="008D6F83"/>
    <w:rsid w:val="008E16BC"/>
    <w:rsid w:val="008E1C3A"/>
    <w:rsid w:val="008E20FA"/>
    <w:rsid w:val="008E2549"/>
    <w:rsid w:val="008E3B22"/>
    <w:rsid w:val="008E3C52"/>
    <w:rsid w:val="008E457A"/>
    <w:rsid w:val="008F1A9B"/>
    <w:rsid w:val="008F1B5D"/>
    <w:rsid w:val="008F1C81"/>
    <w:rsid w:val="008F493C"/>
    <w:rsid w:val="008F4AAB"/>
    <w:rsid w:val="008F63DC"/>
    <w:rsid w:val="008F64BB"/>
    <w:rsid w:val="00900ADF"/>
    <w:rsid w:val="00900AE5"/>
    <w:rsid w:val="009035B5"/>
    <w:rsid w:val="0090515C"/>
    <w:rsid w:val="0090642A"/>
    <w:rsid w:val="00906966"/>
    <w:rsid w:val="00907498"/>
    <w:rsid w:val="00912020"/>
    <w:rsid w:val="00915FC9"/>
    <w:rsid w:val="00916DA4"/>
    <w:rsid w:val="00923E81"/>
    <w:rsid w:val="00924BA7"/>
    <w:rsid w:val="0093073B"/>
    <w:rsid w:val="00930CF1"/>
    <w:rsid w:val="0093357A"/>
    <w:rsid w:val="009348CA"/>
    <w:rsid w:val="00934BBE"/>
    <w:rsid w:val="009364F4"/>
    <w:rsid w:val="00937B7D"/>
    <w:rsid w:val="00940B36"/>
    <w:rsid w:val="009430FB"/>
    <w:rsid w:val="00943C5E"/>
    <w:rsid w:val="009448C7"/>
    <w:rsid w:val="00944F23"/>
    <w:rsid w:val="00945F93"/>
    <w:rsid w:val="00946F22"/>
    <w:rsid w:val="00951100"/>
    <w:rsid w:val="00951BD8"/>
    <w:rsid w:val="00953A15"/>
    <w:rsid w:val="00954730"/>
    <w:rsid w:val="00955073"/>
    <w:rsid w:val="0096032D"/>
    <w:rsid w:val="00961864"/>
    <w:rsid w:val="0096319D"/>
    <w:rsid w:val="00967A5C"/>
    <w:rsid w:val="0097202E"/>
    <w:rsid w:val="0097309E"/>
    <w:rsid w:val="0097406A"/>
    <w:rsid w:val="00975A38"/>
    <w:rsid w:val="00975C67"/>
    <w:rsid w:val="00976F66"/>
    <w:rsid w:val="00977376"/>
    <w:rsid w:val="0097749E"/>
    <w:rsid w:val="00982265"/>
    <w:rsid w:val="0098548A"/>
    <w:rsid w:val="00990711"/>
    <w:rsid w:val="009912D7"/>
    <w:rsid w:val="009940A1"/>
    <w:rsid w:val="009940E6"/>
    <w:rsid w:val="00995F79"/>
    <w:rsid w:val="00997217"/>
    <w:rsid w:val="009A445E"/>
    <w:rsid w:val="009A4D54"/>
    <w:rsid w:val="009A62DD"/>
    <w:rsid w:val="009A6F14"/>
    <w:rsid w:val="009A7C6B"/>
    <w:rsid w:val="009B123D"/>
    <w:rsid w:val="009B185E"/>
    <w:rsid w:val="009B467A"/>
    <w:rsid w:val="009B6E9A"/>
    <w:rsid w:val="009B7D21"/>
    <w:rsid w:val="009C2E76"/>
    <w:rsid w:val="009C302E"/>
    <w:rsid w:val="009C3CB8"/>
    <w:rsid w:val="009C463B"/>
    <w:rsid w:val="009C5270"/>
    <w:rsid w:val="009C62C0"/>
    <w:rsid w:val="009D10D2"/>
    <w:rsid w:val="009D1C67"/>
    <w:rsid w:val="009D1E7A"/>
    <w:rsid w:val="009D2DA7"/>
    <w:rsid w:val="009D2E2E"/>
    <w:rsid w:val="009D5583"/>
    <w:rsid w:val="009D62B0"/>
    <w:rsid w:val="009D6927"/>
    <w:rsid w:val="009E0B10"/>
    <w:rsid w:val="009E12C0"/>
    <w:rsid w:val="009E25E0"/>
    <w:rsid w:val="009E3071"/>
    <w:rsid w:val="009E30E3"/>
    <w:rsid w:val="009E3F17"/>
    <w:rsid w:val="009E56AA"/>
    <w:rsid w:val="009E7378"/>
    <w:rsid w:val="009F08E1"/>
    <w:rsid w:val="009F0A6C"/>
    <w:rsid w:val="009F16FB"/>
    <w:rsid w:val="009F1909"/>
    <w:rsid w:val="009F2FAD"/>
    <w:rsid w:val="009F39A9"/>
    <w:rsid w:val="009F508B"/>
    <w:rsid w:val="009F573A"/>
    <w:rsid w:val="00A0071D"/>
    <w:rsid w:val="00A01718"/>
    <w:rsid w:val="00A02542"/>
    <w:rsid w:val="00A0260B"/>
    <w:rsid w:val="00A02F45"/>
    <w:rsid w:val="00A03B8E"/>
    <w:rsid w:val="00A0487E"/>
    <w:rsid w:val="00A05069"/>
    <w:rsid w:val="00A075DD"/>
    <w:rsid w:val="00A10A9D"/>
    <w:rsid w:val="00A113CB"/>
    <w:rsid w:val="00A143D6"/>
    <w:rsid w:val="00A203D4"/>
    <w:rsid w:val="00A20E8C"/>
    <w:rsid w:val="00A26656"/>
    <w:rsid w:val="00A26A0B"/>
    <w:rsid w:val="00A27798"/>
    <w:rsid w:val="00A30B46"/>
    <w:rsid w:val="00A30E6A"/>
    <w:rsid w:val="00A32283"/>
    <w:rsid w:val="00A327CD"/>
    <w:rsid w:val="00A361DA"/>
    <w:rsid w:val="00A36FD3"/>
    <w:rsid w:val="00A37BB3"/>
    <w:rsid w:val="00A41023"/>
    <w:rsid w:val="00A42B4D"/>
    <w:rsid w:val="00A44787"/>
    <w:rsid w:val="00A4501E"/>
    <w:rsid w:val="00A456F3"/>
    <w:rsid w:val="00A50DFF"/>
    <w:rsid w:val="00A51007"/>
    <w:rsid w:val="00A513E7"/>
    <w:rsid w:val="00A51C8F"/>
    <w:rsid w:val="00A54A21"/>
    <w:rsid w:val="00A54ED3"/>
    <w:rsid w:val="00A56E8F"/>
    <w:rsid w:val="00A6042F"/>
    <w:rsid w:val="00A63E39"/>
    <w:rsid w:val="00A6413C"/>
    <w:rsid w:val="00A647A3"/>
    <w:rsid w:val="00A7107B"/>
    <w:rsid w:val="00A72384"/>
    <w:rsid w:val="00A755CE"/>
    <w:rsid w:val="00A76894"/>
    <w:rsid w:val="00A76BBB"/>
    <w:rsid w:val="00A76F3B"/>
    <w:rsid w:val="00A84030"/>
    <w:rsid w:val="00A85336"/>
    <w:rsid w:val="00A86923"/>
    <w:rsid w:val="00A95D26"/>
    <w:rsid w:val="00A96401"/>
    <w:rsid w:val="00A978BC"/>
    <w:rsid w:val="00AA0E9E"/>
    <w:rsid w:val="00AA1C2D"/>
    <w:rsid w:val="00AA205D"/>
    <w:rsid w:val="00AA63CB"/>
    <w:rsid w:val="00AB00A1"/>
    <w:rsid w:val="00AB016E"/>
    <w:rsid w:val="00AB04F2"/>
    <w:rsid w:val="00AB2C0E"/>
    <w:rsid w:val="00AB3049"/>
    <w:rsid w:val="00AB337C"/>
    <w:rsid w:val="00AB3965"/>
    <w:rsid w:val="00AB6BA9"/>
    <w:rsid w:val="00AB7BC6"/>
    <w:rsid w:val="00AC0852"/>
    <w:rsid w:val="00AC0B0C"/>
    <w:rsid w:val="00AC23A5"/>
    <w:rsid w:val="00AC28DB"/>
    <w:rsid w:val="00AC2CB3"/>
    <w:rsid w:val="00AC5600"/>
    <w:rsid w:val="00AC56BF"/>
    <w:rsid w:val="00AC651E"/>
    <w:rsid w:val="00AC72BD"/>
    <w:rsid w:val="00AD0FA9"/>
    <w:rsid w:val="00AD2E38"/>
    <w:rsid w:val="00AD42B1"/>
    <w:rsid w:val="00AD4F71"/>
    <w:rsid w:val="00AD503A"/>
    <w:rsid w:val="00AD50B3"/>
    <w:rsid w:val="00AD60D0"/>
    <w:rsid w:val="00AE1F23"/>
    <w:rsid w:val="00AE2029"/>
    <w:rsid w:val="00AE51F6"/>
    <w:rsid w:val="00AE5209"/>
    <w:rsid w:val="00AE570C"/>
    <w:rsid w:val="00AE5BCD"/>
    <w:rsid w:val="00AE609C"/>
    <w:rsid w:val="00AE75DD"/>
    <w:rsid w:val="00AE7644"/>
    <w:rsid w:val="00AE7FB7"/>
    <w:rsid w:val="00AF11B2"/>
    <w:rsid w:val="00AF11B6"/>
    <w:rsid w:val="00AF3127"/>
    <w:rsid w:val="00AF38C8"/>
    <w:rsid w:val="00AF4A73"/>
    <w:rsid w:val="00B01085"/>
    <w:rsid w:val="00B0395A"/>
    <w:rsid w:val="00B047EA"/>
    <w:rsid w:val="00B052FC"/>
    <w:rsid w:val="00B05D8B"/>
    <w:rsid w:val="00B07793"/>
    <w:rsid w:val="00B118DF"/>
    <w:rsid w:val="00B13F98"/>
    <w:rsid w:val="00B15185"/>
    <w:rsid w:val="00B16966"/>
    <w:rsid w:val="00B17784"/>
    <w:rsid w:val="00B200F7"/>
    <w:rsid w:val="00B21E6F"/>
    <w:rsid w:val="00B21F08"/>
    <w:rsid w:val="00B27F30"/>
    <w:rsid w:val="00B4148A"/>
    <w:rsid w:val="00B42109"/>
    <w:rsid w:val="00B44C65"/>
    <w:rsid w:val="00B45095"/>
    <w:rsid w:val="00B46202"/>
    <w:rsid w:val="00B47DA0"/>
    <w:rsid w:val="00B510BB"/>
    <w:rsid w:val="00B53AAF"/>
    <w:rsid w:val="00B54353"/>
    <w:rsid w:val="00B55D1D"/>
    <w:rsid w:val="00B57CC4"/>
    <w:rsid w:val="00B60C08"/>
    <w:rsid w:val="00B60F2C"/>
    <w:rsid w:val="00B63102"/>
    <w:rsid w:val="00B649D1"/>
    <w:rsid w:val="00B65100"/>
    <w:rsid w:val="00B66646"/>
    <w:rsid w:val="00B7232D"/>
    <w:rsid w:val="00B7354C"/>
    <w:rsid w:val="00B7454A"/>
    <w:rsid w:val="00B74890"/>
    <w:rsid w:val="00B74BA8"/>
    <w:rsid w:val="00B75946"/>
    <w:rsid w:val="00B75F47"/>
    <w:rsid w:val="00B762F9"/>
    <w:rsid w:val="00B764C6"/>
    <w:rsid w:val="00B768CF"/>
    <w:rsid w:val="00B832CF"/>
    <w:rsid w:val="00B83E1A"/>
    <w:rsid w:val="00B84A3A"/>
    <w:rsid w:val="00B86257"/>
    <w:rsid w:val="00B905FC"/>
    <w:rsid w:val="00B906EC"/>
    <w:rsid w:val="00B930F3"/>
    <w:rsid w:val="00B93919"/>
    <w:rsid w:val="00B97388"/>
    <w:rsid w:val="00B9742B"/>
    <w:rsid w:val="00BA0221"/>
    <w:rsid w:val="00BA27D1"/>
    <w:rsid w:val="00BA4AC0"/>
    <w:rsid w:val="00BA5DEA"/>
    <w:rsid w:val="00BA7F3A"/>
    <w:rsid w:val="00BB37CB"/>
    <w:rsid w:val="00BB3F6B"/>
    <w:rsid w:val="00BB41B4"/>
    <w:rsid w:val="00BB7006"/>
    <w:rsid w:val="00BB7C74"/>
    <w:rsid w:val="00BC42D0"/>
    <w:rsid w:val="00BC4883"/>
    <w:rsid w:val="00BC75C3"/>
    <w:rsid w:val="00BD245D"/>
    <w:rsid w:val="00BD29B0"/>
    <w:rsid w:val="00BD29C4"/>
    <w:rsid w:val="00BD54DB"/>
    <w:rsid w:val="00BD67EF"/>
    <w:rsid w:val="00BD767C"/>
    <w:rsid w:val="00BE0535"/>
    <w:rsid w:val="00BE0F98"/>
    <w:rsid w:val="00BE1957"/>
    <w:rsid w:val="00BE6CB5"/>
    <w:rsid w:val="00BF052C"/>
    <w:rsid w:val="00BF0C0D"/>
    <w:rsid w:val="00BF1D4D"/>
    <w:rsid w:val="00BF1FAB"/>
    <w:rsid w:val="00BF2138"/>
    <w:rsid w:val="00BF2687"/>
    <w:rsid w:val="00BF2CD2"/>
    <w:rsid w:val="00BF340D"/>
    <w:rsid w:val="00BF6B76"/>
    <w:rsid w:val="00BF7BBA"/>
    <w:rsid w:val="00C003BC"/>
    <w:rsid w:val="00C02206"/>
    <w:rsid w:val="00C02446"/>
    <w:rsid w:val="00C03E77"/>
    <w:rsid w:val="00C0501D"/>
    <w:rsid w:val="00C0666A"/>
    <w:rsid w:val="00C121A9"/>
    <w:rsid w:val="00C14212"/>
    <w:rsid w:val="00C14A9C"/>
    <w:rsid w:val="00C16704"/>
    <w:rsid w:val="00C17CA2"/>
    <w:rsid w:val="00C20837"/>
    <w:rsid w:val="00C20ADD"/>
    <w:rsid w:val="00C20D08"/>
    <w:rsid w:val="00C22501"/>
    <w:rsid w:val="00C245F4"/>
    <w:rsid w:val="00C27D0B"/>
    <w:rsid w:val="00C33384"/>
    <w:rsid w:val="00C33AEE"/>
    <w:rsid w:val="00C34CD7"/>
    <w:rsid w:val="00C35B7D"/>
    <w:rsid w:val="00C43ADB"/>
    <w:rsid w:val="00C43D97"/>
    <w:rsid w:val="00C442AD"/>
    <w:rsid w:val="00C444A9"/>
    <w:rsid w:val="00C4567B"/>
    <w:rsid w:val="00C52847"/>
    <w:rsid w:val="00C567C6"/>
    <w:rsid w:val="00C6242F"/>
    <w:rsid w:val="00C63612"/>
    <w:rsid w:val="00C6447B"/>
    <w:rsid w:val="00C64B65"/>
    <w:rsid w:val="00C64C3F"/>
    <w:rsid w:val="00C65767"/>
    <w:rsid w:val="00C660B1"/>
    <w:rsid w:val="00C669F0"/>
    <w:rsid w:val="00C6708C"/>
    <w:rsid w:val="00C67B92"/>
    <w:rsid w:val="00C70103"/>
    <w:rsid w:val="00C720FF"/>
    <w:rsid w:val="00C7465E"/>
    <w:rsid w:val="00C74918"/>
    <w:rsid w:val="00C755D5"/>
    <w:rsid w:val="00C75892"/>
    <w:rsid w:val="00C76341"/>
    <w:rsid w:val="00C773C7"/>
    <w:rsid w:val="00C80028"/>
    <w:rsid w:val="00C83987"/>
    <w:rsid w:val="00C83A98"/>
    <w:rsid w:val="00C86492"/>
    <w:rsid w:val="00C86C5A"/>
    <w:rsid w:val="00C9052E"/>
    <w:rsid w:val="00C91A74"/>
    <w:rsid w:val="00C921DE"/>
    <w:rsid w:val="00C92397"/>
    <w:rsid w:val="00C93819"/>
    <w:rsid w:val="00C9480B"/>
    <w:rsid w:val="00C969D5"/>
    <w:rsid w:val="00CA3BCC"/>
    <w:rsid w:val="00CA3FFB"/>
    <w:rsid w:val="00CA6C5C"/>
    <w:rsid w:val="00CA742C"/>
    <w:rsid w:val="00CB0518"/>
    <w:rsid w:val="00CB11DD"/>
    <w:rsid w:val="00CB157F"/>
    <w:rsid w:val="00CB213F"/>
    <w:rsid w:val="00CB3989"/>
    <w:rsid w:val="00CB43C7"/>
    <w:rsid w:val="00CB46D3"/>
    <w:rsid w:val="00CB5883"/>
    <w:rsid w:val="00CB758E"/>
    <w:rsid w:val="00CC06E1"/>
    <w:rsid w:val="00CC1544"/>
    <w:rsid w:val="00CC2EF4"/>
    <w:rsid w:val="00CC3B08"/>
    <w:rsid w:val="00CC6CDC"/>
    <w:rsid w:val="00CC780C"/>
    <w:rsid w:val="00CC7D14"/>
    <w:rsid w:val="00CD029B"/>
    <w:rsid w:val="00CD0C16"/>
    <w:rsid w:val="00CD5AD3"/>
    <w:rsid w:val="00CD65DB"/>
    <w:rsid w:val="00CE28CF"/>
    <w:rsid w:val="00CE2EB9"/>
    <w:rsid w:val="00CE3C48"/>
    <w:rsid w:val="00CE564F"/>
    <w:rsid w:val="00CE5FBD"/>
    <w:rsid w:val="00CE643F"/>
    <w:rsid w:val="00CE6721"/>
    <w:rsid w:val="00CE6B09"/>
    <w:rsid w:val="00CF02DA"/>
    <w:rsid w:val="00CF408B"/>
    <w:rsid w:val="00CF5600"/>
    <w:rsid w:val="00D034F9"/>
    <w:rsid w:val="00D035DA"/>
    <w:rsid w:val="00D057A5"/>
    <w:rsid w:val="00D1147E"/>
    <w:rsid w:val="00D12390"/>
    <w:rsid w:val="00D13056"/>
    <w:rsid w:val="00D14355"/>
    <w:rsid w:val="00D144CF"/>
    <w:rsid w:val="00D148C5"/>
    <w:rsid w:val="00D21BBC"/>
    <w:rsid w:val="00D21BFE"/>
    <w:rsid w:val="00D2618F"/>
    <w:rsid w:val="00D301C1"/>
    <w:rsid w:val="00D318D8"/>
    <w:rsid w:val="00D33BEC"/>
    <w:rsid w:val="00D33EC6"/>
    <w:rsid w:val="00D3425F"/>
    <w:rsid w:val="00D34423"/>
    <w:rsid w:val="00D37918"/>
    <w:rsid w:val="00D37B55"/>
    <w:rsid w:val="00D37C38"/>
    <w:rsid w:val="00D37CD0"/>
    <w:rsid w:val="00D41B84"/>
    <w:rsid w:val="00D42649"/>
    <w:rsid w:val="00D4304C"/>
    <w:rsid w:val="00D44911"/>
    <w:rsid w:val="00D45E59"/>
    <w:rsid w:val="00D45FD8"/>
    <w:rsid w:val="00D51D14"/>
    <w:rsid w:val="00D53C73"/>
    <w:rsid w:val="00D560A1"/>
    <w:rsid w:val="00D56C9C"/>
    <w:rsid w:val="00D57D0F"/>
    <w:rsid w:val="00D61169"/>
    <w:rsid w:val="00D62A24"/>
    <w:rsid w:val="00D6325C"/>
    <w:rsid w:val="00D63940"/>
    <w:rsid w:val="00D63BC4"/>
    <w:rsid w:val="00D63DEC"/>
    <w:rsid w:val="00D64291"/>
    <w:rsid w:val="00D64EFD"/>
    <w:rsid w:val="00D66F20"/>
    <w:rsid w:val="00D70C78"/>
    <w:rsid w:val="00D75D7F"/>
    <w:rsid w:val="00D77A18"/>
    <w:rsid w:val="00D84D47"/>
    <w:rsid w:val="00D85F76"/>
    <w:rsid w:val="00D9237D"/>
    <w:rsid w:val="00D9296C"/>
    <w:rsid w:val="00D92BC8"/>
    <w:rsid w:val="00D9563B"/>
    <w:rsid w:val="00D96F93"/>
    <w:rsid w:val="00DA0182"/>
    <w:rsid w:val="00DA0320"/>
    <w:rsid w:val="00DA64E1"/>
    <w:rsid w:val="00DA7E8B"/>
    <w:rsid w:val="00DB31E8"/>
    <w:rsid w:val="00DB71D4"/>
    <w:rsid w:val="00DC0027"/>
    <w:rsid w:val="00DC00AE"/>
    <w:rsid w:val="00DC471B"/>
    <w:rsid w:val="00DC6379"/>
    <w:rsid w:val="00DC7924"/>
    <w:rsid w:val="00DD0546"/>
    <w:rsid w:val="00DD139F"/>
    <w:rsid w:val="00DD18CA"/>
    <w:rsid w:val="00DD26E7"/>
    <w:rsid w:val="00DD329B"/>
    <w:rsid w:val="00DD46CB"/>
    <w:rsid w:val="00DD4802"/>
    <w:rsid w:val="00DD4D6F"/>
    <w:rsid w:val="00DD6194"/>
    <w:rsid w:val="00DD7C24"/>
    <w:rsid w:val="00DE0E8E"/>
    <w:rsid w:val="00DE0EA7"/>
    <w:rsid w:val="00DE1B36"/>
    <w:rsid w:val="00DE3144"/>
    <w:rsid w:val="00DE3406"/>
    <w:rsid w:val="00DE3FAD"/>
    <w:rsid w:val="00DE6EEE"/>
    <w:rsid w:val="00DF714E"/>
    <w:rsid w:val="00E02A8C"/>
    <w:rsid w:val="00E036BE"/>
    <w:rsid w:val="00E03BA5"/>
    <w:rsid w:val="00E056BB"/>
    <w:rsid w:val="00E0765A"/>
    <w:rsid w:val="00E07B59"/>
    <w:rsid w:val="00E138C2"/>
    <w:rsid w:val="00E1630A"/>
    <w:rsid w:val="00E175CB"/>
    <w:rsid w:val="00E303A7"/>
    <w:rsid w:val="00E31DFC"/>
    <w:rsid w:val="00E322C5"/>
    <w:rsid w:val="00E333DA"/>
    <w:rsid w:val="00E3632C"/>
    <w:rsid w:val="00E37247"/>
    <w:rsid w:val="00E41C27"/>
    <w:rsid w:val="00E428B4"/>
    <w:rsid w:val="00E42FF4"/>
    <w:rsid w:val="00E4415E"/>
    <w:rsid w:val="00E44815"/>
    <w:rsid w:val="00E455DC"/>
    <w:rsid w:val="00E47203"/>
    <w:rsid w:val="00E51039"/>
    <w:rsid w:val="00E52E3D"/>
    <w:rsid w:val="00E61512"/>
    <w:rsid w:val="00E627C3"/>
    <w:rsid w:val="00E62EC5"/>
    <w:rsid w:val="00E63039"/>
    <w:rsid w:val="00E637CC"/>
    <w:rsid w:val="00E64F92"/>
    <w:rsid w:val="00E67553"/>
    <w:rsid w:val="00E71016"/>
    <w:rsid w:val="00E7191D"/>
    <w:rsid w:val="00E71A9A"/>
    <w:rsid w:val="00E75DD5"/>
    <w:rsid w:val="00E760D9"/>
    <w:rsid w:val="00E76729"/>
    <w:rsid w:val="00E76A25"/>
    <w:rsid w:val="00E8276D"/>
    <w:rsid w:val="00E828DE"/>
    <w:rsid w:val="00E82DCF"/>
    <w:rsid w:val="00E86B09"/>
    <w:rsid w:val="00E91CB9"/>
    <w:rsid w:val="00E9694C"/>
    <w:rsid w:val="00E96FCD"/>
    <w:rsid w:val="00E970C7"/>
    <w:rsid w:val="00EA07DB"/>
    <w:rsid w:val="00EA23BC"/>
    <w:rsid w:val="00EA2A64"/>
    <w:rsid w:val="00EA50BD"/>
    <w:rsid w:val="00EB0178"/>
    <w:rsid w:val="00EB076A"/>
    <w:rsid w:val="00EB086A"/>
    <w:rsid w:val="00EB1017"/>
    <w:rsid w:val="00EB27C6"/>
    <w:rsid w:val="00EB2B47"/>
    <w:rsid w:val="00EB5ADA"/>
    <w:rsid w:val="00EB7CD7"/>
    <w:rsid w:val="00EC03E7"/>
    <w:rsid w:val="00EC2077"/>
    <w:rsid w:val="00EC29B7"/>
    <w:rsid w:val="00EC31D9"/>
    <w:rsid w:val="00EC4193"/>
    <w:rsid w:val="00ED22B9"/>
    <w:rsid w:val="00ED646F"/>
    <w:rsid w:val="00ED65C9"/>
    <w:rsid w:val="00ED6B66"/>
    <w:rsid w:val="00EE183E"/>
    <w:rsid w:val="00EE2772"/>
    <w:rsid w:val="00EE2BC8"/>
    <w:rsid w:val="00EE5EE6"/>
    <w:rsid w:val="00EF352E"/>
    <w:rsid w:val="00EF6EB2"/>
    <w:rsid w:val="00EF746F"/>
    <w:rsid w:val="00F00938"/>
    <w:rsid w:val="00F02AFB"/>
    <w:rsid w:val="00F038D2"/>
    <w:rsid w:val="00F050F0"/>
    <w:rsid w:val="00F054E2"/>
    <w:rsid w:val="00F0652C"/>
    <w:rsid w:val="00F109BB"/>
    <w:rsid w:val="00F126E2"/>
    <w:rsid w:val="00F1274A"/>
    <w:rsid w:val="00F1314B"/>
    <w:rsid w:val="00F1356D"/>
    <w:rsid w:val="00F14C62"/>
    <w:rsid w:val="00F16095"/>
    <w:rsid w:val="00F161CE"/>
    <w:rsid w:val="00F1745B"/>
    <w:rsid w:val="00F176CA"/>
    <w:rsid w:val="00F17A9D"/>
    <w:rsid w:val="00F225C1"/>
    <w:rsid w:val="00F238AE"/>
    <w:rsid w:val="00F325C2"/>
    <w:rsid w:val="00F34C74"/>
    <w:rsid w:val="00F35F51"/>
    <w:rsid w:val="00F36561"/>
    <w:rsid w:val="00F41C95"/>
    <w:rsid w:val="00F43421"/>
    <w:rsid w:val="00F43646"/>
    <w:rsid w:val="00F43B98"/>
    <w:rsid w:val="00F45253"/>
    <w:rsid w:val="00F45806"/>
    <w:rsid w:val="00F465D1"/>
    <w:rsid w:val="00F4702D"/>
    <w:rsid w:val="00F57878"/>
    <w:rsid w:val="00F6066F"/>
    <w:rsid w:val="00F60B1C"/>
    <w:rsid w:val="00F64E7C"/>
    <w:rsid w:val="00F67913"/>
    <w:rsid w:val="00F67AA2"/>
    <w:rsid w:val="00F71143"/>
    <w:rsid w:val="00F7197D"/>
    <w:rsid w:val="00F72296"/>
    <w:rsid w:val="00F723CB"/>
    <w:rsid w:val="00F736E4"/>
    <w:rsid w:val="00F823F6"/>
    <w:rsid w:val="00F86032"/>
    <w:rsid w:val="00F86047"/>
    <w:rsid w:val="00F87B97"/>
    <w:rsid w:val="00F92E82"/>
    <w:rsid w:val="00F9424D"/>
    <w:rsid w:val="00F946BB"/>
    <w:rsid w:val="00F94B36"/>
    <w:rsid w:val="00F94B88"/>
    <w:rsid w:val="00F979D8"/>
    <w:rsid w:val="00FA19AB"/>
    <w:rsid w:val="00FA216D"/>
    <w:rsid w:val="00FA5192"/>
    <w:rsid w:val="00FA5FDA"/>
    <w:rsid w:val="00FB0413"/>
    <w:rsid w:val="00FB10B8"/>
    <w:rsid w:val="00FB1CF6"/>
    <w:rsid w:val="00FB4B43"/>
    <w:rsid w:val="00FB5322"/>
    <w:rsid w:val="00FB5E78"/>
    <w:rsid w:val="00FB7575"/>
    <w:rsid w:val="00FC0931"/>
    <w:rsid w:val="00FC1187"/>
    <w:rsid w:val="00FC1BCB"/>
    <w:rsid w:val="00FC22FC"/>
    <w:rsid w:val="00FC2B27"/>
    <w:rsid w:val="00FC4A35"/>
    <w:rsid w:val="00FC641B"/>
    <w:rsid w:val="00FC6881"/>
    <w:rsid w:val="00FC7245"/>
    <w:rsid w:val="00FD1187"/>
    <w:rsid w:val="00FD279F"/>
    <w:rsid w:val="00FD2D89"/>
    <w:rsid w:val="00FD2EA3"/>
    <w:rsid w:val="00FD34CC"/>
    <w:rsid w:val="00FE100F"/>
    <w:rsid w:val="00FE1A69"/>
    <w:rsid w:val="00FE378B"/>
    <w:rsid w:val="00FE5966"/>
    <w:rsid w:val="00FE59F6"/>
    <w:rsid w:val="00FF0706"/>
    <w:rsid w:val="00FF20ED"/>
    <w:rsid w:val="00FF27D4"/>
    <w:rsid w:val="00FF3695"/>
    <w:rsid w:val="00FF3C7E"/>
    <w:rsid w:val="012E21E7"/>
    <w:rsid w:val="01813E6E"/>
    <w:rsid w:val="0287540F"/>
    <w:rsid w:val="03580061"/>
    <w:rsid w:val="04CE33D8"/>
    <w:rsid w:val="05302EDB"/>
    <w:rsid w:val="05A35BB9"/>
    <w:rsid w:val="06857A10"/>
    <w:rsid w:val="07BF6606"/>
    <w:rsid w:val="08A100B1"/>
    <w:rsid w:val="08E5548D"/>
    <w:rsid w:val="09F349CD"/>
    <w:rsid w:val="0A9C7270"/>
    <w:rsid w:val="0AA34732"/>
    <w:rsid w:val="0ADC51BA"/>
    <w:rsid w:val="0BFF66A3"/>
    <w:rsid w:val="0C782DBA"/>
    <w:rsid w:val="0E1D5551"/>
    <w:rsid w:val="0EC01276"/>
    <w:rsid w:val="0ED716E3"/>
    <w:rsid w:val="0FC0150E"/>
    <w:rsid w:val="0FC02415"/>
    <w:rsid w:val="102C2465"/>
    <w:rsid w:val="10403E6D"/>
    <w:rsid w:val="10820DDC"/>
    <w:rsid w:val="11CE3B93"/>
    <w:rsid w:val="12471536"/>
    <w:rsid w:val="13185786"/>
    <w:rsid w:val="134A128F"/>
    <w:rsid w:val="13585A70"/>
    <w:rsid w:val="141370F0"/>
    <w:rsid w:val="14486084"/>
    <w:rsid w:val="14A15FA1"/>
    <w:rsid w:val="160074C1"/>
    <w:rsid w:val="16472022"/>
    <w:rsid w:val="166241A1"/>
    <w:rsid w:val="172F3174"/>
    <w:rsid w:val="176C7E92"/>
    <w:rsid w:val="179F09E6"/>
    <w:rsid w:val="17ED5828"/>
    <w:rsid w:val="1844426F"/>
    <w:rsid w:val="18AB31F6"/>
    <w:rsid w:val="18C34940"/>
    <w:rsid w:val="1A353B89"/>
    <w:rsid w:val="1ABA7EEE"/>
    <w:rsid w:val="1AF36196"/>
    <w:rsid w:val="1B5E3FD6"/>
    <w:rsid w:val="1BBB2527"/>
    <w:rsid w:val="1BF47617"/>
    <w:rsid w:val="1C1E177F"/>
    <w:rsid w:val="1C5A718F"/>
    <w:rsid w:val="1C6A12B7"/>
    <w:rsid w:val="1D4D591A"/>
    <w:rsid w:val="1DAB7C20"/>
    <w:rsid w:val="1E3F043D"/>
    <w:rsid w:val="1F341511"/>
    <w:rsid w:val="202F7DDF"/>
    <w:rsid w:val="20D23F3D"/>
    <w:rsid w:val="21694C34"/>
    <w:rsid w:val="21A25E34"/>
    <w:rsid w:val="22034093"/>
    <w:rsid w:val="223824A9"/>
    <w:rsid w:val="22BA1510"/>
    <w:rsid w:val="23670533"/>
    <w:rsid w:val="239342A8"/>
    <w:rsid w:val="23DE0428"/>
    <w:rsid w:val="244D1E3C"/>
    <w:rsid w:val="246A211F"/>
    <w:rsid w:val="249332F9"/>
    <w:rsid w:val="24F254BF"/>
    <w:rsid w:val="25913673"/>
    <w:rsid w:val="261F3ADC"/>
    <w:rsid w:val="26B04796"/>
    <w:rsid w:val="279F6C68"/>
    <w:rsid w:val="28052338"/>
    <w:rsid w:val="28A914D4"/>
    <w:rsid w:val="2912136F"/>
    <w:rsid w:val="29134E1F"/>
    <w:rsid w:val="293B3B14"/>
    <w:rsid w:val="29754A11"/>
    <w:rsid w:val="2A495C80"/>
    <w:rsid w:val="2A6043CC"/>
    <w:rsid w:val="2A980CE4"/>
    <w:rsid w:val="2AEF6DEF"/>
    <w:rsid w:val="2B7E61F2"/>
    <w:rsid w:val="2BA4477A"/>
    <w:rsid w:val="2CD64714"/>
    <w:rsid w:val="2D3D7271"/>
    <w:rsid w:val="2E3F484B"/>
    <w:rsid w:val="2E8F5A52"/>
    <w:rsid w:val="2E922508"/>
    <w:rsid w:val="2ED85063"/>
    <w:rsid w:val="2F106D86"/>
    <w:rsid w:val="2F636B69"/>
    <w:rsid w:val="2FA31AFC"/>
    <w:rsid w:val="303C11AE"/>
    <w:rsid w:val="3046137C"/>
    <w:rsid w:val="306136FA"/>
    <w:rsid w:val="32FC216D"/>
    <w:rsid w:val="330E16B2"/>
    <w:rsid w:val="33CD2750"/>
    <w:rsid w:val="3495433B"/>
    <w:rsid w:val="34B44753"/>
    <w:rsid w:val="36402671"/>
    <w:rsid w:val="37CA627D"/>
    <w:rsid w:val="383E16CB"/>
    <w:rsid w:val="387D75E2"/>
    <w:rsid w:val="38DF4CD0"/>
    <w:rsid w:val="3A3867B7"/>
    <w:rsid w:val="3A500571"/>
    <w:rsid w:val="3ACE1111"/>
    <w:rsid w:val="3B216C1C"/>
    <w:rsid w:val="3BDB41B4"/>
    <w:rsid w:val="3C4F0444"/>
    <w:rsid w:val="3E383E42"/>
    <w:rsid w:val="3E7653B4"/>
    <w:rsid w:val="3FF54AB4"/>
    <w:rsid w:val="41750F5E"/>
    <w:rsid w:val="420A3F49"/>
    <w:rsid w:val="423B53A0"/>
    <w:rsid w:val="433B6CDE"/>
    <w:rsid w:val="43E11F98"/>
    <w:rsid w:val="44AA0442"/>
    <w:rsid w:val="456E387B"/>
    <w:rsid w:val="456F1BC3"/>
    <w:rsid w:val="4891050B"/>
    <w:rsid w:val="4AB44B8B"/>
    <w:rsid w:val="4B3C2E57"/>
    <w:rsid w:val="4C32311F"/>
    <w:rsid w:val="4C357075"/>
    <w:rsid w:val="4C6F3BBB"/>
    <w:rsid w:val="4D5F0434"/>
    <w:rsid w:val="4D8406FE"/>
    <w:rsid w:val="4D912D4F"/>
    <w:rsid w:val="4F1B331C"/>
    <w:rsid w:val="4FB27930"/>
    <w:rsid w:val="4FCF2E3F"/>
    <w:rsid w:val="4FF267A0"/>
    <w:rsid w:val="514305D5"/>
    <w:rsid w:val="52F83767"/>
    <w:rsid w:val="531551B5"/>
    <w:rsid w:val="54023737"/>
    <w:rsid w:val="55545B57"/>
    <w:rsid w:val="55842EDB"/>
    <w:rsid w:val="559300D0"/>
    <w:rsid w:val="55F712B7"/>
    <w:rsid w:val="563B35B6"/>
    <w:rsid w:val="56A63B2F"/>
    <w:rsid w:val="56C42C47"/>
    <w:rsid w:val="574B3074"/>
    <w:rsid w:val="58D07EB0"/>
    <w:rsid w:val="5A506D7A"/>
    <w:rsid w:val="5A9D5A27"/>
    <w:rsid w:val="5AC728F3"/>
    <w:rsid w:val="5BE60C7B"/>
    <w:rsid w:val="5C7100D3"/>
    <w:rsid w:val="5CE61434"/>
    <w:rsid w:val="5D5C4C73"/>
    <w:rsid w:val="5DCD01E1"/>
    <w:rsid w:val="5DD50D16"/>
    <w:rsid w:val="5DE207D4"/>
    <w:rsid w:val="5DF578D5"/>
    <w:rsid w:val="5EC76AA5"/>
    <w:rsid w:val="5EF65555"/>
    <w:rsid w:val="5F9856B0"/>
    <w:rsid w:val="5FAB51DE"/>
    <w:rsid w:val="5FCF5337"/>
    <w:rsid w:val="600A4D55"/>
    <w:rsid w:val="6013561E"/>
    <w:rsid w:val="605E3787"/>
    <w:rsid w:val="606F7D1C"/>
    <w:rsid w:val="607807AB"/>
    <w:rsid w:val="62C220E8"/>
    <w:rsid w:val="62E870A2"/>
    <w:rsid w:val="62FF5569"/>
    <w:rsid w:val="632D506F"/>
    <w:rsid w:val="633B6646"/>
    <w:rsid w:val="645B45FA"/>
    <w:rsid w:val="64D7405C"/>
    <w:rsid w:val="654F56D5"/>
    <w:rsid w:val="662B1097"/>
    <w:rsid w:val="67D858A1"/>
    <w:rsid w:val="6954373A"/>
    <w:rsid w:val="6A350F08"/>
    <w:rsid w:val="6A5B6DF3"/>
    <w:rsid w:val="6D3A14FC"/>
    <w:rsid w:val="6D4569E8"/>
    <w:rsid w:val="6DA01E7A"/>
    <w:rsid w:val="6F364059"/>
    <w:rsid w:val="6F745E37"/>
    <w:rsid w:val="70832242"/>
    <w:rsid w:val="70D86F0C"/>
    <w:rsid w:val="71447749"/>
    <w:rsid w:val="7165086C"/>
    <w:rsid w:val="72033F94"/>
    <w:rsid w:val="72407D99"/>
    <w:rsid w:val="727C70C5"/>
    <w:rsid w:val="728E7A49"/>
    <w:rsid w:val="74060394"/>
    <w:rsid w:val="74D55F66"/>
    <w:rsid w:val="756A7D7F"/>
    <w:rsid w:val="762751ED"/>
    <w:rsid w:val="77F44F96"/>
    <w:rsid w:val="78014A80"/>
    <w:rsid w:val="78824599"/>
    <w:rsid w:val="78E72B68"/>
    <w:rsid w:val="7A186ADE"/>
    <w:rsid w:val="7AAB31FD"/>
    <w:rsid w:val="7B375010"/>
    <w:rsid w:val="7B767E2A"/>
    <w:rsid w:val="7B9B6586"/>
    <w:rsid w:val="7BFC4787"/>
    <w:rsid w:val="7C643448"/>
    <w:rsid w:val="7C66144E"/>
    <w:rsid w:val="7CA75A86"/>
    <w:rsid w:val="7DFE1E7C"/>
    <w:rsid w:val="7E1C28D5"/>
    <w:rsid w:val="7E692D5D"/>
    <w:rsid w:val="7F332D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 w:eastAsia="宋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 w:eastAsia="宋体" w:cs="Times New Roman"/>
      <w:sz w:val="24"/>
      <w:szCs w:val="24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libri Light" w:hAnsi="Calibri Light" w:eastAsia="宋体" w:cs="Times New Roman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6"/>
    <w:unhideWhenUsed/>
    <w:qFormat/>
    <w:uiPriority w:val="99"/>
    <w:pPr>
      <w:jc w:val="left"/>
    </w:pPr>
  </w:style>
  <w:style w:type="paragraph" w:styleId="12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yperlink"/>
    <w:basedOn w:val="17"/>
    <w:unhideWhenUsed/>
    <w:qFormat/>
    <w:uiPriority w:val="99"/>
    <w:rPr>
      <w:color w:val="0563C1"/>
      <w:u w:val="single"/>
    </w:rPr>
  </w:style>
  <w:style w:type="character" w:styleId="20">
    <w:name w:val="HTML Code"/>
    <w:basedOn w:val="17"/>
    <w:qFormat/>
    <w:uiPriority w:val="0"/>
    <w:rPr>
      <w:rFonts w:ascii="Courier New" w:hAnsi="Courier New"/>
      <w:sz w:val="20"/>
    </w:rPr>
  </w:style>
  <w:style w:type="character" w:styleId="21">
    <w:name w:val="annotation reference"/>
    <w:basedOn w:val="17"/>
    <w:unhideWhenUsed/>
    <w:qFormat/>
    <w:uiPriority w:val="99"/>
    <w:rPr>
      <w:sz w:val="21"/>
      <w:szCs w:val="21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2 Char"/>
    <w:basedOn w:val="17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7 Char"/>
    <w:basedOn w:val="17"/>
    <w:link w:val="8"/>
    <w:qFormat/>
    <w:uiPriority w:val="9"/>
    <w:rPr>
      <w:b/>
      <w:bCs/>
      <w:sz w:val="24"/>
      <w:szCs w:val="24"/>
    </w:rPr>
  </w:style>
  <w:style w:type="character" w:customStyle="1" w:styleId="28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4 Char"/>
    <w:basedOn w:val="17"/>
    <w:link w:val="5"/>
    <w:qFormat/>
    <w:uiPriority w:val="9"/>
    <w:rPr>
      <w:rFonts w:ascii="Calibri Light" w:hAnsi="Calibri Light" w:eastAsia="宋体" w:cs="Times New Roman"/>
      <w:b/>
      <w:bCs/>
      <w:sz w:val="28"/>
      <w:szCs w:val="28"/>
    </w:rPr>
  </w:style>
  <w:style w:type="character" w:customStyle="1" w:styleId="30">
    <w:name w:val="标题 5 Char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1">
    <w:name w:val="批注框文本 Char"/>
    <w:basedOn w:val="17"/>
    <w:link w:val="12"/>
    <w:semiHidden/>
    <w:qFormat/>
    <w:uiPriority w:val="99"/>
    <w:rPr>
      <w:sz w:val="18"/>
      <w:szCs w:val="18"/>
    </w:rPr>
  </w:style>
  <w:style w:type="character" w:customStyle="1" w:styleId="32">
    <w:name w:val="标题 6 Char"/>
    <w:basedOn w:val="17"/>
    <w:link w:val="7"/>
    <w:qFormat/>
    <w:uiPriority w:val="9"/>
    <w:rPr>
      <w:rFonts w:ascii="Calibri Light" w:hAnsi="Calibri Light" w:eastAsia="宋体" w:cs="Times New Roman"/>
      <w:b/>
      <w:bCs/>
      <w:sz w:val="24"/>
      <w:szCs w:val="24"/>
    </w:rPr>
  </w:style>
  <w:style w:type="character" w:customStyle="1" w:styleId="33">
    <w:name w:val="标题 8 Char"/>
    <w:basedOn w:val="17"/>
    <w:link w:val="9"/>
    <w:qFormat/>
    <w:uiPriority w:val="9"/>
    <w:rPr>
      <w:rFonts w:ascii="Calibri Light" w:hAnsi="Calibri Light" w:eastAsia="宋体" w:cs="Times New Roman"/>
      <w:sz w:val="24"/>
      <w:szCs w:val="24"/>
    </w:rPr>
  </w:style>
  <w:style w:type="character" w:customStyle="1" w:styleId="34">
    <w:name w:val="标题 9 Char"/>
    <w:basedOn w:val="17"/>
    <w:link w:val="10"/>
    <w:semiHidden/>
    <w:qFormat/>
    <w:uiPriority w:val="9"/>
    <w:rPr>
      <w:rFonts w:ascii="Calibri Light" w:hAnsi="Calibri Light" w:eastAsia="宋体" w:cs="Times New Roman"/>
      <w:szCs w:val="21"/>
    </w:rPr>
  </w:style>
  <w:style w:type="character" w:customStyle="1" w:styleId="35">
    <w:name w:val="页眉 Char"/>
    <w:basedOn w:val="17"/>
    <w:link w:val="14"/>
    <w:qFormat/>
    <w:uiPriority w:val="99"/>
    <w:rPr>
      <w:sz w:val="18"/>
      <w:szCs w:val="18"/>
    </w:rPr>
  </w:style>
  <w:style w:type="character" w:customStyle="1" w:styleId="36">
    <w:name w:val="批注文字 Char"/>
    <w:basedOn w:val="17"/>
    <w:link w:val="11"/>
    <w:semiHidden/>
    <w:qFormat/>
    <w:uiPriority w:val="99"/>
  </w:style>
  <w:style w:type="character" w:customStyle="1" w:styleId="37">
    <w:name w:val="页脚 Char"/>
    <w:basedOn w:val="17"/>
    <w:link w:val="13"/>
    <w:qFormat/>
    <w:uiPriority w:val="99"/>
    <w:rPr>
      <w:sz w:val="18"/>
      <w:szCs w:val="18"/>
    </w:rPr>
  </w:style>
  <w:style w:type="paragraph" w:customStyle="1" w:styleId="38">
    <w:name w:val="例程代码（无行号）"/>
    <w:basedOn w:val="1"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1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笔记.wpt</Template>
  <Pages>34</Pages>
  <Words>3454</Words>
  <Characters>7611</Characters>
  <Lines>63</Lines>
  <Paragraphs>17</Paragraphs>
  <ScaleCrop>false</ScaleCrop>
  <LinksUpToDate>false</LinksUpToDate>
  <CharactersWithSpaces>8134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2017-07-24T01:53:00Z</dcterms:created>
  <dc:creator>hang</dc:creator>
  <cp:lastModifiedBy>hang</cp:lastModifiedBy>
  <dcterms:modified xsi:type="dcterms:W3CDTF">2017-08-24T07:18:38Z</dcterms:modified>
  <cp:revision>1862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