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lang w:val="en-US" w:eastAsia="zh-CN"/>
        </w:rPr>
      </w:pPr>
      <w:r>
        <w:rPr>
          <w:rFonts w:hint="eastAsia"/>
          <w:sz w:val="72"/>
          <w:szCs w:val="72"/>
          <w:lang w:val="en-US" w:eastAsia="zh-CN"/>
        </w:rPr>
        <w:t>Servlet</w:t>
      </w:r>
    </w:p>
    <w:p>
      <w:pPr>
        <w:pStyle w:val="2"/>
        <w:rPr>
          <w:rFonts w:hint="eastAsia"/>
          <w:lang w:val="en-US" w:eastAsia="zh-CN"/>
        </w:rPr>
      </w:pPr>
      <w:r>
        <w:rPr>
          <w:sz w:val="44"/>
        </w:rPr>
        <mc:AlternateContent>
          <mc:Choice Requires="wps">
            <w:drawing>
              <wp:anchor distT="0" distB="0" distL="114300" distR="114300" simplePos="0" relativeHeight="251658240" behindDoc="0" locked="0" layoutInCell="1" allowOverlap="1">
                <wp:simplePos x="0" y="0"/>
                <wp:positionH relativeFrom="column">
                  <wp:posOffset>3216275</wp:posOffset>
                </wp:positionH>
                <wp:positionV relativeFrom="paragraph">
                  <wp:posOffset>43815</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b/>
                                <w:color w:val="262626" w:themeColor="text1" w:themeTint="D9"/>
                                <w:sz w:val="72"/>
                                <w:lang w:val="en-US" w:eastAsia="zh-CN"/>
                                <w14:shadow w14:blurRad="0" w14:dist="38100" w14:dir="2700000" w14:sx="100000" w14:sy="100000" w14:kx="0" w14:ky="0" w14:algn="bl">
                                  <w14:schemeClr w14:val="accent5"/>
                                </w14:shadow>
                                <w14:textOutline w14:w="13462">
                                  <w14:solidFill>
                                    <w14:schemeClr w14:val="bg1"/>
                                  </w14:solidFill>
                                  <w14:prstDash w14:val="solid"/>
                                  <w14:round/>
                                </w14:textOutline>
                                <w14:textFill>
                                  <w14:solidFill>
                                    <w14:schemeClr w14:val="tx1">
                                      <w14:lumMod w14:val="85000"/>
                                      <w14:lumOff w14:val="15000"/>
                                    </w14:schemeClr>
                                  </w14:solidFill>
                                </w14:textFill>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53.25pt;margin-top:3.45pt;height:144pt;width:144pt;mso-wrap-style:none;z-index:251658240;mso-width-relative:page;mso-height-relative:page;" filled="f" stroked="f" coordsize="21600,21600" o:gfxdata="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Iyue7/YAAAACQEA&#10;AA8AAAAAAAAAAQAgAAAAIgAAAGRycy9kb3ducmV2LnhtbFBLAQIUABQAAAAIAIdO4kC1McI3GgIA&#10;ABcEAAAOAAAAAAAAAAEAIAAAACcBAABkcnMvZTJvRG9jLnhtbFBLBQYAAAAABgAGAFkBAACzBQAA&#10;AAA=&#10;">
                <v:fill on="f" focussize="0,0"/>
                <v:stroke on="f" weight="0.5pt"/>
                <v:imagedata o:title=""/>
                <o:lock v:ext="edit" aspectratio="f"/>
                <v:textbox style="mso-fit-shape-to-text:t;">
                  <w:txbxContent>
                    <w:p>
                      <w:pPr>
                        <w:rPr>
                          <w:rFonts w:hint="eastAsia" w:eastAsia="宋体"/>
                          <w:b/>
                          <w:color w:val="262626" w:themeColor="text1" w:themeTint="D9"/>
                          <w:sz w:val="72"/>
                          <w:lang w:val="en-US" w:eastAsia="zh-CN"/>
                          <w14:shadow w14:blurRad="0" w14:dist="38100" w14:dir="2700000" w14:sx="100000" w14:sy="100000" w14:kx="0" w14:ky="0" w14:algn="bl">
                            <w14:schemeClr w14:val="accent5"/>
                          </w14:shadow>
                          <w14:textOutline w14:w="13462">
                            <w14:solidFill>
                              <w14:schemeClr w14:val="bg1"/>
                            </w14:solidFill>
                            <w14:prstDash w14:val="solid"/>
                            <w14:round/>
                          </w14:textOutline>
                          <w14:textFill>
                            <w14:solidFill>
                              <w14:schemeClr w14:val="tx1">
                                <w14:lumMod w14:val="85000"/>
                                <w14:lumOff w14:val="15000"/>
                              </w14:schemeClr>
                            </w14:solidFill>
                          </w14:textFill>
                        </w:rPr>
                      </w:pPr>
                    </w:p>
                  </w:txbxContent>
                </v:textbox>
              </v:shape>
            </w:pict>
          </mc:Fallback>
        </mc:AlternateContent>
      </w:r>
      <w:r>
        <w:rPr>
          <w:rFonts w:hint="eastAsia"/>
          <w:lang w:val="en-US" w:eastAsia="zh-CN"/>
        </w:rPr>
        <w:t>Servlet的基本概念</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5"/>
              <w:keepNext w:val="0"/>
              <w:keepLines w:val="0"/>
              <w:widowControl/>
              <w:suppressLineNumbers w:val="0"/>
              <w:rPr>
                <w:rFonts w:hint="default" w:ascii="Arial" w:hAnsi="Arial" w:cs="Arial"/>
                <w:b w:val="0"/>
                <w:i w:val="0"/>
                <w:caps w:val="0"/>
                <w:color w:val="000000"/>
                <w:spacing w:val="0"/>
                <w:sz w:val="18"/>
                <w:szCs w:val="18"/>
              </w:rPr>
            </w:pPr>
            <w:r>
              <w:t>A servlet is a small Java program that runs within a Web server. Servlets receive and respond to requests from Web clients, usually across HTTP, the HyperText Transfer Protocol.</w:t>
            </w: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666666"/>
                <w:spacing w:val="0"/>
                <w:kern w:val="0"/>
                <w:sz w:val="18"/>
                <w:szCs w:val="18"/>
                <w:u w:val="none"/>
                <w:shd w:val="clear" w:fill="FFFFFF"/>
                <w:lang w:val="en-US" w:eastAsia="zh-CN" w:bidi="ar"/>
              </w:rPr>
              <w:instrText xml:space="preserve"> HYPERLINK "http://fanyi.baidu.com/translate?aldtype=16047&amp;query=A+servlet+is+a+small+Java+program+that+runs+within+a+Web+server.+Servlets+receive+and+respond+to+requests+from+Web+clients%2C+usually+across+HTTP%2C+the+HyperText+Transfer+Protocol.&amp;keyfrom=baidu&amp;smartresult=dict&amp;lang=auto2zh" \l "en/zh/javascript:void(0);" \o "添加到收藏夹" </w:instrText>
            </w: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separate"/>
            </w: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lang w:val="en-US" w:eastAsia="zh-CN"/>
              </w:rPr>
            </w:pPr>
            <w:r>
              <w:rPr>
                <w:rFonts w:hint="default" w:ascii="Arial" w:hAnsi="Arial" w:cs="Arial"/>
                <w:b w:val="0"/>
                <w:i w:val="0"/>
                <w:caps w:val="0"/>
                <w:color w:val="333333"/>
                <w:spacing w:val="0"/>
                <w:sz w:val="24"/>
                <w:szCs w:val="24"/>
                <w:shd w:val="clear" w:fill="F0F0F0"/>
              </w:rPr>
              <w:t>servlet是一个java小程序运行在web服务器。servlet接收并响应来自Web客户端的请求，通常通过HTTP，超文本传输协议。</w:t>
            </w:r>
          </w:p>
        </w:tc>
      </w:tr>
    </w:tbl>
    <w:p>
      <w:pPr>
        <w:rPr>
          <w:rFonts w:hint="eastAsia"/>
          <w:lang w:val="en-US" w:eastAsia="zh-CN"/>
        </w:rPr>
      </w:pPr>
    </w:p>
    <w:p>
      <w:pPr>
        <w:pStyle w:val="3"/>
        <w:rPr>
          <w:rFonts w:hint="eastAsia"/>
          <w:lang w:val="en-US" w:eastAsia="zh-CN"/>
        </w:rPr>
      </w:pPr>
      <w:r>
        <w:rPr>
          <w:rFonts w:hint="eastAsia"/>
          <w:lang w:val="en-US" w:eastAsia="zh-CN"/>
        </w:rPr>
        <w:t>主要作用：</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EECE1" w:themeFill="background2"/>
          </w:tcPr>
          <w:p>
            <w:pPr>
              <w:numPr>
                <w:ilvl w:val="0"/>
                <w:numId w:val="2"/>
              </w:numPr>
              <w:ind w:left="840" w:leftChars="0"/>
              <w:rPr>
                <w:rFonts w:hint="eastAsia"/>
                <w:lang w:val="en-US" w:eastAsia="zh-CN"/>
              </w:rPr>
            </w:pPr>
            <w:r>
              <w:rPr>
                <w:rFonts w:hint="eastAsia"/>
                <w:lang w:val="en-US" w:eastAsia="zh-CN"/>
              </w:rPr>
              <w:t>接收浏览器（客户端）的请求数据；（接收由表单用户输入的数据）</w:t>
            </w:r>
          </w:p>
          <w:p>
            <w:pPr>
              <w:numPr>
                <w:ilvl w:val="0"/>
                <w:numId w:val="2"/>
              </w:numPr>
              <w:ind w:left="840" w:leftChars="0"/>
              <w:rPr>
                <w:rFonts w:hint="eastAsia"/>
                <w:lang w:val="en-US" w:eastAsia="zh-CN"/>
              </w:rPr>
            </w:pPr>
            <w:r>
              <w:rPr>
                <w:rFonts w:hint="eastAsia"/>
                <w:lang w:val="en-US" w:eastAsia="zh-CN"/>
              </w:rPr>
              <w:t>给客户端做响应；</w:t>
            </w:r>
          </w:p>
          <w:p>
            <w:pPr>
              <w:numPr>
                <w:ilvl w:val="0"/>
                <w:numId w:val="2"/>
              </w:numPr>
              <w:ind w:left="840" w:leftChars="0"/>
              <w:rPr>
                <w:rFonts w:hint="eastAsia"/>
                <w:lang w:val="en-US" w:eastAsia="zh-CN"/>
              </w:rPr>
            </w:pPr>
            <w:r>
              <w:rPr>
                <w:rFonts w:hint="eastAsia"/>
                <w:lang w:val="en-US" w:eastAsia="zh-CN"/>
              </w:rPr>
              <w:t>呈现来自数据库或者其他源的记录；</w:t>
            </w:r>
          </w:p>
          <w:p>
            <w:pPr>
              <w:numPr>
                <w:ilvl w:val="0"/>
                <w:numId w:val="2"/>
              </w:numPr>
              <w:ind w:left="840" w:leftChars="0"/>
              <w:rPr>
                <w:rFonts w:hint="eastAsia"/>
                <w:b/>
                <w:bCs/>
                <w:vertAlign w:val="baseline"/>
                <w:lang w:val="en-US" w:eastAsia="zh-CN"/>
              </w:rPr>
            </w:pPr>
            <w:r>
              <w:rPr>
                <w:rFonts w:hint="eastAsia"/>
                <w:lang w:val="en-US" w:eastAsia="zh-CN"/>
              </w:rPr>
              <w:t>动态创建网页</w:t>
            </w:r>
          </w:p>
        </w:tc>
      </w:tr>
    </w:tbl>
    <w:p>
      <w:pPr>
        <w:numPr>
          <w:ilvl w:val="0"/>
          <w:numId w:val="0"/>
        </w:numPr>
        <w:rPr>
          <w:rFonts w:hint="eastAsia"/>
          <w:i/>
          <w:iCs/>
          <w:u w:val="single"/>
          <w:lang w:val="en-US" w:eastAsia="zh-CN"/>
        </w:rPr>
      </w:pPr>
      <w:r>
        <w:rPr>
          <w:rFonts w:hint="eastAsia"/>
          <w:i/>
          <w:iCs/>
          <w:u w:val="single"/>
          <w:lang w:val="en-US" w:eastAsia="zh-CN"/>
        </w:rPr>
        <w:t>接收页面的数据-------&gt;接收数据------&gt;-处理数据------&gt;-给客户端做出相应的响应数据</w:t>
      </w:r>
    </w:p>
    <w:p>
      <w:pPr>
        <w:numPr>
          <w:ilvl w:val="0"/>
          <w:numId w:val="0"/>
        </w:numPr>
        <w:rPr>
          <w:rFonts w:hint="eastAsia"/>
          <w:i/>
          <w:iCs/>
          <w:u w:val="single"/>
          <w:lang w:val="en-US" w:eastAsia="zh-CN"/>
        </w:rPr>
      </w:pPr>
    </w:p>
    <w:p>
      <w:pPr>
        <w:pStyle w:val="3"/>
        <w:rPr>
          <w:rFonts w:hint="eastAsia"/>
          <w:lang w:val="en-US" w:eastAsia="zh-CN"/>
        </w:rPr>
      </w:pPr>
      <w:r>
        <w:rPr>
          <w:rFonts w:hint="eastAsia"/>
          <w:lang w:val="en-US" w:eastAsia="zh-CN"/>
        </w:rPr>
        <w:t>Servlet 在web应用程序的位置</w:t>
      </w:r>
    </w:p>
    <w:p>
      <w:pPr>
        <w:numPr>
          <w:ilvl w:val="0"/>
          <w:numId w:val="0"/>
        </w:numPr>
        <w:ind w:left="420" w:leftChars="0" w:firstLine="422" w:firstLineChars="200"/>
        <w:rPr>
          <w:rFonts w:hint="eastAsia"/>
          <w:b/>
          <w:bCs/>
          <w:lang w:val="en-US" w:eastAsia="zh-CN"/>
        </w:rPr>
      </w:pPr>
      <w:r>
        <w:rPr>
          <w:rFonts w:hint="eastAsia"/>
          <w:b/>
          <w:bCs/>
          <w:lang w:val="en-US" w:eastAsia="zh-CN"/>
        </w:rPr>
        <w:t>Java Servlet 是运行在 Web 服务器或应用服务器上的程序，它是作为来自 Web 浏览器请求和 HTTP 服务器上的数据库中间层。</w:t>
      </w:r>
    </w:p>
    <w:p>
      <w:pPr>
        <w:rPr>
          <w:rFonts w:hint="eastAsia"/>
        </w:rPr>
      </w:pPr>
      <w:r>
        <w:rPr>
          <w:rFonts w:hint="eastAsia"/>
        </w:rPr>
        <w:drawing>
          <wp:inline distT="0" distB="0" distL="0" distR="0">
            <wp:extent cx="5266690" cy="1911985"/>
            <wp:effectExtent l="9525" t="9525" r="19685" b="2159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4"/>
                    <a:srcRect/>
                    <a:stretch>
                      <a:fillRect/>
                    </a:stretch>
                  </pic:blipFill>
                  <pic:spPr>
                    <a:xfrm>
                      <a:off x="0" y="0"/>
                      <a:ext cx="5266690" cy="1911985"/>
                    </a:xfrm>
                    <a:prstGeom prst="rect">
                      <a:avLst/>
                    </a:prstGeom>
                    <a:solidFill>
                      <a:srgbClr val="FFFF00"/>
                    </a:solidFill>
                    <a:ln w="9525" cap="flat" cmpd="sng">
                      <a:solidFill>
                        <a:srgbClr val="0000FF"/>
                      </a:solidFill>
                      <a:prstDash val="solid"/>
                      <a:miter/>
                      <a:headEnd type="none" w="med" len="med"/>
                      <a:tailEnd type="none" w="med" len="med"/>
                    </a:ln>
                  </pic:spPr>
                </pic:pic>
              </a:graphicData>
            </a:graphic>
          </wp:inline>
        </w:drawing>
      </w:r>
    </w:p>
    <w:p>
      <w:pPr>
        <w:pStyle w:val="3"/>
      </w:pPr>
      <w:r>
        <w:rPr>
          <w:rFonts w:hint="default"/>
        </w:rPr>
        <w:t xml:space="preserve">Servlet </w:t>
      </w:r>
      <w:r>
        <w:rPr>
          <w:rFonts w:hint="eastAsia"/>
          <w:lang w:val="en-US" w:eastAsia="zh-CN"/>
        </w:rPr>
        <w:t>运行在Tomcat容器</w:t>
      </w:r>
    </w:p>
    <w:p>
      <w:pPr>
        <w:numPr>
          <w:ilvl w:val="0"/>
          <w:numId w:val="0"/>
        </w:numPr>
        <w:rPr>
          <w:rFonts w:hint="eastAsia"/>
          <w:lang w:val="en-US" w:eastAsia="zh-CN"/>
        </w:rPr>
      </w:pPr>
      <w:r>
        <w:rPr>
          <w:rFonts w:hint="eastAsia"/>
          <w:lang w:val="en-US" w:eastAsia="zh-CN"/>
        </w:rPr>
        <w:t>Tomcat 的容器等级中，Context 容器是直接管理 Servlet 在容器中的包装类 Wrapper，所以 Context 容器直接影响 Servlet 的工作方式</w:t>
      </w:r>
    </w:p>
    <w:p>
      <w:pPr>
        <w:rPr>
          <w:rFonts w:hint="eastAsia" w:eastAsia="宋体"/>
          <w:lang w:eastAsia="zh-CN"/>
        </w:rPr>
      </w:pPr>
      <w:r>
        <w:rPr>
          <w:rFonts w:hint="eastAsia" w:eastAsia="宋体"/>
          <w:lang w:eastAsia="zh-CN"/>
        </w:rPr>
        <w:drawing>
          <wp:inline distT="0" distB="0" distL="114300" distR="114300">
            <wp:extent cx="4163060" cy="2705735"/>
            <wp:effectExtent l="0" t="0" r="8890" b="18415"/>
            <wp:docPr id="2" name="图片 57"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7" descr="image002"/>
                    <pic:cNvPicPr>
                      <a:picLocks noChangeAspect="1"/>
                    </pic:cNvPicPr>
                  </pic:nvPicPr>
                  <pic:blipFill>
                    <a:blip r:embed="rId5"/>
                    <a:stretch>
                      <a:fillRect/>
                    </a:stretch>
                  </pic:blipFill>
                  <pic:spPr>
                    <a:xfrm>
                      <a:off x="0" y="0"/>
                      <a:ext cx="4163060" cy="2705735"/>
                    </a:xfrm>
                    <a:prstGeom prst="rect">
                      <a:avLst/>
                    </a:prstGeom>
                    <a:noFill/>
                    <a:ln w="9525">
                      <a:noFill/>
                    </a:ln>
                  </pic:spPr>
                </pic:pic>
              </a:graphicData>
            </a:graphic>
          </wp:inline>
        </w:drawing>
      </w:r>
    </w:p>
    <w:p>
      <w:r>
        <w:t>从上图可以看出 Tomcat 的容器分为四个等级，真正管理 Servlet 的容器是 Context 容器，一个 Context 对应一个 Web 工程</w:t>
      </w:r>
      <w:r>
        <w:rPr>
          <w:rFonts w:hint="eastAsia"/>
          <w:lang w:eastAsia="zh-CN"/>
        </w:rPr>
        <w:t>。</w:t>
      </w:r>
      <w:r>
        <w:rPr>
          <w:rFonts w:hint="eastAsia"/>
          <w:lang w:val="en-US" w:eastAsia="zh-CN"/>
        </w:rPr>
        <w:t>Context容器中会有多个servlet。</w:t>
      </w:r>
    </w:p>
    <w:p>
      <w:pPr>
        <w:pStyle w:val="3"/>
        <w:rPr>
          <w:rFonts w:hint="eastAsia"/>
          <w:lang w:val="en-US" w:eastAsia="zh-CN"/>
        </w:rPr>
      </w:pPr>
      <w:r>
        <w:rPr>
          <w:rFonts w:hint="eastAsia"/>
          <w:lang w:val="en-US" w:eastAsia="zh-CN"/>
        </w:rPr>
        <w:t>Servlet的生命周期</w:t>
      </w:r>
    </w:p>
    <w:p>
      <w:pPr>
        <w:pStyle w:val="3"/>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br w:type="textWrapping"/>
      </w:r>
    </w:p>
    <w:p>
      <w:r>
        <w:drawing>
          <wp:inline distT="0" distB="0" distL="114300" distR="114300">
            <wp:extent cx="3713480" cy="4029710"/>
            <wp:effectExtent l="9525" t="9525" r="10795" b="18415"/>
            <wp:docPr id="3"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8"/>
                    <pic:cNvPicPr>
                      <a:picLocks noChangeAspect="1"/>
                    </pic:cNvPicPr>
                  </pic:nvPicPr>
                  <pic:blipFill>
                    <a:blip r:embed="rId6"/>
                    <a:stretch>
                      <a:fillRect/>
                    </a:stretch>
                  </pic:blipFill>
                  <pic:spPr>
                    <a:xfrm>
                      <a:off x="0" y="0"/>
                      <a:ext cx="3713480" cy="4029710"/>
                    </a:xfrm>
                    <a:prstGeom prst="rect">
                      <a:avLst/>
                    </a:prstGeom>
                    <a:noFill/>
                    <a:ln w="9525" cap="flat" cmpd="sng">
                      <a:solidFill>
                        <a:srgbClr val="0000FF"/>
                      </a:solidFill>
                      <a:prstDash val="solid"/>
                      <a:miter/>
                      <a:headEnd type="none" w="med" len="med"/>
                      <a:tailEnd type="none" w="med" len="med"/>
                    </a:ln>
                  </pic:spPr>
                </pic:pic>
              </a:graphicData>
            </a:graphic>
          </wp:inline>
        </w:drawing>
      </w:r>
    </w:p>
    <w:p>
      <w:pPr>
        <w:rPr>
          <w:rFonts w:hint="eastAsia"/>
          <w:lang w:val="en-US" w:eastAsia="zh-CN"/>
        </w:rPr>
      </w:pPr>
      <w:r>
        <w:rPr>
          <w:rFonts w:hint="eastAsia"/>
          <w:lang w:val="en-US" w:eastAsia="zh-CN"/>
        </w:rPr>
        <w:t>我们创建的servlet服务器（Tomcat）帮助我们</w:t>
      </w:r>
      <w:r>
        <w:t>完成解析工作，并且被包装成 StandardWrapper 添加在 Context 容器中</w:t>
      </w:r>
      <w:r>
        <w:rPr>
          <w:rFonts w:hint="eastAsia"/>
          <w:lang w:eastAsia="zh-CN"/>
        </w:rPr>
        <w:t>，</w:t>
      </w:r>
      <w:r>
        <w:rPr>
          <w:rFonts w:hint="eastAsia"/>
          <w:lang w:val="en-US" w:eastAsia="zh-CN"/>
        </w:rPr>
        <w:t>通过实例化以后就能为我们工作。如何实例化？</w:t>
      </w:r>
    </w:p>
    <w:p>
      <w:pPr>
        <w:numPr>
          <w:ilvl w:val="0"/>
          <w:numId w:val="3"/>
        </w:numPr>
        <w:ind w:left="420" w:leftChars="0" w:hanging="420" w:firstLineChars="0"/>
        <w:rPr>
          <w:rFonts w:hint="eastAsia"/>
          <w:lang w:val="en-US" w:eastAsia="zh-CN"/>
        </w:rPr>
      </w:pPr>
      <w:r>
        <w:rPr>
          <w:rFonts w:hint="default"/>
          <w:lang w:val="en-US" w:eastAsia="zh-CN"/>
        </w:rPr>
        <w:t>用户在浏览器中输入一个 URL。Web 服务器配置文件确定该 URL 是否指向一个由运行于服务器上的 servlet 容器所管理的 servlet。</w:t>
      </w:r>
    </w:p>
    <w:p>
      <w:pPr>
        <w:numPr>
          <w:ilvl w:val="0"/>
          <w:numId w:val="3"/>
        </w:numPr>
        <w:ind w:left="420" w:leftChars="0" w:hanging="420" w:firstLineChars="0"/>
        <w:rPr>
          <w:rFonts w:hint="default"/>
          <w:lang w:val="en-US" w:eastAsia="zh-CN"/>
        </w:rPr>
      </w:pPr>
      <w:r>
        <w:rPr>
          <w:rFonts w:hint="default"/>
          <w:lang w:val="en-US" w:eastAsia="zh-CN"/>
        </w:rPr>
        <w:t>如果还没有创建该 servlet 的一个实例（一个应用程序只有一个 servlet 实例），那么该容器就加载该类，并将之实例化。</w:t>
      </w:r>
    </w:p>
    <w:p>
      <w:pPr>
        <w:numPr>
          <w:ilvl w:val="0"/>
          <w:numId w:val="3"/>
        </w:numPr>
        <w:ind w:left="420" w:leftChars="0" w:hanging="420" w:firstLineChars="0"/>
        <w:rPr>
          <w:rFonts w:hint="default"/>
          <w:lang w:val="en-US" w:eastAsia="zh-CN"/>
        </w:rPr>
      </w:pPr>
      <w:r>
        <w:rPr>
          <w:rFonts w:hint="default"/>
          <w:lang w:val="en-US" w:eastAsia="zh-CN"/>
        </w:rPr>
        <w:t>该容器调用 servlet 上的 </w:t>
      </w:r>
      <w:r>
        <w:rPr>
          <w:rFonts w:hint="eastAsia"/>
          <w:lang w:val="en-US" w:eastAsia="zh-CN"/>
        </w:rPr>
        <w:t>init()</w:t>
      </w:r>
      <w:r>
        <w:rPr>
          <w:rFonts w:hint="default"/>
          <w:lang w:val="en-US" w:eastAsia="zh-CN"/>
        </w:rPr>
        <w:t>。</w:t>
      </w:r>
    </w:p>
    <w:p>
      <w:pPr>
        <w:numPr>
          <w:ilvl w:val="0"/>
          <w:numId w:val="3"/>
        </w:numPr>
        <w:ind w:left="420" w:leftChars="0" w:hanging="420" w:firstLineChars="0"/>
        <w:rPr>
          <w:rFonts w:hint="default"/>
          <w:lang w:val="en-US" w:eastAsia="zh-CN"/>
        </w:rPr>
      </w:pPr>
      <w:r>
        <w:rPr>
          <w:rFonts w:hint="default"/>
          <w:lang w:val="en-US" w:eastAsia="zh-CN"/>
        </w:rPr>
        <w:t>该容器调用servlet 上的service()，并在包装的 HttpServletRequest 和 HttpServletResponse 中进行传递。</w:t>
      </w:r>
    </w:p>
    <w:p>
      <w:pPr>
        <w:numPr>
          <w:ilvl w:val="0"/>
          <w:numId w:val="3"/>
        </w:numPr>
        <w:ind w:left="420" w:leftChars="0" w:hanging="420" w:firstLineChars="0"/>
        <w:rPr>
          <w:rFonts w:hint="default"/>
          <w:lang w:val="en-US" w:eastAsia="zh-CN"/>
        </w:rPr>
      </w:pPr>
      <w:r>
        <w:rPr>
          <w:rFonts w:hint="default"/>
          <w:lang w:val="en-US" w:eastAsia="zh-CN"/>
        </w:rPr>
        <w:t>该 servlet 通常访问请求中的元素，代表其他服务器端类来执行所请求的服务并访问诸如数据库之类的资源，然后使用该信息填充响应。</w:t>
      </w:r>
    </w:p>
    <w:p>
      <w:pPr>
        <w:numPr>
          <w:ilvl w:val="0"/>
          <w:numId w:val="3"/>
        </w:numPr>
        <w:ind w:left="420" w:leftChars="0" w:hanging="420" w:firstLineChars="0"/>
        <w:rPr>
          <w:rFonts w:hint="eastAsia"/>
          <w:lang w:val="en-US" w:eastAsia="zh-CN"/>
        </w:rPr>
      </w:pPr>
      <w:r>
        <w:rPr>
          <w:rFonts w:hint="default"/>
          <w:lang w:val="en-US" w:eastAsia="zh-CN"/>
        </w:rPr>
        <w:t>如果有必要，在 servlet 的有用生命结束时，该容器会调用 servlet 上的 destroy() 来清除它。</w:t>
      </w:r>
    </w:p>
    <w:p>
      <w:pPr>
        <w:pStyle w:val="4"/>
        <w:rPr>
          <w:rFonts w:hint="eastAsia"/>
          <w:lang w:val="en-US" w:eastAsia="zh-CN"/>
        </w:rPr>
      </w:pPr>
      <w:r>
        <w:rPr>
          <w:rFonts w:hint="eastAsia"/>
          <w:lang w:val="en-US" w:eastAsia="zh-CN"/>
        </w:rPr>
        <w:t>实例化</w:t>
      </w:r>
    </w:p>
    <w:p>
      <w:pPr>
        <w:ind w:firstLine="210" w:firstLineChars="100"/>
        <w:rPr>
          <w:rFonts w:hint="eastAsia"/>
          <w:lang w:val="en-US" w:eastAsia="zh-CN"/>
        </w:rPr>
      </w:pPr>
      <w:r>
        <w:rPr>
          <w:rFonts w:hint="eastAsia"/>
          <w:lang w:val="en-US" w:eastAsia="zh-CN"/>
        </w:rPr>
        <w:t>当客户端第一次进行请求的时候会实例化具体的servlet</w:t>
      </w:r>
    </w:p>
    <w:p>
      <w:pPr>
        <w:ind w:firstLine="420" w:firstLineChars="200"/>
      </w:pPr>
      <w:r>
        <w:t xml:space="preserve">如果 Servlet 的 </w:t>
      </w:r>
      <w:r>
        <w:rPr>
          <w:color w:val="00B050"/>
        </w:rPr>
        <w:t>load-on-startup</w:t>
      </w:r>
      <w:r>
        <w:t xml:space="preserve"> 配置项大于 0，那么在 Context 容器启动的时候就会被实例化，在web.xml</w:t>
      </w:r>
      <w:r>
        <w:rPr>
          <w:rFonts w:hint="default"/>
        </w:rPr>
        <w:t> </w:t>
      </w:r>
      <w:r>
        <w:rPr>
          <w:rFonts w:hint="eastAsia"/>
          <w:lang w:val="en-US" w:eastAsia="zh-CN"/>
        </w:rPr>
        <w:t>中配置，</w:t>
      </w:r>
      <w:r>
        <w:t>也就是当 Tomcat 启动时这个 Servlet 就会被启动。</w:t>
      </w:r>
    </w:p>
    <w:p>
      <w:pPr>
        <w:ind w:firstLine="420" w:firstLineChars="200"/>
        <w:rPr>
          <w:rFonts w:hint="eastAsia"/>
          <w:color w:val="FF0000"/>
          <w:lang w:val="en-US" w:eastAsia="zh-CN"/>
        </w:rPr>
      </w:pPr>
      <w:r>
        <w:rPr>
          <w:rFonts w:hint="eastAsia"/>
          <w:color w:val="FF0000"/>
          <w:lang w:val="en-US" w:eastAsia="zh-CN"/>
        </w:rPr>
        <w:t>Servlet的加载顺序：当在web.xml中配置标签</w:t>
      </w:r>
      <w:r>
        <w:rPr>
          <w:rFonts w:hint="eastAsia" w:ascii="»ªÎÄ¿¬Ìå" w:hAnsi="»ªÎÄ¿¬Ìå" w:eastAsia="»ªÎÄ¿¬Ìå"/>
          <w:color w:val="FF0000"/>
          <w:sz w:val="40"/>
          <w:highlight w:val="white"/>
        </w:rPr>
        <w:t xml:space="preserve"> </w:t>
      </w:r>
      <w:r>
        <w:rPr>
          <w:rFonts w:hint="eastAsia"/>
          <w:color w:val="FF0000"/>
          <w:lang w:val="en-US" w:eastAsia="zh-CN"/>
        </w:rPr>
        <w:t>&lt;load-on-startup&gt;2&lt;/load-on-startup&gt;其中的数值大于0的整数时，当服务器启动的时候会根据配置的数值的大小顺序进行加载实例</w:t>
      </w:r>
    </w:p>
    <w:p>
      <w:pPr>
        <w:rPr>
          <w:rFonts w:hint="eastAsia"/>
          <w:color w:val="FF0000"/>
          <w:lang w:val="en-US" w:eastAsia="zh-CN"/>
        </w:rPr>
      </w:pPr>
      <w:r>
        <w:rPr>
          <w:rFonts w:hint="eastAsia"/>
          <w:color w:val="FF0000"/>
          <w:lang w:val="en-US" w:eastAsia="zh-CN"/>
        </w:rPr>
        <w:t>化servlet大于对象并执行初始化方法 。</w:t>
      </w:r>
    </w:p>
    <w:p>
      <w:pPr>
        <w:ind w:firstLine="420" w:firstLineChars="200"/>
        <w:rPr>
          <w:rFonts w:hint="eastAsia"/>
          <w:lang w:val="en-US" w:eastAsia="zh-CN"/>
        </w:rPr>
      </w:pPr>
      <w:r>
        <w:rPr>
          <w:rFonts w:hint="eastAsia"/>
          <w:lang w:val="en-US" w:eastAsia="zh-CN"/>
        </w:rPr>
        <w:t>1--&gt;2--&gt;3 -------加载顺序-----1-----2----3</w:t>
      </w:r>
    </w:p>
    <w:p>
      <w:pPr>
        <w:ind w:firstLine="420" w:firstLineChars="200"/>
        <w:rPr>
          <w:rFonts w:hint="eastAsia"/>
          <w:lang w:val="en-US" w:eastAsia="zh-CN"/>
        </w:rPr>
      </w:pPr>
      <w:r>
        <w:rPr>
          <w:rFonts w:hint="eastAsia"/>
          <w:lang w:val="en-US" w:eastAsia="zh-CN"/>
        </w:rPr>
        <w:t>（因为Tomcat内部配置了一个1，所以我们的配置一般从2开始）</w:t>
      </w:r>
    </w:p>
    <w:p>
      <w:pPr>
        <w:pStyle w:val="3"/>
        <w:rPr>
          <w:rFonts w:hint="eastAsia"/>
          <w:lang w:val="en-US" w:eastAsia="zh-CN"/>
        </w:rPr>
      </w:pPr>
      <w:r>
        <w:rPr>
          <w:rFonts w:hint="eastAsia"/>
          <w:lang w:val="en-US" w:eastAsia="zh-CN"/>
        </w:rPr>
        <w:t xml:space="preserve"> Servlet的体系结构</w:t>
      </w:r>
    </w:p>
    <w:p>
      <w:r>
        <w:drawing>
          <wp:inline distT="0" distB="0" distL="114300" distR="114300">
            <wp:extent cx="4262755" cy="2117725"/>
            <wp:effectExtent l="9525" t="9525" r="13970" b="25400"/>
            <wp:docPr id="4"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9"/>
                    <pic:cNvPicPr>
                      <a:picLocks noChangeAspect="1"/>
                    </pic:cNvPicPr>
                  </pic:nvPicPr>
                  <pic:blipFill>
                    <a:blip r:embed="rId7"/>
                    <a:stretch>
                      <a:fillRect/>
                    </a:stretch>
                  </pic:blipFill>
                  <pic:spPr>
                    <a:xfrm>
                      <a:off x="0" y="0"/>
                      <a:ext cx="4262755" cy="2117725"/>
                    </a:xfrm>
                    <a:prstGeom prst="rect">
                      <a:avLst/>
                    </a:prstGeom>
                    <a:noFill/>
                    <a:ln w="9525">
                      <a:solidFill>
                        <a:srgbClr val="0000FF"/>
                      </a:solidFill>
                    </a:ln>
                  </pic:spPr>
                </pic:pic>
              </a:graphicData>
            </a:graphic>
          </wp:inline>
        </w:drawing>
      </w:r>
    </w:p>
    <w:p>
      <w:pPr>
        <w:ind w:firstLine="420" w:firstLineChars="200"/>
        <w:rPr>
          <w:rFonts w:hint="eastAsia"/>
          <w:lang w:eastAsia="zh-CN"/>
        </w:rPr>
      </w:pPr>
      <w:r>
        <w:t>与 Servlet 主动关联的是三个类，分别是 ServletConfig、ServletRequest 和 ServletResponse。这三个类都是通过容器传递给 Servlet 的</w:t>
      </w:r>
      <w:r>
        <w:rPr>
          <w:rFonts w:hint="eastAsia"/>
          <w:lang w:eastAsia="zh-CN"/>
        </w:rPr>
        <w:t>。</w:t>
      </w:r>
    </w:p>
    <w:p>
      <w:pPr>
        <w:ind w:firstLine="420" w:firstLineChars="200"/>
        <w:rPr>
          <w:rFonts w:hint="eastAsia"/>
          <w:color w:val="C00000"/>
          <w:lang w:eastAsia="zh-CN"/>
        </w:rPr>
      </w:pPr>
      <w:r>
        <w:rPr>
          <w:rFonts w:hint="eastAsia"/>
          <w:lang w:val="en-US" w:eastAsia="zh-CN"/>
        </w:rPr>
        <w:t>创建servlet以后，服务器帮助我们将servlet加载到容器中，当客户端请求到服务器的时候，Tomcat接收请求的时候会解析用户的请求由哪个servlet来服务-----&gt;第一次实例化这个servlet。</w:t>
      </w:r>
      <w:r>
        <w:rPr>
          <w:color w:val="C00000"/>
        </w:rPr>
        <w:t>其中 ServletConfig 是在 Servlet 初始化时就传给 Servlet 了</w:t>
      </w:r>
      <w:r>
        <w:rPr>
          <w:rFonts w:hint="eastAsia"/>
          <w:color w:val="C00000"/>
          <w:lang w:eastAsia="zh-CN"/>
        </w:rPr>
        <w:t>，</w:t>
      </w:r>
      <w:r>
        <w:rPr>
          <w:color w:val="C00000"/>
        </w:rPr>
        <w:t>而后两个是在请求达到时调用 Servlet 时传递过来的</w:t>
      </w:r>
      <w:r>
        <w:rPr>
          <w:rFonts w:hint="eastAsia"/>
          <w:color w:val="C00000"/>
          <w:lang w:eastAsia="zh-CN"/>
        </w:rPr>
        <w:t>。</w:t>
      </w:r>
    </w:p>
    <w:p>
      <w:pPr>
        <w:pStyle w:val="2"/>
        <w:rPr>
          <w:rFonts w:hint="eastAsia"/>
          <w:lang w:val="en-US" w:eastAsia="zh-CN"/>
        </w:rPr>
      </w:pPr>
      <w:r>
        <w:rPr>
          <w:rFonts w:hint="eastAsia"/>
          <w:lang w:val="en-US" w:eastAsia="zh-CN"/>
        </w:rPr>
        <w:t>Servlet中的常用对象</w:t>
      </w:r>
    </w:p>
    <w:p>
      <w:pPr>
        <w:pStyle w:val="3"/>
      </w:pPr>
      <w:r>
        <w:t xml:space="preserve">ServletConfig </w:t>
      </w:r>
    </w:p>
    <w:p>
      <w:pPr>
        <w:pStyle w:val="4"/>
      </w:pPr>
      <w:r>
        <w:t>ServletConfig</w:t>
      </w:r>
      <w:r>
        <w:rPr>
          <w:rFonts w:hint="eastAsia"/>
          <w:lang w:val="en-US" w:eastAsia="zh-CN"/>
        </w:rPr>
        <w:t>对象的获取</w:t>
      </w:r>
    </w:p>
    <w:p>
      <w:pPr>
        <w:rPr>
          <w:rFonts w:hint="eastAsia"/>
          <w:lang w:val="en-US" w:eastAsia="zh-CN"/>
        </w:rPr>
      </w:pPr>
      <w:r>
        <w:rPr>
          <w:rFonts w:hint="eastAsia"/>
          <w:lang w:val="en-US" w:eastAsia="zh-CN"/>
        </w:rPr>
        <w:t>这个对象</w:t>
      </w:r>
      <w:r>
        <w:t xml:space="preserve">在 Servlet 初始化时就传给 Servlet </w:t>
      </w:r>
      <w:r>
        <w:rPr>
          <w:rFonts w:hint="eastAsia"/>
          <w:lang w:eastAsia="zh-CN"/>
        </w:rPr>
        <w:t>，</w:t>
      </w:r>
      <w:r>
        <w:rPr>
          <w:rFonts w:hint="eastAsia"/>
          <w:lang w:val="en-US" w:eastAsia="zh-CN"/>
        </w:rPr>
        <w:t>所以从servlet对象中去取。</w:t>
      </w:r>
    </w:p>
    <w:p>
      <w:pPr>
        <w:rPr>
          <w:rFonts w:hint="eastAsia"/>
          <w:lang w:val="en-US" w:eastAsia="zh-CN"/>
        </w:rPr>
      </w:pPr>
      <w:r>
        <w:rPr>
          <w:rFonts w:hint="eastAsia"/>
          <w:lang w:val="en-US" w:eastAsia="zh-CN"/>
        </w:rPr>
        <w:t>this.get</w:t>
      </w:r>
      <w:r>
        <w:t xml:space="preserve">ServletConfig </w:t>
      </w:r>
      <w:r>
        <w:rPr>
          <w:rFonts w:hint="eastAsia"/>
          <w:lang w:val="en-US" w:eastAsia="zh-CN"/>
        </w:rPr>
        <w:t>();</w:t>
      </w:r>
      <w:bookmarkStart w:id="1" w:name="_GoBack"/>
      <w:bookmarkEnd w:id="1"/>
    </w:p>
    <w:p>
      <w:pPr>
        <w:pStyle w:val="4"/>
      </w:pPr>
      <w:r>
        <w:t>ServletConfig</w:t>
      </w:r>
      <w:r>
        <w:rPr>
          <w:rFonts w:hint="eastAsia"/>
          <w:lang w:val="en-US" w:eastAsia="zh-CN"/>
        </w:rPr>
        <w:t>对象的作用</w:t>
      </w:r>
    </w:p>
    <w:p>
      <w:pPr>
        <w:numPr>
          <w:ilvl w:val="0"/>
          <w:numId w:val="4"/>
        </w:numPr>
        <w:ind w:left="420" w:leftChars="0" w:hanging="420" w:firstLineChars="0"/>
        <w:rPr>
          <w:lang w:val="en-US"/>
        </w:rPr>
      </w:pPr>
      <w:r>
        <w:rPr>
          <w:rFonts w:hint="eastAsia"/>
          <w:lang w:val="en-US" w:eastAsia="zh-CN"/>
        </w:rPr>
        <w:t>获取当前servlet的初始化参数</w:t>
      </w:r>
    </w:p>
    <w:p>
      <w:pPr>
        <w:rPr>
          <w:rFonts w:hint="eastAsia"/>
          <w:lang w:val="en-US" w:eastAsia="zh-CN"/>
        </w:rPr>
      </w:pPr>
      <w:r>
        <w:rPr>
          <w:rFonts w:hint="eastAsia"/>
          <w:b/>
          <w:bCs/>
          <w:lang w:val="en-US" w:eastAsia="zh-CN"/>
        </w:rPr>
        <w:t xml:space="preserve">  什么是初始化参数 </w:t>
      </w:r>
      <w:r>
        <w:rPr>
          <w:rFonts w:hint="eastAsia"/>
          <w:lang w:val="en-US" w:eastAsia="zh-CN"/>
        </w:rPr>
        <w:t xml:space="preserve"> </w:t>
      </w:r>
    </w:p>
    <w:p>
      <w:pPr>
        <w:rPr>
          <w:rFonts w:hint="eastAsia"/>
          <w:lang w:val="en-US" w:eastAsia="zh-CN"/>
        </w:rPr>
      </w:pPr>
      <w:r>
        <w:rPr>
          <w:rFonts w:hint="eastAsia"/>
          <w:lang w:val="en-US" w:eastAsia="zh-CN"/>
        </w:rPr>
        <w:t>动</w:t>
      </w:r>
      <w:r>
        <w:rPr>
          <w:rFonts w:hint="default"/>
          <w:lang w:val="en-US" w:eastAsia="zh-CN"/>
        </w:rPr>
        <w:t>servlet</w:t>
      </w:r>
      <w:r>
        <w:rPr>
          <w:rFonts w:hint="eastAsia"/>
          <w:lang w:val="en-US" w:eastAsia="zh-CN"/>
        </w:rPr>
        <w:t>的时候给他初始化一些参数</w:t>
      </w:r>
      <w:r>
        <w:rPr>
          <w:rFonts w:hint="default"/>
          <w:lang w:val="en-US" w:eastAsia="zh-CN"/>
        </w:rPr>
        <w:t>,</w:t>
      </w:r>
      <w:r>
        <w:rPr>
          <w:rFonts w:hint="eastAsia"/>
          <w:lang w:val="en-US" w:eastAsia="zh-CN"/>
        </w:rPr>
        <w:t>这样我们可以在</w:t>
      </w:r>
      <w:r>
        <w:rPr>
          <w:rFonts w:hint="default"/>
          <w:lang w:val="en-US" w:eastAsia="zh-CN"/>
        </w:rPr>
        <w:t>web.xml</w:t>
      </w:r>
      <w:r>
        <w:rPr>
          <w:rFonts w:hint="eastAsia"/>
          <w:lang w:val="en-US" w:eastAsia="zh-CN"/>
        </w:rPr>
        <w:t>配置文件中对</w:t>
      </w:r>
      <w:r>
        <w:rPr>
          <w:rFonts w:hint="default"/>
          <w:lang w:val="en-US" w:eastAsia="zh-CN"/>
        </w:rPr>
        <w:t>servlet</w:t>
      </w:r>
      <w:r>
        <w:rPr>
          <w:rFonts w:hint="eastAsia"/>
          <w:lang w:val="en-US" w:eastAsia="zh-CN"/>
        </w:rPr>
        <w:t>进行配置。.</w:t>
      </w:r>
      <w:r>
        <w:rPr>
          <w:rFonts w:hint="default"/>
          <w:lang w:val="en-US" w:eastAsia="zh-CN"/>
        </w:rPr>
        <w:t>当servlet配置了初始化参数后，web容器在创建servlet实例对象时， 会自动将这些初始化参数封装到ServletConfig对象中，并在调用servlet的init方法时，将ServletConfig对象传递给servlet。进而，程序员通过ServletConfig对象就可以得到当前servlet的初始化参数信息。</w:t>
      </w:r>
    </w:p>
    <w:p>
      <w:pPr>
        <w:pStyle w:val="4"/>
        <w:rPr>
          <w:rFonts w:hint="eastAsia"/>
          <w:lang w:val="en-US" w:eastAsia="zh-CN"/>
        </w:rPr>
      </w:pPr>
      <w:r>
        <w:rPr>
          <w:rFonts w:hint="eastAsia"/>
          <w:lang w:val="en-US" w:eastAsia="zh-CN"/>
        </w:rPr>
        <w:t>常用方法</w:t>
      </w:r>
    </w:p>
    <w:tbl>
      <w:tblPr>
        <w:tblStyle w:val="20"/>
        <w:tblW w:w="848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2447"/>
        <w:gridCol w:w="603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tblCellSpacing w:w="0" w:type="dxa"/>
        </w:trPr>
        <w:tc>
          <w:tcPr>
            <w:tcW w:w="2447"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java.lang.String</w:t>
            </w:r>
          </w:p>
        </w:tc>
        <w:tc>
          <w:tcPr>
            <w:tcW w:w="6037"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"mk:@MSITStore:D:/jsdk23/javax/servlet/ServletConfig.html" \l "getInitParameter(java.lang.String)"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getInitParameter</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name)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a </w:t>
            </w:r>
            <w:r>
              <w:rPr>
                <w:rStyle w:val="18"/>
                <w:rFonts w:ascii="宋体" w:hAnsi="宋体" w:eastAsia="宋体" w:cs="宋体"/>
                <w:kern w:val="0"/>
                <w:sz w:val="24"/>
                <w:szCs w:val="24"/>
                <w:lang w:val="en-US" w:eastAsia="zh-CN" w:bidi="ar"/>
              </w:rPr>
              <w:t>String</w:t>
            </w:r>
            <w:r>
              <w:rPr>
                <w:rFonts w:ascii="宋体" w:hAnsi="宋体" w:eastAsia="宋体" w:cs="宋体"/>
                <w:kern w:val="0"/>
                <w:sz w:val="24"/>
                <w:szCs w:val="24"/>
                <w:lang w:val="en-US" w:eastAsia="zh-CN" w:bidi="ar"/>
              </w:rPr>
              <w:t xml:space="preserve"> containing the value of the named initialization parameter, or </w:t>
            </w:r>
            <w:r>
              <w:rPr>
                <w:rStyle w:val="18"/>
                <w:rFonts w:ascii="宋体" w:hAnsi="宋体" w:eastAsia="宋体" w:cs="宋体"/>
                <w:kern w:val="0"/>
                <w:sz w:val="24"/>
                <w:szCs w:val="24"/>
                <w:lang w:val="en-US" w:eastAsia="zh-CN" w:bidi="ar"/>
              </w:rPr>
              <w:t>null</w:t>
            </w:r>
            <w:r>
              <w:rPr>
                <w:rFonts w:ascii="宋体" w:hAnsi="宋体" w:eastAsia="宋体" w:cs="宋体"/>
                <w:kern w:val="0"/>
                <w:sz w:val="24"/>
                <w:szCs w:val="24"/>
                <w:lang w:val="en-US" w:eastAsia="zh-CN" w:bidi="ar"/>
              </w:rPr>
              <w:t xml:space="preserve"> if the parameter does not exist.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47"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java.util.Enumeration</w:t>
            </w:r>
          </w:p>
        </w:tc>
        <w:tc>
          <w:tcPr>
            <w:tcW w:w="6037"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"mk:@MSITStore:D:/jsdk23/javax/servlet/ServletConfig.html" \l "getInitParameterNames()"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getInitParameterNames</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the names of the servlet's initialization parameters as an </w:t>
            </w:r>
            <w:r>
              <w:rPr>
                <w:rStyle w:val="18"/>
                <w:rFonts w:ascii="宋体" w:hAnsi="宋体" w:eastAsia="宋体" w:cs="宋体"/>
                <w:kern w:val="0"/>
                <w:sz w:val="24"/>
                <w:szCs w:val="24"/>
                <w:lang w:val="en-US" w:eastAsia="zh-CN" w:bidi="ar"/>
              </w:rPr>
              <w:t>Enumeration</w:t>
            </w:r>
            <w:r>
              <w:rPr>
                <w:rFonts w:ascii="宋体" w:hAnsi="宋体" w:eastAsia="宋体" w:cs="宋体"/>
                <w:kern w:val="0"/>
                <w:sz w:val="24"/>
                <w:szCs w:val="24"/>
                <w:lang w:val="en-US" w:eastAsia="zh-CN" w:bidi="ar"/>
              </w:rPr>
              <w:t xml:space="preserve"> of </w:t>
            </w:r>
            <w:r>
              <w:rPr>
                <w:rStyle w:val="18"/>
                <w:rFonts w:ascii="宋体" w:hAnsi="宋体" w:eastAsia="宋体" w:cs="宋体"/>
                <w:kern w:val="0"/>
                <w:sz w:val="24"/>
                <w:szCs w:val="24"/>
                <w:lang w:val="en-US" w:eastAsia="zh-CN" w:bidi="ar"/>
              </w:rPr>
              <w:t>String</w:t>
            </w:r>
            <w:r>
              <w:rPr>
                <w:rFonts w:ascii="宋体" w:hAnsi="宋体" w:eastAsia="宋体" w:cs="宋体"/>
                <w:kern w:val="0"/>
                <w:sz w:val="24"/>
                <w:szCs w:val="24"/>
                <w:lang w:val="en-US" w:eastAsia="zh-CN" w:bidi="ar"/>
              </w:rPr>
              <w:t xml:space="preserve"> objects, or an empty </w:t>
            </w:r>
            <w:r>
              <w:rPr>
                <w:rStyle w:val="18"/>
                <w:rFonts w:ascii="宋体" w:hAnsi="宋体" w:eastAsia="宋体" w:cs="宋体"/>
                <w:kern w:val="0"/>
                <w:sz w:val="24"/>
                <w:szCs w:val="24"/>
                <w:lang w:val="en-US" w:eastAsia="zh-CN" w:bidi="ar"/>
              </w:rPr>
              <w:t>Enumeration</w:t>
            </w:r>
            <w:r>
              <w:rPr>
                <w:rFonts w:ascii="宋体" w:hAnsi="宋体" w:eastAsia="宋体" w:cs="宋体"/>
                <w:kern w:val="0"/>
                <w:sz w:val="24"/>
                <w:szCs w:val="24"/>
                <w:lang w:val="en-US" w:eastAsia="zh-CN" w:bidi="ar"/>
              </w:rPr>
              <w:t xml:space="preserve"> if the servlet has no initialization parameters.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47"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w:t>
            </w:r>
            <w:r>
              <w:rPr>
                <w:rStyle w:val="18"/>
                <w:rFonts w:ascii="宋体" w:hAnsi="宋体" w:eastAsia="宋体" w:cs="宋体"/>
                <w:kern w:val="0"/>
                <w:sz w:val="20"/>
                <w:szCs w:val="20"/>
                <w:lang w:val="en-US" w:eastAsia="zh-CN" w:bidi="ar"/>
              </w:rPr>
              <w:fldChar w:fldCharType="begin"/>
            </w:r>
            <w:r>
              <w:rPr>
                <w:rStyle w:val="18"/>
                <w:rFonts w:ascii="宋体" w:hAnsi="宋体" w:eastAsia="宋体" w:cs="宋体"/>
                <w:kern w:val="0"/>
                <w:sz w:val="20"/>
                <w:szCs w:val="20"/>
                <w:lang w:val="en-US" w:eastAsia="zh-CN" w:bidi="ar"/>
              </w:rPr>
              <w:instrText xml:space="preserve"> HYPERLINK "mk:@MSITStore:D:/jsdk23/javax/servlet/ServletContext.html" </w:instrText>
            </w:r>
            <w:r>
              <w:rPr>
                <w:rStyle w:val="18"/>
                <w:rFonts w:ascii="宋体" w:hAnsi="宋体" w:eastAsia="宋体" w:cs="宋体"/>
                <w:kern w:val="0"/>
                <w:sz w:val="20"/>
                <w:szCs w:val="20"/>
                <w:lang w:val="en-US" w:eastAsia="zh-CN" w:bidi="ar"/>
              </w:rPr>
              <w:fldChar w:fldCharType="separate"/>
            </w:r>
            <w:r>
              <w:rPr>
                <w:rStyle w:val="17"/>
                <w:rFonts w:ascii="宋体" w:hAnsi="宋体" w:eastAsia="宋体" w:cs="宋体"/>
                <w:sz w:val="20"/>
                <w:szCs w:val="20"/>
              </w:rPr>
              <w:t>ServletContext</w:t>
            </w:r>
            <w:r>
              <w:rPr>
                <w:rStyle w:val="18"/>
                <w:rFonts w:ascii="宋体" w:hAnsi="宋体" w:eastAsia="宋体" w:cs="宋体"/>
                <w:kern w:val="0"/>
                <w:sz w:val="20"/>
                <w:szCs w:val="20"/>
                <w:lang w:val="en-US" w:eastAsia="zh-CN" w:bidi="ar"/>
              </w:rPr>
              <w:fldChar w:fldCharType="end"/>
            </w:r>
          </w:p>
        </w:tc>
        <w:tc>
          <w:tcPr>
            <w:tcW w:w="6037"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"mk:@MSITStore:D:/jsdk23/javax/servlet/ServletConfig.html" \l "getServletContext()"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getServletContext</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a reference to the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"mk:@MSITStore:D:/jsdk23/javax/servlet/ServletContext.html" </w:instrText>
            </w:r>
            <w:r>
              <w:rPr>
                <w:rFonts w:ascii="宋体" w:hAnsi="宋体" w:eastAsia="宋体" w:cs="宋体"/>
                <w:kern w:val="0"/>
                <w:sz w:val="24"/>
                <w:szCs w:val="24"/>
                <w:lang w:val="en-US" w:eastAsia="zh-CN" w:bidi="ar"/>
              </w:rPr>
              <w:fldChar w:fldCharType="separate"/>
            </w:r>
            <w:r>
              <w:rPr>
                <w:rStyle w:val="17"/>
                <w:rFonts w:ascii="宋体" w:hAnsi="宋体" w:eastAsia="宋体" w:cs="宋体"/>
                <w:sz w:val="24"/>
                <w:szCs w:val="24"/>
              </w:rPr>
              <w:t>ServletContext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in which the caller is executing.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47"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java.lang.String</w:t>
            </w:r>
          </w:p>
        </w:tc>
        <w:tc>
          <w:tcPr>
            <w:tcW w:w="6037"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"mk:@MSITStore:D:/jsdk23/javax/servlet/ServletConfig.html" \l "getServletName()"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getServletName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Returns the name of this servlet instance.</w:t>
            </w:r>
          </w:p>
        </w:tc>
      </w:tr>
    </w:tbl>
    <w:p/>
    <w:p>
      <w:pPr>
        <w:pStyle w:val="3"/>
        <w:rPr>
          <w:rFonts w:hint="eastAsia"/>
          <w:lang w:val="en-US" w:eastAsia="zh-CN"/>
        </w:rPr>
      </w:pPr>
      <w:r>
        <w:rPr>
          <w:rFonts w:hint="eastAsia"/>
          <w:lang w:val="en-US" w:eastAsia="zh-CN"/>
        </w:rPr>
        <w:t>ServletContext</w:t>
      </w:r>
    </w:p>
    <w:p>
      <w:pPr>
        <w:rPr>
          <w:rFonts w:hint="eastAsia"/>
          <w:lang w:val="en-US" w:eastAsia="zh-CN"/>
        </w:rPr>
      </w:pPr>
      <w:r>
        <w:rPr>
          <w:rFonts w:hint="eastAsia" w:ascii="Verdana" w:hAnsi="Verdana" w:eastAsia="宋体" w:cs="Verdana"/>
          <w:b w:val="0"/>
          <w:i w:val="0"/>
          <w:caps w:val="0"/>
          <w:color w:val="000000"/>
          <w:spacing w:val="0"/>
          <w:sz w:val="19"/>
          <w:szCs w:val="19"/>
          <w:shd w:val="clear" w:fill="FFFFFF"/>
        </w:rPr>
        <w:t>servletContext对象是Servlet三大域对象之一，每个Web应用程序都拥有一个ServletContext对象，该对象是Web应用程序的全局对象或者上下文。Tomcat服务器在启动时，会自动创建一个ServletContext对象，</w:t>
      </w:r>
      <w:r>
        <w:rPr>
          <w:rFonts w:hint="eastAsia" w:ascii="Verdana" w:hAnsi="Verdana" w:cs="Verdana"/>
          <w:b w:val="0"/>
          <w:i w:val="0"/>
          <w:caps w:val="0"/>
          <w:color w:val="000000"/>
          <w:spacing w:val="0"/>
          <w:sz w:val="19"/>
          <w:szCs w:val="19"/>
          <w:shd w:val="clear" w:fill="FFFFFF"/>
          <w:lang w:val="en-US" w:eastAsia="zh-CN"/>
        </w:rPr>
        <w:t>域产生 。</w:t>
      </w:r>
      <w:r>
        <w:rPr>
          <w:rFonts w:hint="eastAsia" w:ascii="Verdana" w:hAnsi="Verdana" w:eastAsia="宋体" w:cs="Verdana"/>
          <w:b w:val="0"/>
          <w:i w:val="0"/>
          <w:caps w:val="0"/>
          <w:color w:val="000000"/>
          <w:spacing w:val="0"/>
          <w:sz w:val="19"/>
          <w:szCs w:val="19"/>
          <w:shd w:val="clear" w:fill="FFFFFF"/>
        </w:rPr>
        <w:t>在关闭时，会自动销毁这个ServletContext对象。每个Web应用程序只拥有一个ServletContext对象，ServletContext对象可以在整个Web应用中共享数据资源。</w:t>
      </w:r>
    </w:p>
    <w:p>
      <w:pPr>
        <w:pStyle w:val="4"/>
        <w:rPr>
          <w:rFonts w:hint="eastAsia"/>
          <w:lang w:val="en-US" w:eastAsia="zh-CN"/>
        </w:rPr>
      </w:pPr>
      <w:r>
        <w:rPr>
          <w:rFonts w:hint="eastAsia"/>
          <w:lang w:val="en-US" w:eastAsia="zh-CN"/>
        </w:rPr>
        <w:t>获取ServletContext对象的方法</w:t>
      </w:r>
    </w:p>
    <w:p>
      <w:pPr>
        <w:ind w:firstLine="420"/>
        <w:rPr>
          <w:rFonts w:hint="eastAsia"/>
          <w:lang w:val="en-US" w:eastAsia="zh-CN"/>
        </w:rPr>
      </w:pPr>
      <w:r>
        <w:rPr>
          <w:rFonts w:hint="eastAsia"/>
          <w:lang w:val="en-US" w:eastAsia="zh-CN"/>
        </w:rPr>
        <w:t>this.getServletConfig.getServletContext();</w:t>
      </w:r>
    </w:p>
    <w:p>
      <w:pPr>
        <w:ind w:firstLine="420"/>
        <w:rPr>
          <w:rFonts w:hint="eastAsia"/>
          <w:lang w:val="en-US" w:eastAsia="zh-CN"/>
        </w:rPr>
      </w:pPr>
      <w:r>
        <w:rPr>
          <w:rFonts w:hint="eastAsia"/>
          <w:lang w:val="en-US" w:eastAsia="zh-CN"/>
        </w:rPr>
        <w:t>This.getServletContex() ;</w:t>
      </w:r>
    </w:p>
    <w:p>
      <w:pPr>
        <w:pStyle w:val="4"/>
        <w:rPr>
          <w:rFonts w:hint="eastAsia"/>
          <w:lang w:val="en-US" w:eastAsia="zh-CN"/>
        </w:rPr>
      </w:pPr>
      <w:r>
        <w:rPr>
          <w:rFonts w:hint="eastAsia"/>
          <w:lang w:val="en-US" w:eastAsia="zh-CN"/>
        </w:rPr>
        <w:t>ServletContext对象的作用</w:t>
      </w:r>
    </w:p>
    <w:p>
      <w:pPr>
        <w:numPr>
          <w:ilvl w:val="0"/>
          <w:numId w:val="5"/>
        </w:numPr>
        <w:ind w:left="1260" w:leftChars="0" w:hanging="420" w:firstLineChars="0"/>
        <w:rPr>
          <w:rFonts w:hint="eastAsia"/>
          <w:b/>
          <w:bCs/>
          <w:lang w:val="en-US" w:eastAsia="zh-CN"/>
        </w:rPr>
      </w:pPr>
      <w:r>
        <w:rPr>
          <w:rFonts w:hint="eastAsia"/>
          <w:b/>
          <w:bCs/>
          <w:lang w:val="en-US" w:eastAsia="zh-CN"/>
        </w:rPr>
        <w:t>获取全局的初始化参数</w:t>
      </w:r>
    </w:p>
    <w:p>
      <w:pPr>
        <w:numPr>
          <w:ilvl w:val="0"/>
          <w:numId w:val="0"/>
        </w:numPr>
        <w:ind w:left="840" w:leftChars="0"/>
        <w:rPr>
          <w:rFonts w:hint="eastAsia"/>
          <w:lang w:val="en-US" w:eastAsia="zh-CN"/>
        </w:rPr>
      </w:pPr>
      <w:r>
        <w:rPr>
          <w:rFonts w:hint="eastAsia"/>
          <w:lang w:val="en-US" w:eastAsia="zh-CN"/>
        </w:rPr>
        <w:t xml:space="preserve"> context.getInitParameter(String name);context.getInitParameterNames() ;</w:t>
      </w:r>
    </w:p>
    <w:p>
      <w:pPr>
        <w:numPr>
          <w:ilvl w:val="0"/>
          <w:numId w:val="5"/>
        </w:numPr>
        <w:ind w:left="1260" w:leftChars="0" w:hanging="420" w:firstLineChars="0"/>
        <w:rPr>
          <w:rFonts w:hint="eastAsia"/>
          <w:b/>
          <w:bCs/>
          <w:lang w:val="en-US" w:eastAsia="zh-CN"/>
        </w:rPr>
      </w:pPr>
      <w:r>
        <w:rPr>
          <w:rFonts w:hint="eastAsia"/>
          <w:b/>
          <w:bCs/>
          <w:lang w:val="en-US" w:eastAsia="zh-CN"/>
        </w:rPr>
        <w:t>实现整个web应用程序中多个servlet之间的数据共享(application域)</w:t>
      </w:r>
    </w:p>
    <w:p>
      <w:pPr>
        <w:ind w:firstLine="840" w:firstLineChars="400"/>
        <w:rPr>
          <w:rFonts w:hint="eastAsia"/>
          <w:lang w:val="en-US" w:eastAsia="zh-CN"/>
        </w:rPr>
      </w:pPr>
      <w:r>
        <w:rPr>
          <w:rFonts w:hint="eastAsia"/>
          <w:lang w:val="en-US" w:eastAsia="zh-CN"/>
        </w:rPr>
        <w:t xml:space="preserve"> context.setAttributer()； context.getAttributer()</w:t>
      </w:r>
    </w:p>
    <w:p>
      <w:pPr>
        <w:numPr>
          <w:ilvl w:val="0"/>
          <w:numId w:val="5"/>
        </w:numPr>
        <w:ind w:left="1260" w:leftChars="0" w:hanging="420" w:firstLineChars="0"/>
        <w:rPr>
          <w:rFonts w:hint="eastAsia"/>
          <w:b/>
          <w:bCs/>
          <w:lang w:val="en-US" w:eastAsia="zh-CN"/>
        </w:rPr>
      </w:pPr>
      <w:r>
        <w:rPr>
          <w:rFonts w:hint="eastAsia"/>
          <w:b/>
          <w:bCs/>
          <w:lang w:val="en-US" w:eastAsia="zh-CN"/>
        </w:rPr>
        <w:t>实现转发:一般使用request对象来转发</w:t>
      </w:r>
    </w:p>
    <w:p>
      <w:pPr>
        <w:numPr>
          <w:ilvl w:val="0"/>
          <w:numId w:val="5"/>
        </w:numPr>
        <w:ind w:left="1260" w:leftChars="0" w:hanging="420" w:firstLineChars="0"/>
        <w:rPr>
          <w:rFonts w:hint="eastAsia"/>
          <w:b/>
          <w:bCs/>
          <w:lang w:val="en-US" w:eastAsia="zh-CN"/>
        </w:rPr>
      </w:pPr>
      <w:r>
        <w:rPr>
          <w:rFonts w:hint="eastAsia"/>
          <w:b/>
          <w:bCs/>
          <w:lang w:val="en-US" w:eastAsia="zh-CN"/>
        </w:rPr>
        <w:t>获取文件的真实路径和项目名路径（项目名）</w:t>
      </w:r>
    </w:p>
    <w:p>
      <w:pPr>
        <w:rPr>
          <w:rFonts w:hint="eastAsia"/>
          <w:lang w:val="en-US" w:eastAsia="zh-CN"/>
        </w:rPr>
      </w:pPr>
      <w:r>
        <w:rPr>
          <w:rFonts w:hint="eastAsia"/>
          <w:lang w:val="en-US" w:eastAsia="zh-CN"/>
        </w:rPr>
        <w:t xml:space="preserve">           getRealPath（）；方法来获取web项目中文件的真实路径</w:t>
      </w:r>
    </w:p>
    <w:p>
      <w:pPr>
        <w:rPr>
          <w:rFonts w:hint="eastAsia"/>
          <w:lang w:val="en-US" w:eastAsia="zh-CN"/>
        </w:rPr>
      </w:pPr>
      <w:r>
        <w:rPr>
          <w:rFonts w:hint="eastAsia"/>
          <w:lang w:val="en-US" w:eastAsia="zh-CN"/>
        </w:rPr>
        <w:t>第一种 src目录下的文件 /WEB-INF/classes/db.properties(src目录下的东西都发布在/WEB-INF/classes/目录下面)</w:t>
      </w:r>
    </w:p>
    <w:p>
      <w:pPr>
        <w:rPr>
          <w:rFonts w:hint="eastAsia"/>
          <w:lang w:val="en-US" w:eastAsia="zh-CN"/>
        </w:rPr>
      </w:pPr>
      <w:r>
        <w:rPr>
          <w:rFonts w:hint="eastAsia"/>
          <w:lang w:val="en-US" w:eastAsia="zh-CN"/>
        </w:rPr>
        <w:t>第二种WebContent目录下的文件/db.properties(默认在跟目录下)</w:t>
      </w:r>
    </w:p>
    <w:p>
      <w:pPr>
        <w:rPr>
          <w:rFonts w:hint="eastAsia"/>
          <w:lang w:val="en-US" w:eastAsia="zh-CN"/>
        </w:rPr>
      </w:pPr>
      <w:r>
        <w:rPr>
          <w:rFonts w:hint="eastAsia"/>
          <w:lang w:val="en-US" w:eastAsia="zh-CN"/>
        </w:rPr>
        <w:t>第三种 WEB-INF目录下的文件/WEB-INF/db.properties</w:t>
      </w:r>
    </w:p>
    <w:p>
      <w:pPr>
        <w:rPr>
          <w:rFonts w:hint="eastAsia"/>
          <w:lang w:val="en-US" w:eastAsia="zh-CN"/>
        </w:rPr>
      </w:pPr>
      <w:r>
        <w:drawing>
          <wp:inline distT="0" distB="0" distL="114300" distR="114300">
            <wp:extent cx="2875280" cy="2834640"/>
            <wp:effectExtent l="9525" t="9525" r="10795" b="13335"/>
            <wp:docPr id="5"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1"/>
                    <pic:cNvPicPr>
                      <a:picLocks noChangeAspect="1"/>
                    </pic:cNvPicPr>
                  </pic:nvPicPr>
                  <pic:blipFill>
                    <a:blip r:embed="rId8"/>
                    <a:stretch>
                      <a:fillRect/>
                    </a:stretch>
                  </pic:blipFill>
                  <pic:spPr>
                    <a:xfrm>
                      <a:off x="0" y="0"/>
                      <a:ext cx="2875280" cy="2834640"/>
                    </a:xfrm>
                    <a:prstGeom prst="rect">
                      <a:avLst/>
                    </a:prstGeom>
                    <a:noFill/>
                    <a:ln w="9525">
                      <a:solidFill>
                        <a:srgbClr val="0000FF"/>
                      </a:solidFill>
                    </a:ln>
                  </pic:spPr>
                </pic:pic>
              </a:graphicData>
            </a:graphic>
          </wp:inline>
        </w:drawing>
      </w:r>
    </w:p>
    <w:p>
      <w:pPr>
        <w:rPr>
          <w:rFonts w:hint="eastAsia"/>
          <w:lang w:val="en-US" w:eastAsia="zh-CN"/>
        </w:rPr>
      </w:pPr>
      <w:r>
        <w:rPr>
          <w:rFonts w:hint="eastAsia"/>
          <w:lang w:val="en-US" w:eastAsia="zh-CN"/>
        </w:rPr>
        <w:t xml:space="preserve"> ·········</w:t>
      </w:r>
    </w:p>
    <w:p>
      <w:pPr>
        <w:ind w:firstLine="1050" w:firstLineChars="500"/>
        <w:rPr>
          <w:rFonts w:hint="eastAsia"/>
          <w:lang w:val="en-US" w:eastAsia="zh-CN"/>
        </w:rPr>
      </w:pPr>
      <w:r>
        <w:rPr>
          <w:rFonts w:hint="eastAsia"/>
          <w:lang w:val="en-US" w:eastAsia="zh-CN"/>
        </w:rPr>
        <w:t>getContextPath() 获得路径---&gt;/20170723(也就是项目名)</w:t>
      </w:r>
    </w:p>
    <w:p>
      <w:pPr>
        <w:rPr>
          <w:rFonts w:hint="eastAsia"/>
          <w:lang w:val="en-US" w:eastAsia="zh-CN"/>
        </w:rPr>
      </w:pPr>
    </w:p>
    <w:p>
      <w:pPr>
        <w:rPr>
          <w:rFonts w:hint="eastAsia"/>
          <w:lang w:val="en-US" w:eastAsia="zh-CN"/>
        </w:rPr>
      </w:pPr>
      <w:r>
        <w:rPr>
          <w:rFonts w:hint="eastAsia"/>
          <w:color w:val="C00000"/>
          <w:lang w:val="en-US" w:eastAsia="zh-CN"/>
        </w:rPr>
        <w:t>常用方法</w:t>
      </w:r>
    </w:p>
    <w:tbl>
      <w:tblPr>
        <w:tblStyle w:val="20"/>
        <w:tblW w:w="839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2422"/>
        <w:gridCol w:w="597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java.lang.Object</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"mk:@MSITStore:D:/jsdk23/javax/servlet/ServletContext.html" \l "getAttribute(java.lang.String)"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getAttribute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name)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the servlet container attribute with the given name, or </w:t>
            </w:r>
            <w:r>
              <w:rPr>
                <w:rStyle w:val="18"/>
                <w:rFonts w:ascii="宋体" w:hAnsi="宋体" w:eastAsia="宋体" w:cs="宋体"/>
                <w:kern w:val="0"/>
                <w:sz w:val="24"/>
                <w:szCs w:val="24"/>
                <w:lang w:val="en-US" w:eastAsia="zh-CN" w:bidi="ar"/>
              </w:rPr>
              <w:t>null</w:t>
            </w:r>
            <w:r>
              <w:rPr>
                <w:rFonts w:ascii="宋体" w:hAnsi="宋体" w:eastAsia="宋体" w:cs="宋体"/>
                <w:kern w:val="0"/>
                <w:sz w:val="24"/>
                <w:szCs w:val="24"/>
                <w:lang w:val="en-US" w:eastAsia="zh-CN" w:bidi="ar"/>
              </w:rPr>
              <w:t xml:space="preserve"> if there is no attribute by that 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java.util.Enumeration</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"mk:@MSITStore:D:/jsdk23/javax/servlet/ServletContext.html" \l "getAttributeNames()"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getAttributeNames</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an </w:t>
            </w:r>
            <w:r>
              <w:rPr>
                <w:rStyle w:val="18"/>
                <w:rFonts w:ascii="宋体" w:hAnsi="宋体" w:eastAsia="宋体" w:cs="宋体"/>
                <w:kern w:val="0"/>
                <w:sz w:val="24"/>
                <w:szCs w:val="24"/>
                <w:lang w:val="en-US" w:eastAsia="zh-CN" w:bidi="ar"/>
              </w:rPr>
              <w:t>Enumeration</w:t>
            </w:r>
            <w:r>
              <w:rPr>
                <w:rFonts w:ascii="宋体" w:hAnsi="宋体" w:eastAsia="宋体" w:cs="宋体"/>
                <w:kern w:val="0"/>
                <w:sz w:val="24"/>
                <w:szCs w:val="24"/>
                <w:lang w:val="en-US" w:eastAsia="zh-CN" w:bidi="ar"/>
              </w:rPr>
              <w:t xml:space="preserve"> containing the attribute names available within this servlet context.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java.lang.String</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"mk:@MSITStore:D:/jsdk23/javax/servlet/ServletContext.html" \l "getInitParameter(java.lang.String)"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getInitParameter</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name)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a </w:t>
            </w:r>
            <w:r>
              <w:rPr>
                <w:rStyle w:val="18"/>
                <w:rFonts w:ascii="宋体" w:hAnsi="宋体" w:eastAsia="宋体" w:cs="宋体"/>
                <w:kern w:val="0"/>
                <w:sz w:val="24"/>
                <w:szCs w:val="24"/>
                <w:lang w:val="en-US" w:eastAsia="zh-CN" w:bidi="ar"/>
              </w:rPr>
              <w:t>String</w:t>
            </w:r>
            <w:r>
              <w:rPr>
                <w:rFonts w:ascii="宋体" w:hAnsi="宋体" w:eastAsia="宋体" w:cs="宋体"/>
                <w:kern w:val="0"/>
                <w:sz w:val="24"/>
                <w:szCs w:val="24"/>
                <w:lang w:val="en-US" w:eastAsia="zh-CN" w:bidi="ar"/>
              </w:rPr>
              <w:t xml:space="preserve"> containing the value of the named context-wide initialization parameter, or </w:t>
            </w:r>
            <w:r>
              <w:rPr>
                <w:rStyle w:val="18"/>
                <w:rFonts w:ascii="宋体" w:hAnsi="宋体" w:eastAsia="宋体" w:cs="宋体"/>
                <w:kern w:val="0"/>
                <w:sz w:val="24"/>
                <w:szCs w:val="24"/>
                <w:lang w:val="en-US" w:eastAsia="zh-CN" w:bidi="ar"/>
              </w:rPr>
              <w:t>null</w:t>
            </w:r>
            <w:r>
              <w:rPr>
                <w:rFonts w:ascii="宋体" w:hAnsi="宋体" w:eastAsia="宋体" w:cs="宋体"/>
                <w:kern w:val="0"/>
                <w:sz w:val="24"/>
                <w:szCs w:val="24"/>
                <w:lang w:val="en-US" w:eastAsia="zh-CN" w:bidi="ar"/>
              </w:rPr>
              <w:t xml:space="preserve"> if the parameter does not exist.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java.util.Enumeration</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"mk:@MSITStore:D:/jsdk23/javax/servlet/ServletContext.html" \l "getInitParameterNames()"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getInitParameterNames</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the names of the context's initialization parameters as an </w:t>
            </w:r>
            <w:r>
              <w:rPr>
                <w:rStyle w:val="18"/>
                <w:rFonts w:ascii="宋体" w:hAnsi="宋体" w:eastAsia="宋体" w:cs="宋体"/>
                <w:kern w:val="0"/>
                <w:sz w:val="24"/>
                <w:szCs w:val="24"/>
                <w:lang w:val="en-US" w:eastAsia="zh-CN" w:bidi="ar"/>
              </w:rPr>
              <w:t>Enumeration</w:t>
            </w:r>
            <w:r>
              <w:rPr>
                <w:rFonts w:ascii="宋体" w:hAnsi="宋体" w:eastAsia="宋体" w:cs="宋体"/>
                <w:kern w:val="0"/>
                <w:sz w:val="24"/>
                <w:szCs w:val="24"/>
                <w:lang w:val="en-US" w:eastAsia="zh-CN" w:bidi="ar"/>
              </w:rPr>
              <w:t xml:space="preserve"> of </w:t>
            </w:r>
            <w:r>
              <w:rPr>
                <w:rStyle w:val="18"/>
                <w:rFonts w:ascii="宋体" w:hAnsi="宋体" w:eastAsia="宋体" w:cs="宋体"/>
                <w:kern w:val="0"/>
                <w:sz w:val="24"/>
                <w:szCs w:val="24"/>
                <w:lang w:val="en-US" w:eastAsia="zh-CN" w:bidi="ar"/>
              </w:rPr>
              <w:t>String</w:t>
            </w:r>
            <w:r>
              <w:rPr>
                <w:rFonts w:ascii="宋体" w:hAnsi="宋体" w:eastAsia="宋体" w:cs="宋体"/>
                <w:kern w:val="0"/>
                <w:sz w:val="24"/>
                <w:szCs w:val="24"/>
                <w:lang w:val="en-US" w:eastAsia="zh-CN" w:bidi="ar"/>
              </w:rPr>
              <w:t xml:space="preserve"> objects, or an empty </w:t>
            </w:r>
            <w:r>
              <w:rPr>
                <w:rStyle w:val="18"/>
                <w:rFonts w:ascii="宋体" w:hAnsi="宋体" w:eastAsia="宋体" w:cs="宋体"/>
                <w:kern w:val="0"/>
                <w:sz w:val="24"/>
                <w:szCs w:val="24"/>
                <w:lang w:val="en-US" w:eastAsia="zh-CN" w:bidi="ar"/>
              </w:rPr>
              <w:t>Enumeration</w:t>
            </w:r>
            <w:r>
              <w:rPr>
                <w:rFonts w:ascii="宋体" w:hAnsi="宋体" w:eastAsia="宋体" w:cs="宋体"/>
                <w:kern w:val="0"/>
                <w:sz w:val="24"/>
                <w:szCs w:val="24"/>
                <w:lang w:val="en-US" w:eastAsia="zh-CN" w:bidi="ar"/>
              </w:rPr>
              <w:t xml:space="preserve"> if the context has no initialization parameters.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java.lang.String</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"mk:@MSITStore:D:/jsdk23/javax/servlet/ServletContext.html" \l "getRealPath(java.lang.String)"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getRealPath</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path)</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a </w:t>
            </w:r>
            <w:r>
              <w:rPr>
                <w:rStyle w:val="18"/>
                <w:rFonts w:ascii="宋体" w:hAnsi="宋体" w:eastAsia="宋体" w:cs="宋体"/>
                <w:kern w:val="0"/>
                <w:sz w:val="24"/>
                <w:szCs w:val="24"/>
                <w:lang w:val="en-US" w:eastAsia="zh-CN" w:bidi="ar"/>
              </w:rPr>
              <w:t>String</w:t>
            </w:r>
            <w:r>
              <w:rPr>
                <w:rFonts w:ascii="宋体" w:hAnsi="宋体" w:eastAsia="宋体" w:cs="宋体"/>
                <w:kern w:val="0"/>
                <w:sz w:val="24"/>
                <w:szCs w:val="24"/>
                <w:lang w:val="en-US" w:eastAsia="zh-CN" w:bidi="ar"/>
              </w:rPr>
              <w:t xml:space="preserve"> containing the real path for a given virtual path.</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w:t>
            </w:r>
            <w:r>
              <w:rPr>
                <w:rStyle w:val="18"/>
                <w:rFonts w:ascii="宋体" w:hAnsi="宋体" w:eastAsia="宋体" w:cs="宋体"/>
                <w:kern w:val="0"/>
                <w:sz w:val="20"/>
                <w:szCs w:val="20"/>
                <w:lang w:val="en-US" w:eastAsia="zh-CN" w:bidi="ar"/>
              </w:rPr>
              <w:fldChar w:fldCharType="begin"/>
            </w:r>
            <w:r>
              <w:rPr>
                <w:rStyle w:val="18"/>
                <w:rFonts w:ascii="宋体" w:hAnsi="宋体" w:eastAsia="宋体" w:cs="宋体"/>
                <w:kern w:val="0"/>
                <w:sz w:val="20"/>
                <w:szCs w:val="20"/>
                <w:lang w:val="en-US" w:eastAsia="zh-CN" w:bidi="ar"/>
              </w:rPr>
              <w:instrText xml:space="preserve"> HYPERLINK "mk:@MSITStore:D:/jsdk23/javax/servlet/RequestDispatcher.html" </w:instrText>
            </w:r>
            <w:r>
              <w:rPr>
                <w:rStyle w:val="18"/>
                <w:rFonts w:ascii="宋体" w:hAnsi="宋体" w:eastAsia="宋体" w:cs="宋体"/>
                <w:kern w:val="0"/>
                <w:sz w:val="20"/>
                <w:szCs w:val="20"/>
                <w:lang w:val="en-US" w:eastAsia="zh-CN" w:bidi="ar"/>
              </w:rPr>
              <w:fldChar w:fldCharType="separate"/>
            </w:r>
            <w:r>
              <w:rPr>
                <w:rStyle w:val="17"/>
                <w:rFonts w:ascii="宋体" w:hAnsi="宋体" w:eastAsia="宋体" w:cs="宋体"/>
                <w:sz w:val="20"/>
                <w:szCs w:val="20"/>
              </w:rPr>
              <w:t>RequestDispatcher</w:t>
            </w:r>
            <w:r>
              <w:rPr>
                <w:rStyle w:val="18"/>
                <w:rFonts w:ascii="宋体" w:hAnsi="宋体" w:eastAsia="宋体" w:cs="宋体"/>
                <w:kern w:val="0"/>
                <w:sz w:val="20"/>
                <w:szCs w:val="20"/>
                <w:lang w:val="en-US" w:eastAsia="zh-CN" w:bidi="ar"/>
              </w:rPr>
              <w:fldChar w:fldCharType="end"/>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"mk:@MSITStore:D:/jsdk23/javax/servlet/ServletContext.html" \l "getRequestDispatcher(java.lang.String)"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getRequestDispatcher</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path)</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a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"mk:@MSITStore:D:/jsdk23/javax/servlet/RequestDispatcher.html" </w:instrText>
            </w:r>
            <w:r>
              <w:rPr>
                <w:rFonts w:ascii="宋体" w:hAnsi="宋体" w:eastAsia="宋体" w:cs="宋体"/>
                <w:kern w:val="0"/>
                <w:sz w:val="24"/>
                <w:szCs w:val="24"/>
                <w:lang w:val="en-US" w:eastAsia="zh-CN" w:bidi="ar"/>
              </w:rPr>
              <w:fldChar w:fldCharType="separate"/>
            </w:r>
            <w:r>
              <w:rPr>
                <w:rStyle w:val="17"/>
                <w:rFonts w:ascii="宋体" w:hAnsi="宋体" w:eastAsia="宋体" w:cs="宋体"/>
                <w:sz w:val="24"/>
                <w:szCs w:val="24"/>
              </w:rPr>
              <w:t>RequestDispatcher</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object that acts as a wrapper for the resource located at the given path.</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java.net.URL</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"mk:@MSITStore:D:/jsdk23/javax/servlet/ServletContext.html" \l "getResource(java.lang.String)"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getResource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path)</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Returns a URL to the resource that is mapped to a specified path.</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java.io.InputStream</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"mk:@MSITStore:D:/jsdk23/javax/servlet/ServletContext.html" \l "getResourceAsStream(java.lang.String)"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getResourceAsStream</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path)</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the resource located at the named path as an </w:t>
            </w:r>
            <w:r>
              <w:rPr>
                <w:rStyle w:val="18"/>
                <w:rFonts w:ascii="宋体" w:hAnsi="宋体" w:eastAsia="宋体" w:cs="宋体"/>
                <w:kern w:val="0"/>
                <w:sz w:val="24"/>
                <w:szCs w:val="24"/>
                <w:lang w:val="en-US" w:eastAsia="zh-CN" w:bidi="ar"/>
              </w:rPr>
              <w:t>InputStream</w:t>
            </w:r>
            <w:r>
              <w:rPr>
                <w:rFonts w:ascii="宋体" w:hAnsi="宋体" w:eastAsia="宋体" w:cs="宋体"/>
                <w:kern w:val="0"/>
                <w:sz w:val="24"/>
                <w:szCs w:val="24"/>
                <w:lang w:val="en-US" w:eastAsia="zh-CN" w:bidi="ar"/>
              </w:rPr>
              <w:t xml:space="preserve"> object.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void</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"mk:@MSITStore:D:/jsdk23/javax/servlet/ServletContext.html" \l "removeAttribute(java.lang.String)"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removeAttribute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name)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Removes the attribute with the given name from the servlet context.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void</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"mk:@MSITStore:D:/jsdk23/javax/servlet/ServletContext.html" \l "setAttribute(java.lang.String, java.lang.Object)"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setAttribute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name, java.lang.Object object)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Binds an object to a given attribute name in this servlet context.</w:t>
            </w:r>
          </w:p>
        </w:tc>
      </w:tr>
    </w:tbl>
    <w:p>
      <w:pPr>
        <w:rPr>
          <w:rFonts w:hint="eastAsia"/>
          <w:lang w:val="en-US" w:eastAsia="zh-CN"/>
        </w:rPr>
      </w:pPr>
    </w:p>
    <w:p>
      <w:pPr>
        <w:pStyle w:val="3"/>
        <w:rPr>
          <w:rFonts w:hint="eastAsia"/>
          <w:lang w:val="en-US" w:eastAsia="zh-CN"/>
        </w:rPr>
      </w:pPr>
      <w:r>
        <w:rPr>
          <w:rFonts w:hint="eastAsia"/>
          <w:lang w:val="en-US" w:eastAsia="zh-CN"/>
        </w:rPr>
        <w:t>ServletRequest</w:t>
      </w:r>
    </w:p>
    <w:p>
      <w:pPr>
        <w:rPr>
          <w:rFonts w:hint="eastAsia"/>
          <w:lang w:val="en-US" w:eastAsia="zh-CN"/>
        </w:rPr>
      </w:pPr>
      <w:r>
        <w:rPr>
          <w:rFonts w:hint="eastAsia"/>
          <w:lang w:val="en-US" w:eastAsia="zh-CN"/>
        </w:rPr>
        <w:t>当servlet被调用的时候会传递过来request对象，这个对象用来处理请求。</w:t>
      </w:r>
    </w:p>
    <w:p>
      <w:pPr>
        <w:rPr>
          <w:rFonts w:hint="eastAsia"/>
          <w:lang w:val="en-US" w:eastAsia="zh-CN"/>
        </w:rPr>
      </w:pPr>
      <w:r>
        <w:rPr>
          <w:rFonts w:hint="eastAsia"/>
          <w:lang w:val="en-US" w:eastAsia="zh-CN"/>
        </w:rPr>
        <w:t>主要作用：</w:t>
      </w:r>
    </w:p>
    <w:p>
      <w:pPr>
        <w:rPr>
          <w:rFonts w:hint="eastAsia"/>
          <w:b/>
          <w:bCs/>
          <w:lang w:val="en-US" w:eastAsia="zh-CN"/>
        </w:rPr>
      </w:pPr>
      <w:r>
        <w:rPr>
          <w:rFonts w:hint="eastAsia"/>
          <w:lang w:val="en-US" w:eastAsia="zh-CN"/>
        </w:rPr>
        <w:t xml:space="preserve">  </w:t>
      </w:r>
      <w:r>
        <w:rPr>
          <w:rFonts w:hint="eastAsia"/>
          <w:b/>
          <w:bCs/>
          <w:lang w:val="en-US" w:eastAsia="zh-CN"/>
        </w:rPr>
        <w:t xml:space="preserve"> 1 接收页面传递过来的请求参数</w:t>
      </w:r>
    </w:p>
    <w:p>
      <w:pPr>
        <w:rPr>
          <w:rFonts w:hint="eastAsia"/>
          <w:b/>
          <w:bCs/>
          <w:lang w:val="en-US" w:eastAsia="zh-CN"/>
        </w:rPr>
      </w:pPr>
      <w:r>
        <w:rPr>
          <w:rFonts w:hint="eastAsia"/>
          <w:b/>
          <w:bCs/>
          <w:lang w:val="en-US" w:eastAsia="zh-CN"/>
        </w:rPr>
        <w:t xml:space="preserve">   2 作为一个请求域对象存储数据</w:t>
      </w:r>
    </w:p>
    <w:p>
      <w:pPr>
        <w:rPr>
          <w:rFonts w:hint="eastAsia"/>
          <w:b/>
          <w:bCs/>
          <w:lang w:val="en-US" w:eastAsia="zh-CN"/>
        </w:rPr>
      </w:pPr>
      <w:r>
        <w:rPr>
          <w:rFonts w:hint="eastAsia"/>
          <w:b/>
          <w:bCs/>
          <w:lang w:val="en-US" w:eastAsia="zh-CN"/>
        </w:rPr>
        <w:t xml:space="preserve">   3 实现请求的转发</w:t>
      </w:r>
    </w:p>
    <w:p>
      <w:pPr>
        <w:rPr>
          <w:rFonts w:hint="eastAsia"/>
          <w:b/>
          <w:bCs/>
          <w:lang w:val="en-US" w:eastAsia="zh-CN"/>
        </w:rPr>
      </w:pPr>
      <w:r>
        <w:rPr>
          <w:rFonts w:hint="eastAsia"/>
          <w:b/>
          <w:bCs/>
          <w:lang w:val="en-US" w:eastAsia="zh-CN"/>
        </w:rPr>
        <w:t xml:space="preserve">   4 可以获取当前用户的session对象和cookie对象</w:t>
      </w:r>
    </w:p>
    <w:p>
      <w:pPr>
        <w:rPr>
          <w:rFonts w:hint="eastAsia"/>
          <w:b/>
          <w:bCs/>
          <w:lang w:val="en-US" w:eastAsia="zh-CN"/>
        </w:rPr>
      </w:pPr>
      <w:r>
        <w:rPr>
          <w:rFonts w:hint="eastAsia"/>
          <w:b/>
          <w:bCs/>
          <w:lang w:val="en-US" w:eastAsia="zh-CN"/>
        </w:rPr>
        <w:t xml:space="preserve">   5 获取当前请求的请求路径（URL）</w:t>
      </w:r>
    </w:p>
    <w:p>
      <w:pPr>
        <w:rPr>
          <w:rFonts w:hint="eastAsia"/>
          <w:b/>
          <w:bCs/>
          <w:lang w:val="en-US" w:eastAsia="zh-CN"/>
        </w:rPr>
      </w:pPr>
      <w:r>
        <w:rPr>
          <w:rFonts w:hint="eastAsia"/>
          <w:b/>
          <w:bCs/>
          <w:lang w:val="en-US" w:eastAsia="zh-CN"/>
        </w:rPr>
        <w:t xml:space="preserve">   6 可以获取项目路径</w:t>
      </w:r>
    </w:p>
    <w:p>
      <w:pPr>
        <w:rPr>
          <w:rFonts w:hint="eastAsia"/>
          <w:lang w:val="en-US" w:eastAsia="zh-CN"/>
        </w:rPr>
      </w:pPr>
      <w:r>
        <w:rPr>
          <w:rFonts w:hint="eastAsia"/>
          <w:lang w:val="en-US" w:eastAsia="zh-CN"/>
        </w:rPr>
        <w:t>ServletRequest对象的常用方法</w:t>
      </w:r>
    </w:p>
    <w:tbl>
      <w:tblPr>
        <w:tblStyle w:val="20"/>
        <w:tblW w:w="839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2422"/>
        <w:gridCol w:w="597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java.lang.Object</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"mk:@MSITStore:D:/jsdk23/javax/servlet/ServletRequest.html" \l "getAttribute(java.lang.String)"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getAttribute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name)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the value of the named attribute as an </w:t>
            </w:r>
            <w:r>
              <w:rPr>
                <w:rStyle w:val="18"/>
                <w:rFonts w:ascii="宋体" w:hAnsi="宋体" w:eastAsia="宋体" w:cs="宋体"/>
                <w:kern w:val="0"/>
                <w:sz w:val="24"/>
                <w:szCs w:val="24"/>
                <w:lang w:val="en-US" w:eastAsia="zh-CN" w:bidi="ar"/>
              </w:rPr>
              <w:t>Object</w:t>
            </w:r>
            <w:r>
              <w:rPr>
                <w:rFonts w:ascii="宋体" w:hAnsi="宋体" w:eastAsia="宋体" w:cs="宋体"/>
                <w:kern w:val="0"/>
                <w:sz w:val="24"/>
                <w:szCs w:val="24"/>
                <w:lang w:val="en-US" w:eastAsia="zh-CN" w:bidi="ar"/>
              </w:rPr>
              <w:t xml:space="preserve">, or </w:t>
            </w:r>
            <w:r>
              <w:rPr>
                <w:rStyle w:val="18"/>
                <w:rFonts w:ascii="宋体" w:hAnsi="宋体" w:eastAsia="宋体" w:cs="宋体"/>
                <w:kern w:val="0"/>
                <w:sz w:val="24"/>
                <w:szCs w:val="24"/>
                <w:lang w:val="en-US" w:eastAsia="zh-CN" w:bidi="ar"/>
              </w:rPr>
              <w:t>null</w:t>
            </w:r>
            <w:r>
              <w:rPr>
                <w:rFonts w:ascii="宋体" w:hAnsi="宋体" w:eastAsia="宋体" w:cs="宋体"/>
                <w:kern w:val="0"/>
                <w:sz w:val="24"/>
                <w:szCs w:val="24"/>
                <w:lang w:val="en-US" w:eastAsia="zh-CN" w:bidi="ar"/>
              </w:rPr>
              <w:t xml:space="preserve"> if no attribute of the given name exists.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java.util.Enumeration</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"mk:@MSITStore:D:/jsdk23/javax/servlet/ServletRequest.html" \l "getAttributeNames()"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getAttributeNames</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an </w:t>
            </w:r>
            <w:r>
              <w:rPr>
                <w:rStyle w:val="18"/>
                <w:rFonts w:ascii="宋体" w:hAnsi="宋体" w:eastAsia="宋体" w:cs="宋体"/>
                <w:kern w:val="0"/>
                <w:sz w:val="24"/>
                <w:szCs w:val="24"/>
                <w:lang w:val="en-US" w:eastAsia="zh-CN" w:bidi="ar"/>
              </w:rPr>
              <w:t>Enumeration</w:t>
            </w:r>
            <w:r>
              <w:rPr>
                <w:rFonts w:ascii="宋体" w:hAnsi="宋体" w:eastAsia="宋体" w:cs="宋体"/>
                <w:kern w:val="0"/>
                <w:sz w:val="24"/>
                <w:szCs w:val="24"/>
                <w:lang w:val="en-US" w:eastAsia="zh-CN" w:bidi="ar"/>
              </w:rPr>
              <w:t xml:space="preserve"> containing the names of the attributes available to this request.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java.lang.String</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"mk:@MSITStore:D:/jsdk23/javax/servlet/ServletRequest.html" \l "getCharacterEncoding()"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getCharacterEncoding</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Returns the name of the character encoding used in the body of this request.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java.lang.String</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"mk:@MSITStore:D:/jsdk23/javax/servlet/ServletRequest.html" \l "getParameter(java.lang.String)"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getParameter</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name)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the value of a request parameter as a </w:t>
            </w:r>
            <w:r>
              <w:rPr>
                <w:rStyle w:val="18"/>
                <w:rFonts w:ascii="宋体" w:hAnsi="宋体" w:eastAsia="宋体" w:cs="宋体"/>
                <w:kern w:val="0"/>
                <w:sz w:val="24"/>
                <w:szCs w:val="24"/>
                <w:lang w:val="en-US" w:eastAsia="zh-CN" w:bidi="ar"/>
              </w:rPr>
              <w:t>String</w:t>
            </w:r>
            <w:r>
              <w:rPr>
                <w:rFonts w:ascii="宋体" w:hAnsi="宋体" w:eastAsia="宋体" w:cs="宋体"/>
                <w:kern w:val="0"/>
                <w:sz w:val="24"/>
                <w:szCs w:val="24"/>
                <w:lang w:val="en-US" w:eastAsia="zh-CN" w:bidi="ar"/>
              </w:rPr>
              <w:t xml:space="preserve">, or </w:t>
            </w:r>
            <w:r>
              <w:rPr>
                <w:rStyle w:val="18"/>
                <w:rFonts w:ascii="宋体" w:hAnsi="宋体" w:eastAsia="宋体" w:cs="宋体"/>
                <w:kern w:val="0"/>
                <w:sz w:val="24"/>
                <w:szCs w:val="24"/>
                <w:lang w:val="en-US" w:eastAsia="zh-CN" w:bidi="ar"/>
              </w:rPr>
              <w:t>null</w:t>
            </w:r>
            <w:r>
              <w:rPr>
                <w:rFonts w:ascii="宋体" w:hAnsi="宋体" w:eastAsia="宋体" w:cs="宋体"/>
                <w:kern w:val="0"/>
                <w:sz w:val="24"/>
                <w:szCs w:val="24"/>
                <w:lang w:val="en-US" w:eastAsia="zh-CN" w:bidi="ar"/>
              </w:rPr>
              <w:t xml:space="preserve"> if the parameter does not exist.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java.util.Map</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"mk:@MSITStore:D:/jsdk23/javax/servlet/ServletRequest.html" \l "getParameterMap()"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getParameterMap</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Returns a java.util.Map of the parameters of this request.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java.util.Enumeration</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"mk:@MSITStore:D:/jsdk23/javax/servlet/ServletRequest.html" \l "getParameterNames()"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getParameterNames</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an </w:t>
            </w:r>
            <w:r>
              <w:rPr>
                <w:rStyle w:val="18"/>
                <w:rFonts w:ascii="宋体" w:hAnsi="宋体" w:eastAsia="宋体" w:cs="宋体"/>
                <w:kern w:val="0"/>
                <w:sz w:val="24"/>
                <w:szCs w:val="24"/>
                <w:lang w:val="en-US" w:eastAsia="zh-CN" w:bidi="ar"/>
              </w:rPr>
              <w:t>Enumeration</w:t>
            </w:r>
            <w:r>
              <w:rPr>
                <w:rFonts w:ascii="宋体" w:hAnsi="宋体" w:eastAsia="宋体" w:cs="宋体"/>
                <w:kern w:val="0"/>
                <w:sz w:val="24"/>
                <w:szCs w:val="24"/>
                <w:lang w:val="en-US" w:eastAsia="zh-CN" w:bidi="ar"/>
              </w:rPr>
              <w:t xml:space="preserve"> of </w:t>
            </w:r>
            <w:r>
              <w:rPr>
                <w:rStyle w:val="18"/>
                <w:rFonts w:ascii="宋体" w:hAnsi="宋体" w:eastAsia="宋体" w:cs="宋体"/>
                <w:kern w:val="0"/>
                <w:sz w:val="24"/>
                <w:szCs w:val="24"/>
                <w:lang w:val="en-US" w:eastAsia="zh-CN" w:bidi="ar"/>
              </w:rPr>
              <w:t>String</w:t>
            </w:r>
            <w:r>
              <w:rPr>
                <w:rFonts w:ascii="宋体" w:hAnsi="宋体" w:eastAsia="宋体" w:cs="宋体"/>
                <w:kern w:val="0"/>
                <w:sz w:val="24"/>
                <w:szCs w:val="24"/>
                <w:lang w:val="en-US" w:eastAsia="zh-CN" w:bidi="ar"/>
              </w:rPr>
              <w:t xml:space="preserve"> objects containing the names of the parameters contained in this request.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java.lang.String[]</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"mk:@MSITStore:D:/jsdk23/javax/servlet/ServletRequest.html" \l "getParameterValues(java.lang.String)"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getParameterValues</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name)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an array of </w:t>
            </w:r>
            <w:r>
              <w:rPr>
                <w:rStyle w:val="18"/>
                <w:rFonts w:ascii="宋体" w:hAnsi="宋体" w:eastAsia="宋体" w:cs="宋体"/>
                <w:kern w:val="0"/>
                <w:sz w:val="24"/>
                <w:szCs w:val="24"/>
                <w:lang w:val="en-US" w:eastAsia="zh-CN" w:bidi="ar"/>
              </w:rPr>
              <w:t>String</w:t>
            </w:r>
            <w:r>
              <w:rPr>
                <w:rFonts w:ascii="宋体" w:hAnsi="宋体" w:eastAsia="宋体" w:cs="宋体"/>
                <w:kern w:val="0"/>
                <w:sz w:val="24"/>
                <w:szCs w:val="24"/>
                <w:lang w:val="en-US" w:eastAsia="zh-CN" w:bidi="ar"/>
              </w:rPr>
              <w:t xml:space="preserve"> objects containing all of the values the given request parameter has, or </w:t>
            </w:r>
            <w:r>
              <w:rPr>
                <w:rStyle w:val="18"/>
                <w:rFonts w:ascii="宋体" w:hAnsi="宋体" w:eastAsia="宋体" w:cs="宋体"/>
                <w:kern w:val="0"/>
                <w:sz w:val="24"/>
                <w:szCs w:val="24"/>
                <w:lang w:val="en-US" w:eastAsia="zh-CN" w:bidi="ar"/>
              </w:rPr>
              <w:t>null</w:t>
            </w:r>
            <w:r>
              <w:rPr>
                <w:rFonts w:ascii="宋体" w:hAnsi="宋体" w:eastAsia="宋体" w:cs="宋体"/>
                <w:kern w:val="0"/>
                <w:sz w:val="24"/>
                <w:szCs w:val="24"/>
                <w:lang w:val="en-US" w:eastAsia="zh-CN" w:bidi="ar"/>
              </w:rPr>
              <w:t xml:space="preserve"> if the parameter does not exist.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void</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"mk:@MSITStore:D:/jsdk23/javax/servlet/ServletRequest.html" \l "removeAttribute(java.lang.String)"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removeAttribute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name)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Removes an attribute from this request.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void</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"mk:@MSITStore:D:/jsdk23/javax/servlet/ServletRequest.html" \l "setAttribute(java.lang.String, java.lang.Object)"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setAttribute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name, java.lang.Object o)</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Stores an attribute in this request.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void</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"mk:@MSITStore:D:/jsdk23/javax/servlet/ServletRequest.html" \l "setCharacterEncoding(java.lang.String)"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setCharacterEncoding</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env)</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Overrides the name of the character encoding used in the body of this request.</w:t>
            </w:r>
          </w:p>
        </w:tc>
      </w:tr>
    </w:tbl>
    <w:p>
      <w:pPr>
        <w:rPr>
          <w:rFonts w:hint="eastAsia"/>
          <w:lang w:val="en-US" w:eastAsia="zh-CN"/>
        </w:rPr>
      </w:pPr>
    </w:p>
    <w:p>
      <w:pPr>
        <w:rPr>
          <w:rFonts w:hint="eastAsia"/>
          <w:lang w:val="en-US" w:eastAsia="zh-CN"/>
        </w:rPr>
      </w:pPr>
      <w:r>
        <w:rPr>
          <w:rFonts w:hint="eastAsia"/>
          <w:lang w:val="en-US" w:eastAsia="zh-CN"/>
        </w:rPr>
        <w:t>HttpServletRequest常用方法</w:t>
      </w:r>
    </w:p>
    <w:tbl>
      <w:tblPr>
        <w:tblStyle w:val="20"/>
        <w:tblW w:w="839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2522"/>
        <w:gridCol w:w="587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5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String</w:t>
            </w:r>
          </w:p>
        </w:tc>
        <w:tc>
          <w:tcPr>
            <w:tcW w:w="58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"mk:@MSITStore:D:/jsdk23/javax/servlet/http/HttpServletRequest.html" \l "getContextPath()"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getContextPath</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Returns the portion of the request URI that indicates the context of the request.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5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w:t>
            </w:r>
            <w:r>
              <w:rPr>
                <w:rStyle w:val="18"/>
                <w:rFonts w:ascii="宋体" w:hAnsi="宋体" w:eastAsia="宋体" w:cs="宋体"/>
                <w:kern w:val="0"/>
                <w:sz w:val="20"/>
                <w:szCs w:val="20"/>
                <w:lang w:val="en-US" w:eastAsia="zh-CN" w:bidi="ar"/>
              </w:rPr>
              <w:fldChar w:fldCharType="begin"/>
            </w:r>
            <w:r>
              <w:rPr>
                <w:rStyle w:val="18"/>
                <w:rFonts w:ascii="宋体" w:hAnsi="宋体" w:eastAsia="宋体" w:cs="宋体"/>
                <w:kern w:val="0"/>
                <w:sz w:val="20"/>
                <w:szCs w:val="20"/>
                <w:lang w:val="en-US" w:eastAsia="zh-CN" w:bidi="ar"/>
              </w:rPr>
              <w:instrText xml:space="preserve"> HYPERLINK "mk:@MSITStore:D:/jsdk23/javax/servlet/http/Cookie.html" </w:instrText>
            </w:r>
            <w:r>
              <w:rPr>
                <w:rStyle w:val="18"/>
                <w:rFonts w:ascii="宋体" w:hAnsi="宋体" w:eastAsia="宋体" w:cs="宋体"/>
                <w:kern w:val="0"/>
                <w:sz w:val="20"/>
                <w:szCs w:val="20"/>
                <w:lang w:val="en-US" w:eastAsia="zh-CN" w:bidi="ar"/>
              </w:rPr>
              <w:fldChar w:fldCharType="separate"/>
            </w:r>
            <w:r>
              <w:rPr>
                <w:rStyle w:val="17"/>
                <w:rFonts w:ascii="宋体" w:hAnsi="宋体" w:eastAsia="宋体" w:cs="宋体"/>
                <w:sz w:val="20"/>
                <w:szCs w:val="20"/>
              </w:rPr>
              <w:t>Cookie</w:t>
            </w:r>
            <w:r>
              <w:rPr>
                <w:rStyle w:val="18"/>
                <w:rFonts w:ascii="宋体" w:hAnsi="宋体" w:eastAsia="宋体" w:cs="宋体"/>
                <w:kern w:val="0"/>
                <w:sz w:val="20"/>
                <w:szCs w:val="20"/>
                <w:lang w:val="en-US" w:eastAsia="zh-CN" w:bidi="ar"/>
              </w:rPr>
              <w:fldChar w:fldCharType="end"/>
            </w:r>
            <w:r>
              <w:rPr>
                <w:rStyle w:val="18"/>
                <w:rFonts w:ascii="宋体" w:hAnsi="宋体" w:eastAsia="宋体" w:cs="宋体"/>
                <w:kern w:val="0"/>
                <w:sz w:val="20"/>
                <w:szCs w:val="20"/>
                <w:lang w:val="en-US" w:eastAsia="zh-CN" w:bidi="ar"/>
              </w:rPr>
              <w:t>[]</w:t>
            </w:r>
          </w:p>
        </w:tc>
        <w:tc>
          <w:tcPr>
            <w:tcW w:w="58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"mk:@MSITStore:D:/jsdk23/javax/servlet/http/HttpServletRequest.html" \l "getCookies()"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getCookies</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an array containing all of the </w:t>
            </w:r>
            <w:r>
              <w:rPr>
                <w:rStyle w:val="18"/>
                <w:rFonts w:ascii="宋体" w:hAnsi="宋体" w:eastAsia="宋体" w:cs="宋体"/>
                <w:kern w:val="0"/>
                <w:sz w:val="24"/>
                <w:szCs w:val="24"/>
                <w:lang w:val="en-US" w:eastAsia="zh-CN" w:bidi="ar"/>
              </w:rPr>
              <w:t>Cookie</w:t>
            </w:r>
            <w:r>
              <w:rPr>
                <w:rFonts w:ascii="宋体" w:hAnsi="宋体" w:eastAsia="宋体" w:cs="宋体"/>
                <w:kern w:val="0"/>
                <w:sz w:val="24"/>
                <w:szCs w:val="24"/>
                <w:lang w:val="en-US" w:eastAsia="zh-CN" w:bidi="ar"/>
              </w:rPr>
              <w:t xml:space="preserve"> objects the client sent with this request.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5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java.lang.String</w:t>
            </w:r>
          </w:p>
        </w:tc>
        <w:tc>
          <w:tcPr>
            <w:tcW w:w="58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"mk:@MSITStore:D:/jsdk23/javax/servlet/http/HttpServletRequest.html" \l "getHeader(java.lang.String)"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getHeader</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name)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the value of the specified request header as a </w:t>
            </w:r>
            <w:r>
              <w:rPr>
                <w:rStyle w:val="18"/>
                <w:rFonts w:ascii="宋体" w:hAnsi="宋体" w:eastAsia="宋体" w:cs="宋体"/>
                <w:kern w:val="0"/>
                <w:sz w:val="24"/>
                <w:szCs w:val="24"/>
                <w:lang w:val="en-US" w:eastAsia="zh-CN" w:bidi="ar"/>
              </w:rPr>
              <w:t>String</w:t>
            </w:r>
            <w:r>
              <w:rPr>
                <w:rFonts w:ascii="宋体" w:hAnsi="宋体" w:eastAsia="宋体" w:cs="宋体"/>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5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java.util.Enumeration</w:t>
            </w:r>
          </w:p>
        </w:tc>
        <w:tc>
          <w:tcPr>
            <w:tcW w:w="58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"mk:@MSITStore:D:/jsdk23/javax/servlet/http/HttpServletRequest.html" \l "getHeaderNames()"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getHeaderNames</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Returns an enumeration of all the header names this request contains.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5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java.util.Enumeration</w:t>
            </w:r>
          </w:p>
        </w:tc>
        <w:tc>
          <w:tcPr>
            <w:tcW w:w="58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"mk:@MSITStore:D:/jsdk23/javax/servlet/http/HttpServletRequest.html" \l "getHeaders(java.lang.String)"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getHeaders</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name)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all the values of the specified request header as an </w:t>
            </w:r>
            <w:r>
              <w:rPr>
                <w:rStyle w:val="18"/>
                <w:rFonts w:ascii="宋体" w:hAnsi="宋体" w:eastAsia="宋体" w:cs="宋体"/>
                <w:kern w:val="0"/>
                <w:sz w:val="24"/>
                <w:szCs w:val="24"/>
                <w:lang w:val="en-US" w:eastAsia="zh-CN" w:bidi="ar"/>
              </w:rPr>
              <w:t>Enumeration</w:t>
            </w:r>
            <w:r>
              <w:rPr>
                <w:rFonts w:ascii="宋体" w:hAnsi="宋体" w:eastAsia="宋体" w:cs="宋体"/>
                <w:kern w:val="0"/>
                <w:sz w:val="24"/>
                <w:szCs w:val="24"/>
                <w:lang w:val="en-US" w:eastAsia="zh-CN" w:bidi="ar"/>
              </w:rPr>
              <w:t xml:space="preserve"> of </w:t>
            </w:r>
            <w:r>
              <w:rPr>
                <w:rStyle w:val="18"/>
                <w:rFonts w:ascii="宋体" w:hAnsi="宋体" w:eastAsia="宋体" w:cs="宋体"/>
                <w:kern w:val="0"/>
                <w:sz w:val="24"/>
                <w:szCs w:val="24"/>
                <w:lang w:val="en-US" w:eastAsia="zh-CN" w:bidi="ar"/>
              </w:rPr>
              <w:t>String</w:t>
            </w:r>
            <w:r>
              <w:rPr>
                <w:rFonts w:ascii="宋体" w:hAnsi="宋体" w:eastAsia="宋体" w:cs="宋体"/>
                <w:kern w:val="0"/>
                <w:sz w:val="24"/>
                <w:szCs w:val="24"/>
                <w:lang w:val="en-US" w:eastAsia="zh-CN" w:bidi="ar"/>
              </w:rPr>
              <w:t xml:space="preserve"> objects.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5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java.lang.String</w:t>
            </w:r>
          </w:p>
        </w:tc>
        <w:tc>
          <w:tcPr>
            <w:tcW w:w="58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"mk:@MSITStore:D:/jsdk23/javax/servlet/http/HttpServletRequest.html" \l "getMethod()"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getMethod</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Returns the name of the HTTP method with which this request was made, for example, GET, POST, or PUT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tblCellSpacing w:w="0" w:type="dxa"/>
        </w:trPr>
        <w:tc>
          <w:tcPr>
            <w:tcW w:w="25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java.lang.String</w:t>
            </w:r>
          </w:p>
        </w:tc>
        <w:tc>
          <w:tcPr>
            <w:tcW w:w="58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"mk:@MSITStore:D:/jsdk23/javax/servlet/http/HttpServletRequest.html" \l "getRequestURI()"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getRequestURI</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Returns the part of this request's URL from the protocol name up to the query string in the first line of the HTTP request.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tblCellSpacing w:w="0" w:type="dxa"/>
        </w:trPr>
        <w:tc>
          <w:tcPr>
            <w:tcW w:w="25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java.lang.StringBuffer</w:t>
            </w:r>
          </w:p>
        </w:tc>
        <w:tc>
          <w:tcPr>
            <w:tcW w:w="58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"mk:@MSITStore:D:/jsdk23/javax/servlet/http/HttpServletRequest.html" \l "getRequestURL()"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getRequestURL</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Reconstructs the URL the client used to make the request.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tblCellSpacing w:w="0" w:type="dxa"/>
        </w:trPr>
        <w:tc>
          <w:tcPr>
            <w:tcW w:w="25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java.lang.String</w:t>
            </w:r>
          </w:p>
        </w:tc>
        <w:tc>
          <w:tcPr>
            <w:tcW w:w="58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"mk:@MSITStore:D:/jsdk23/javax/servlet/http/HttpServletRequest.html" \l "getServletPath()"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getServletPath</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Returns the part of this request's URL that calls the servlet.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tblCellSpacing w:w="0" w:type="dxa"/>
        </w:trPr>
        <w:tc>
          <w:tcPr>
            <w:tcW w:w="25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w:t>
            </w:r>
            <w:r>
              <w:rPr>
                <w:rStyle w:val="18"/>
                <w:rFonts w:ascii="宋体" w:hAnsi="宋体" w:eastAsia="宋体" w:cs="宋体"/>
                <w:kern w:val="0"/>
                <w:sz w:val="20"/>
                <w:szCs w:val="20"/>
                <w:lang w:val="en-US" w:eastAsia="zh-CN" w:bidi="ar"/>
              </w:rPr>
              <w:fldChar w:fldCharType="begin"/>
            </w:r>
            <w:r>
              <w:rPr>
                <w:rStyle w:val="18"/>
                <w:rFonts w:ascii="宋体" w:hAnsi="宋体" w:eastAsia="宋体" w:cs="宋体"/>
                <w:kern w:val="0"/>
                <w:sz w:val="20"/>
                <w:szCs w:val="20"/>
                <w:lang w:val="en-US" w:eastAsia="zh-CN" w:bidi="ar"/>
              </w:rPr>
              <w:instrText xml:space="preserve"> HYPERLINK "mk:@MSITStore:D:/jsdk23/javax/servlet/http/HttpSession.html" </w:instrText>
            </w:r>
            <w:r>
              <w:rPr>
                <w:rStyle w:val="18"/>
                <w:rFonts w:ascii="宋体" w:hAnsi="宋体" w:eastAsia="宋体" w:cs="宋体"/>
                <w:kern w:val="0"/>
                <w:sz w:val="20"/>
                <w:szCs w:val="20"/>
                <w:lang w:val="en-US" w:eastAsia="zh-CN" w:bidi="ar"/>
              </w:rPr>
              <w:fldChar w:fldCharType="separate"/>
            </w:r>
            <w:r>
              <w:rPr>
                <w:rStyle w:val="17"/>
                <w:rFonts w:ascii="宋体" w:hAnsi="宋体" w:eastAsia="宋体" w:cs="宋体"/>
                <w:sz w:val="20"/>
                <w:szCs w:val="20"/>
              </w:rPr>
              <w:t>HttpSession</w:t>
            </w:r>
            <w:r>
              <w:rPr>
                <w:rStyle w:val="18"/>
                <w:rFonts w:ascii="宋体" w:hAnsi="宋体" w:eastAsia="宋体" w:cs="宋体"/>
                <w:kern w:val="0"/>
                <w:sz w:val="20"/>
                <w:szCs w:val="20"/>
                <w:lang w:val="en-US" w:eastAsia="zh-CN" w:bidi="ar"/>
              </w:rPr>
              <w:fldChar w:fldCharType="end"/>
            </w:r>
          </w:p>
        </w:tc>
        <w:tc>
          <w:tcPr>
            <w:tcW w:w="58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"mk:@MSITStore:D:/jsdk23/javax/servlet/http/HttpServletRequest.html" \l "getSession()"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getSession</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Returns the current session associated with this request, or if the request does not have a session, creates one.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trHeight w:val="422" w:hRule="atLeast"/>
          <w:tblCellSpacing w:w="0" w:type="dxa"/>
        </w:trPr>
        <w:tc>
          <w:tcPr>
            <w:tcW w:w="25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w:t>
            </w:r>
            <w:r>
              <w:rPr>
                <w:rStyle w:val="18"/>
                <w:rFonts w:ascii="宋体" w:hAnsi="宋体" w:eastAsia="宋体" w:cs="宋体"/>
                <w:kern w:val="0"/>
                <w:sz w:val="20"/>
                <w:szCs w:val="20"/>
                <w:lang w:val="en-US" w:eastAsia="zh-CN" w:bidi="ar"/>
              </w:rPr>
              <w:fldChar w:fldCharType="begin"/>
            </w:r>
            <w:r>
              <w:rPr>
                <w:rStyle w:val="18"/>
                <w:rFonts w:ascii="宋体" w:hAnsi="宋体" w:eastAsia="宋体" w:cs="宋体"/>
                <w:kern w:val="0"/>
                <w:sz w:val="20"/>
                <w:szCs w:val="20"/>
                <w:lang w:val="en-US" w:eastAsia="zh-CN" w:bidi="ar"/>
              </w:rPr>
              <w:instrText xml:space="preserve"> HYPERLINK "mk:@MSITStore:D:/jsdk23/javax/servlet/http/HttpSession.html" </w:instrText>
            </w:r>
            <w:r>
              <w:rPr>
                <w:rStyle w:val="18"/>
                <w:rFonts w:ascii="宋体" w:hAnsi="宋体" w:eastAsia="宋体" w:cs="宋体"/>
                <w:kern w:val="0"/>
                <w:sz w:val="20"/>
                <w:szCs w:val="20"/>
                <w:lang w:val="en-US" w:eastAsia="zh-CN" w:bidi="ar"/>
              </w:rPr>
              <w:fldChar w:fldCharType="separate"/>
            </w:r>
            <w:r>
              <w:rPr>
                <w:rStyle w:val="17"/>
                <w:rFonts w:ascii="宋体" w:hAnsi="宋体" w:eastAsia="宋体" w:cs="宋体"/>
                <w:sz w:val="20"/>
                <w:szCs w:val="20"/>
              </w:rPr>
              <w:t>HttpSession</w:t>
            </w:r>
            <w:r>
              <w:rPr>
                <w:rStyle w:val="18"/>
                <w:rFonts w:ascii="宋体" w:hAnsi="宋体" w:eastAsia="宋体" w:cs="宋体"/>
                <w:kern w:val="0"/>
                <w:sz w:val="20"/>
                <w:szCs w:val="20"/>
                <w:lang w:val="en-US" w:eastAsia="zh-CN" w:bidi="ar"/>
              </w:rPr>
              <w:fldChar w:fldCharType="end"/>
            </w:r>
          </w:p>
        </w:tc>
        <w:tc>
          <w:tcPr>
            <w:tcW w:w="58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"mk:@MSITStore:D:/jsdk23/javax/servlet/http/HttpServletRequest.html" \l "getSession(boolean)"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getSession</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(boolean create)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the current </w:t>
            </w:r>
            <w:r>
              <w:rPr>
                <w:rStyle w:val="18"/>
                <w:rFonts w:ascii="宋体" w:hAnsi="宋体" w:eastAsia="宋体" w:cs="宋体"/>
                <w:kern w:val="0"/>
                <w:sz w:val="24"/>
                <w:szCs w:val="24"/>
                <w:lang w:val="en-US" w:eastAsia="zh-CN" w:bidi="ar"/>
              </w:rPr>
              <w:t>HttpSession</w:t>
            </w:r>
            <w:r>
              <w:rPr>
                <w:rFonts w:ascii="宋体" w:hAnsi="宋体" w:eastAsia="宋体" w:cs="宋体"/>
                <w:kern w:val="0"/>
                <w:sz w:val="24"/>
                <w:szCs w:val="24"/>
                <w:lang w:val="en-US" w:eastAsia="zh-CN" w:bidi="ar"/>
              </w:rPr>
              <w:t xml:space="preserve"> associated with this request or, if if there is no current session and </w:t>
            </w:r>
            <w:r>
              <w:rPr>
                <w:rStyle w:val="18"/>
                <w:rFonts w:ascii="宋体" w:hAnsi="宋体" w:eastAsia="宋体" w:cs="宋体"/>
                <w:kern w:val="0"/>
                <w:sz w:val="24"/>
                <w:szCs w:val="24"/>
                <w:lang w:val="en-US" w:eastAsia="zh-CN" w:bidi="ar"/>
              </w:rPr>
              <w:t>create</w:t>
            </w:r>
            <w:r>
              <w:rPr>
                <w:rFonts w:ascii="宋体" w:hAnsi="宋体" w:eastAsia="宋体" w:cs="宋体"/>
                <w:kern w:val="0"/>
                <w:sz w:val="24"/>
                <w:szCs w:val="24"/>
                <w:lang w:val="en-US" w:eastAsia="zh-CN" w:bidi="ar"/>
              </w:rPr>
              <w:t xml:space="preserve"> is true, returns a new session.</w:t>
            </w:r>
          </w:p>
        </w:tc>
      </w:tr>
    </w:tbl>
    <w:p>
      <w:pPr>
        <w:rPr>
          <w:rFonts w:hint="eastAsia"/>
          <w:lang w:val="en-US" w:eastAsia="zh-CN"/>
        </w:rPr>
      </w:pPr>
    </w:p>
    <w:p>
      <w:pPr>
        <w:pStyle w:val="3"/>
        <w:rPr>
          <w:rFonts w:hint="eastAsia"/>
          <w:lang w:val="en-US" w:eastAsia="zh-CN"/>
        </w:rPr>
      </w:pPr>
      <w:r>
        <w:rPr>
          <w:rFonts w:hint="eastAsia"/>
          <w:lang w:val="en-US" w:eastAsia="zh-CN"/>
        </w:rPr>
        <w:t>ServletResponse</w:t>
      </w:r>
    </w:p>
    <w:p>
      <w:pPr>
        <w:rPr>
          <w:rFonts w:hint="eastAsia"/>
          <w:lang w:val="en-US" w:eastAsia="zh-CN"/>
        </w:rPr>
      </w:pPr>
      <w:r>
        <w:rPr>
          <w:rFonts w:hint="eastAsia"/>
          <w:lang w:val="en-US" w:eastAsia="zh-CN"/>
        </w:rPr>
        <w:t>和request对象一样在servlet创建的时候这个对象就会被放在service方法的参数中 ，</w:t>
      </w:r>
    </w:p>
    <w:p>
      <w:pPr>
        <w:rPr>
          <w:rFonts w:hint="eastAsia"/>
          <w:lang w:val="en-US" w:eastAsia="zh-CN"/>
        </w:rPr>
      </w:pPr>
      <w:r>
        <w:rPr>
          <w:rFonts w:hint="eastAsia"/>
          <w:lang w:val="en-US" w:eastAsia="zh-CN"/>
        </w:rPr>
        <w:t xml:space="preserve">  主要作用：</w:t>
      </w:r>
    </w:p>
    <w:p>
      <w:pPr>
        <w:ind w:firstLine="420" w:firstLineChars="0"/>
        <w:rPr>
          <w:rFonts w:hint="eastAsia"/>
          <w:lang w:val="en-US" w:eastAsia="zh-CN"/>
        </w:rPr>
      </w:pPr>
      <w:r>
        <w:rPr>
          <w:rFonts w:hint="eastAsia"/>
          <w:lang w:val="en-US" w:eastAsia="zh-CN"/>
        </w:rPr>
        <w:t>1对客户端（浏览器）进行响应 ---&gt;响应字符流，响应字节流</w:t>
      </w:r>
    </w:p>
    <w:p>
      <w:pPr>
        <w:ind w:firstLine="420" w:firstLineChars="0"/>
        <w:rPr>
          <w:rFonts w:hint="eastAsia"/>
          <w:lang w:val="en-US" w:eastAsia="zh-CN"/>
        </w:rPr>
      </w:pPr>
      <w:r>
        <w:rPr>
          <w:rFonts w:hint="eastAsia"/>
          <w:lang w:val="en-US" w:eastAsia="zh-CN"/>
        </w:rPr>
        <w:t>2返回客户端（浏览器）cookie对象</w:t>
      </w:r>
    </w:p>
    <w:p>
      <w:pPr>
        <w:ind w:firstLine="420" w:firstLineChars="0"/>
        <w:rPr>
          <w:rFonts w:hint="eastAsia"/>
          <w:lang w:val="en-US" w:eastAsia="zh-CN"/>
        </w:rPr>
      </w:pPr>
      <w:r>
        <w:rPr>
          <w:rFonts w:hint="eastAsia"/>
          <w:lang w:val="en-US" w:eastAsia="zh-CN"/>
        </w:rPr>
        <w:t>3实现重定向</w:t>
      </w:r>
    </w:p>
    <w:p>
      <w:pPr>
        <w:rPr>
          <w:rFonts w:hint="eastAsia" w:ascii="Calibri" w:hAnsi="Calibri" w:eastAsia="宋体" w:cs="Times New Roman"/>
          <w:kern w:val="0"/>
          <w:sz w:val="24"/>
          <w:szCs w:val="22"/>
          <w:lang w:val="en-US" w:eastAsia="zh-CN" w:bidi="ar"/>
        </w:rPr>
      </w:pPr>
      <w:r>
        <w:rPr>
          <w:rFonts w:hint="eastAsia" w:ascii="Calibri" w:hAnsi="Calibri" w:eastAsia="宋体" w:cs="Times New Roman"/>
          <w:kern w:val="0"/>
          <w:sz w:val="24"/>
          <w:szCs w:val="22"/>
          <w:lang w:val="en-US" w:eastAsia="zh-CN" w:bidi="ar"/>
        </w:rPr>
        <w:t>ServletResponse常用方法</w:t>
      </w:r>
    </w:p>
    <w:tbl>
      <w:tblPr>
        <w:tblStyle w:val="20"/>
        <w:tblW w:w="839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2222"/>
        <w:gridCol w:w="617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222" w:type="dxa"/>
            <w:shd w:val="clear" w:color="auto" w:fill="FFFFFF"/>
            <w:vAlign w:val="top"/>
          </w:tcPr>
          <w:p>
            <w:pPr>
              <w:keepNext w:val="0"/>
              <w:keepLines w:val="0"/>
              <w:widowControl/>
              <w:suppressLineNumbers w:val="0"/>
              <w:jc w:val="right"/>
            </w:pPr>
            <w:bookmarkStart w:id="0" w:name="method_summary"/>
            <w:bookmarkEnd w:id="0"/>
            <w:r>
              <w:rPr>
                <w:rStyle w:val="18"/>
                <w:rFonts w:ascii="宋体" w:hAnsi="宋体" w:eastAsia="宋体" w:cs="宋体"/>
                <w:kern w:val="0"/>
                <w:sz w:val="20"/>
                <w:szCs w:val="20"/>
                <w:lang w:val="en-US" w:eastAsia="zh-CN" w:bidi="ar"/>
              </w:rPr>
              <w:t> java.lang.String</w:t>
            </w:r>
          </w:p>
        </w:tc>
        <w:tc>
          <w:tcPr>
            <w:tcW w:w="61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"mk:@MSITStore:D:/jsdk23/javax/servlet/ServletResponse.html" \l "getCharacterEncoding()"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getCharacterEncoding</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the name of the charset used for the MIME body sent in this </w:t>
            </w:r>
            <w:r>
              <w:rPr>
                <w:rFonts w:ascii="宋体" w:hAnsi="宋体" w:eastAsia="宋体" w:cs="宋体"/>
                <w:color w:val="FFFFFF"/>
                <w:kern w:val="0"/>
                <w:sz w:val="24"/>
                <w:szCs w:val="24"/>
                <w:shd w:val="clear" w:fill="0078D7"/>
                <w:lang w:val="en-US" w:eastAsia="zh-CN" w:bidi="ar"/>
              </w:rPr>
              <w:t>response</w:t>
            </w:r>
            <w:r>
              <w:rPr>
                <w:rFonts w:ascii="宋体" w:hAnsi="宋体" w:eastAsia="宋体" w:cs="宋体"/>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2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w:t>
            </w:r>
            <w:r>
              <w:rPr>
                <w:rStyle w:val="18"/>
                <w:rFonts w:ascii="宋体" w:hAnsi="宋体" w:eastAsia="宋体" w:cs="宋体"/>
                <w:kern w:val="0"/>
                <w:sz w:val="20"/>
                <w:szCs w:val="20"/>
                <w:lang w:val="en-US" w:eastAsia="zh-CN" w:bidi="ar"/>
              </w:rPr>
              <w:fldChar w:fldCharType="begin"/>
            </w:r>
            <w:r>
              <w:rPr>
                <w:rStyle w:val="18"/>
                <w:rFonts w:ascii="宋体" w:hAnsi="宋体" w:eastAsia="宋体" w:cs="宋体"/>
                <w:kern w:val="0"/>
                <w:sz w:val="20"/>
                <w:szCs w:val="20"/>
                <w:lang w:val="en-US" w:eastAsia="zh-CN" w:bidi="ar"/>
              </w:rPr>
              <w:instrText xml:space="preserve"> HYPERLINK "mk:@MSITStore:D:/jsdk23/javax/servlet/ServletOutputStream.html" </w:instrText>
            </w:r>
            <w:r>
              <w:rPr>
                <w:rStyle w:val="18"/>
                <w:rFonts w:ascii="宋体" w:hAnsi="宋体" w:eastAsia="宋体" w:cs="宋体"/>
                <w:kern w:val="0"/>
                <w:sz w:val="20"/>
                <w:szCs w:val="20"/>
                <w:lang w:val="en-US" w:eastAsia="zh-CN" w:bidi="ar"/>
              </w:rPr>
              <w:fldChar w:fldCharType="separate"/>
            </w:r>
            <w:r>
              <w:rPr>
                <w:rStyle w:val="17"/>
                <w:rFonts w:ascii="宋体" w:hAnsi="宋体" w:eastAsia="宋体" w:cs="宋体"/>
                <w:sz w:val="20"/>
                <w:szCs w:val="20"/>
              </w:rPr>
              <w:t>ServletOutputStream</w:t>
            </w:r>
            <w:r>
              <w:rPr>
                <w:rStyle w:val="18"/>
                <w:rFonts w:ascii="宋体" w:hAnsi="宋体" w:eastAsia="宋体" w:cs="宋体"/>
                <w:kern w:val="0"/>
                <w:sz w:val="20"/>
                <w:szCs w:val="20"/>
                <w:lang w:val="en-US" w:eastAsia="zh-CN" w:bidi="ar"/>
              </w:rPr>
              <w:fldChar w:fldCharType="end"/>
            </w:r>
          </w:p>
        </w:tc>
        <w:tc>
          <w:tcPr>
            <w:tcW w:w="61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"mk:@MSITStore:D:/jsdk23/javax/servlet/ServletResponse.html" \l "getOutputStream()"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getOutputStream</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a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"mk:@MSITStore:D:/jsdk23/javax/servlet/ServletOutputStream.html" </w:instrText>
            </w:r>
            <w:r>
              <w:rPr>
                <w:rFonts w:ascii="宋体" w:hAnsi="宋体" w:eastAsia="宋体" w:cs="宋体"/>
                <w:kern w:val="0"/>
                <w:sz w:val="24"/>
                <w:szCs w:val="24"/>
                <w:lang w:val="en-US" w:eastAsia="zh-CN" w:bidi="ar"/>
              </w:rPr>
              <w:fldChar w:fldCharType="separate"/>
            </w:r>
            <w:r>
              <w:rPr>
                <w:rStyle w:val="17"/>
                <w:rFonts w:ascii="宋体" w:hAnsi="宋体" w:eastAsia="宋体" w:cs="宋体"/>
                <w:sz w:val="24"/>
                <w:szCs w:val="24"/>
              </w:rPr>
              <w:t>ServletOutputStream</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suitable for writing binary data in the </w:t>
            </w:r>
            <w:r>
              <w:rPr>
                <w:rFonts w:ascii="宋体" w:hAnsi="宋体" w:eastAsia="宋体" w:cs="宋体"/>
                <w:color w:val="FFFFFF"/>
                <w:kern w:val="0"/>
                <w:sz w:val="24"/>
                <w:szCs w:val="24"/>
                <w:shd w:val="clear" w:fill="0078D7"/>
                <w:lang w:val="en-US" w:eastAsia="zh-CN" w:bidi="ar"/>
              </w:rPr>
              <w:t>response</w:t>
            </w:r>
            <w:r>
              <w:rPr>
                <w:rFonts w:ascii="宋体" w:hAnsi="宋体" w:eastAsia="宋体" w:cs="宋体"/>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2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java.io.PrintWriter</w:t>
            </w:r>
          </w:p>
        </w:tc>
        <w:tc>
          <w:tcPr>
            <w:tcW w:w="61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"mk:@MSITStore:D:/jsdk23/javax/servlet/ServletResponse.html" \l "getWriter()"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getWriter</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a </w:t>
            </w:r>
            <w:r>
              <w:rPr>
                <w:rStyle w:val="18"/>
                <w:rFonts w:ascii="宋体" w:hAnsi="宋体" w:eastAsia="宋体" w:cs="宋体"/>
                <w:kern w:val="0"/>
                <w:sz w:val="24"/>
                <w:szCs w:val="24"/>
                <w:lang w:val="en-US" w:eastAsia="zh-CN" w:bidi="ar"/>
              </w:rPr>
              <w:t>PrintWriter</w:t>
            </w:r>
            <w:r>
              <w:rPr>
                <w:rFonts w:ascii="宋体" w:hAnsi="宋体" w:eastAsia="宋体" w:cs="宋体"/>
                <w:kern w:val="0"/>
                <w:sz w:val="24"/>
                <w:szCs w:val="24"/>
                <w:lang w:val="en-US" w:eastAsia="zh-CN" w:bidi="ar"/>
              </w:rPr>
              <w:t xml:space="preserve"> object that can send character text to the client.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2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void</w:t>
            </w:r>
          </w:p>
        </w:tc>
        <w:tc>
          <w:tcPr>
            <w:tcW w:w="61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"mk:@MSITStore:D:/jsdk23/javax/servlet/ServletResponse.html" \l "setContentType(java.lang.String)"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setContentType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type)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Sets the content type of the </w:t>
            </w:r>
            <w:r>
              <w:rPr>
                <w:rFonts w:ascii="宋体" w:hAnsi="宋体" w:eastAsia="宋体" w:cs="宋体"/>
                <w:color w:val="FFFFFF"/>
                <w:kern w:val="0"/>
                <w:sz w:val="24"/>
                <w:szCs w:val="24"/>
                <w:shd w:val="clear" w:fill="0078D7"/>
                <w:lang w:val="en-US" w:eastAsia="zh-CN" w:bidi="ar"/>
              </w:rPr>
              <w:t>response</w:t>
            </w:r>
            <w:r>
              <w:rPr>
                <w:rFonts w:ascii="宋体" w:hAnsi="宋体" w:eastAsia="宋体" w:cs="宋体"/>
                <w:kern w:val="0"/>
                <w:sz w:val="24"/>
                <w:szCs w:val="24"/>
                <w:lang w:val="en-US" w:eastAsia="zh-CN" w:bidi="ar"/>
              </w:rPr>
              <w:t xml:space="preserve"> being sent to the client.</w:t>
            </w:r>
          </w:p>
        </w:tc>
      </w:tr>
    </w:tbl>
    <w:p>
      <w:pPr>
        <w:pStyle w:val="15"/>
        <w:keepNext w:val="0"/>
        <w:keepLines w:val="0"/>
        <w:widowControl/>
        <w:suppressLineNumbers w:val="0"/>
        <w:rPr>
          <w:rFonts w:hint="eastAsia"/>
          <w:lang w:val="en-US" w:eastAsia="zh-CN"/>
        </w:rPr>
      </w:pPr>
      <w:r>
        <w:t xml:space="preserve">  </w:t>
      </w:r>
      <w:r>
        <w:rPr>
          <w:rFonts w:hint="eastAsia"/>
          <w:lang w:val="en-US" w:eastAsia="zh-CN"/>
        </w:rPr>
        <w:t>HttpServletResponse常用方法</w:t>
      </w:r>
    </w:p>
    <w:tbl>
      <w:tblPr>
        <w:tblStyle w:val="20"/>
        <w:tblW w:w="839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722"/>
        <w:gridCol w:w="767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7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void</w:t>
            </w:r>
          </w:p>
        </w:tc>
        <w:tc>
          <w:tcPr>
            <w:tcW w:w="76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"mk:@MSITStore:D:/jsdk23/javax/servlet/http/HttpServletResponse.html" \l "sendRedirect(java.lang.String)"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sendRedirect</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location)</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Sends a temporary redirect response to the client using the specified redirect location URL.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7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void</w:t>
            </w:r>
          </w:p>
        </w:tc>
        <w:tc>
          <w:tcPr>
            <w:tcW w:w="76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"mk:@MSITStore:D:/jsdk23/javax/servlet/http/HttpServletResponse.html" \l "addCookie(javax.servlet.http.Cookie)"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addCookie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Style w:val="18"/>
                <w:rFonts w:ascii="宋体" w:hAnsi="宋体" w:eastAsia="宋体" w:cs="宋体"/>
                <w:kern w:val="0"/>
                <w:sz w:val="24"/>
                <w:szCs w:val="24"/>
                <w:lang w:val="en-US" w:eastAsia="zh-CN" w:bidi="ar"/>
              </w:rPr>
              <w:fldChar w:fldCharType="begin"/>
            </w:r>
            <w:r>
              <w:rPr>
                <w:rStyle w:val="18"/>
                <w:rFonts w:ascii="宋体" w:hAnsi="宋体" w:eastAsia="宋体" w:cs="宋体"/>
                <w:kern w:val="0"/>
                <w:sz w:val="24"/>
                <w:szCs w:val="24"/>
                <w:lang w:val="en-US" w:eastAsia="zh-CN" w:bidi="ar"/>
              </w:rPr>
              <w:instrText xml:space="preserve"> HYPERLINK "mk:@MSITStore:D:/jsdk23/javax/servlet/http/Cookie.html" </w:instrText>
            </w:r>
            <w:r>
              <w:rPr>
                <w:rStyle w:val="18"/>
                <w:rFonts w:ascii="宋体" w:hAnsi="宋体" w:eastAsia="宋体" w:cs="宋体"/>
                <w:kern w:val="0"/>
                <w:sz w:val="24"/>
                <w:szCs w:val="24"/>
                <w:lang w:val="en-US" w:eastAsia="zh-CN" w:bidi="ar"/>
              </w:rPr>
              <w:fldChar w:fldCharType="separate"/>
            </w:r>
            <w:r>
              <w:rPr>
                <w:rStyle w:val="17"/>
                <w:rFonts w:ascii="宋体" w:hAnsi="宋体" w:eastAsia="宋体" w:cs="宋体"/>
                <w:sz w:val="24"/>
                <w:szCs w:val="24"/>
              </w:rPr>
              <w:t>Cookie</w:t>
            </w:r>
            <w:r>
              <w:rPr>
                <w:rStyle w:val="18"/>
                <w:rFonts w:ascii="宋体" w:hAnsi="宋体" w:eastAsia="宋体" w:cs="宋体"/>
                <w:kern w:val="0"/>
                <w:sz w:val="24"/>
                <w:szCs w:val="24"/>
                <w:lang w:val="en-US" w:eastAsia="zh-CN" w:bidi="ar"/>
              </w:rPr>
              <w:fldChar w:fldCharType="end"/>
            </w:r>
            <w:r>
              <w:rPr>
                <w:rStyle w:val="18"/>
                <w:rFonts w:ascii="宋体" w:hAnsi="宋体" w:eastAsia="宋体" w:cs="宋体"/>
                <w:kern w:val="0"/>
                <w:sz w:val="24"/>
                <w:szCs w:val="24"/>
                <w:lang w:val="en-US" w:eastAsia="zh-CN" w:bidi="ar"/>
              </w:rPr>
              <w:t> cookie)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Adds the specified cookie to the response.</w:t>
            </w:r>
          </w:p>
        </w:tc>
      </w:tr>
    </w:tbl>
    <w:p>
      <w:pPr>
        <w:pStyle w:val="3"/>
      </w:pPr>
      <w:r>
        <w:rPr>
          <w:rFonts w:hint="eastAsia"/>
          <w:lang w:val="en-US" w:eastAsia="zh-CN"/>
        </w:rPr>
        <w:t xml:space="preserve"> </w:t>
      </w:r>
      <w:r>
        <w:rPr>
          <w:rFonts w:hint="default"/>
        </w:rPr>
        <w:t>Session 与 Cookie</w:t>
      </w:r>
    </w:p>
    <w:p>
      <w:pPr>
        <w:rPr>
          <w:rFonts w:hint="eastAsia"/>
          <w:b/>
          <w:bCs/>
          <w:lang w:val="en-US" w:eastAsia="zh-CN"/>
        </w:rPr>
      </w:pPr>
      <w:r>
        <w:rPr>
          <w:rFonts w:hint="eastAsia"/>
          <w:b/>
          <w:bCs/>
          <w:lang w:val="en-US" w:eastAsia="zh-CN"/>
        </w:rPr>
        <w:t>会话技术----什么是会话</w:t>
      </w:r>
    </w:p>
    <w:p>
      <w:pPr>
        <w:rPr>
          <w:rFonts w:hint="eastAsia"/>
          <w:lang w:val="en-US" w:eastAsia="zh-CN"/>
        </w:rPr>
      </w:pPr>
      <w:r>
        <w:rPr>
          <w:rFonts w:hint="eastAsia"/>
          <w:lang w:val="en-US" w:eastAsia="zh-CN"/>
        </w:rPr>
        <w:t>简单来说就是打开浏览器，在</w:t>
      </w:r>
      <w:r>
        <w:rPr>
          <w:rFonts w:hint="eastAsia"/>
          <w:color w:val="FF0000"/>
          <w:lang w:val="en-US" w:eastAsia="zh-CN"/>
        </w:rPr>
        <w:t>一个站点</w:t>
      </w:r>
      <w:r>
        <w:rPr>
          <w:rFonts w:hint="eastAsia"/>
          <w:lang w:val="en-US" w:eastAsia="zh-CN"/>
        </w:rPr>
        <w:t>中点击各种超链接，直到关闭这个网站所有的页面，或者关闭浏览器，这个过程就叫做一次会话 。</w:t>
      </w:r>
    </w:p>
    <w:p>
      <w:pPr>
        <w:rPr>
          <w:rFonts w:hint="eastAsia" w:eastAsia="宋体"/>
          <w:b/>
          <w:bCs/>
          <w:lang w:val="en-US" w:eastAsia="zh-CN"/>
        </w:rPr>
      </w:pPr>
      <w:r>
        <w:rPr>
          <w:rFonts w:hint="eastAsia"/>
          <w:b/>
          <w:bCs/>
          <w:lang w:val="en-US" w:eastAsia="zh-CN"/>
        </w:rPr>
        <w:t xml:space="preserve">会话技术保存用户会话时产生的数据信息 </w:t>
      </w:r>
    </w:p>
    <w:p>
      <w:pPr>
        <w:ind w:firstLine="420" w:firstLineChars="200"/>
      </w:pPr>
      <w:r>
        <w:t>Session 与 Cookie 的作用都是为了保持访问用户与后端服务器的交互状态。它们有各自的优点也有各自的缺陷。然而具有讽刺意味的是它们优点和它们的使用场景又是矛盾的，例如使用 Cookie 来传递信息时，随着 Cookie 个数的增多和访问量的增加，它占用的网络带宽也很大，试想假如 Cookie 占用 200 个字节，如果一天的 PV 有几亿的时候，它要占用多少带宽。所以大访问量的时候希望用 Session，但是 Session 的致命弱点是不容易在多台服务器之间共享，所以这也限制了 Session 的使用。</w:t>
      </w:r>
    </w:p>
    <w:p>
      <w:pPr>
        <w:ind w:firstLine="420" w:firstLineChars="200"/>
      </w:pPr>
    </w:p>
    <w:p>
      <w:pPr>
        <w:pStyle w:val="4"/>
        <w:rPr>
          <w:rFonts w:hint="eastAsia"/>
          <w:lang w:val="en-US" w:eastAsia="zh-CN"/>
        </w:rPr>
      </w:pPr>
      <w:r>
        <w:rPr>
          <w:rFonts w:hint="eastAsia"/>
          <w:lang w:val="en-US" w:eastAsia="zh-CN"/>
        </w:rPr>
        <w:t>Session和cookie本身存在的问题：</w:t>
      </w:r>
    </w:p>
    <w:p>
      <w:pPr>
        <w:ind w:firstLine="420" w:firstLineChars="0"/>
        <w:rPr>
          <w:rFonts w:hint="eastAsia"/>
          <w:lang w:val="en-US" w:eastAsia="zh-CN"/>
        </w:rPr>
      </w:pPr>
      <w:r>
        <w:rPr>
          <w:rFonts w:hint="eastAsia"/>
          <w:lang w:val="en-US" w:eastAsia="zh-CN"/>
        </w:rPr>
        <w:t>1 使用cookie传递信息的时候，大量cookie占用带宽；</w:t>
      </w:r>
    </w:p>
    <w:p>
      <w:pPr>
        <w:ind w:firstLine="420" w:firstLineChars="0"/>
        <w:rPr>
          <w:rFonts w:hint="eastAsia"/>
          <w:lang w:val="en-US" w:eastAsia="zh-CN"/>
        </w:rPr>
      </w:pPr>
      <w:r>
        <w:rPr>
          <w:rFonts w:hint="eastAsia"/>
          <w:lang w:val="en-US" w:eastAsia="zh-CN"/>
        </w:rPr>
        <w:t>2 Session在多台服务器之间的数据共享，广播数据容易形成网络风暴 ；</w:t>
      </w:r>
    </w:p>
    <w:p>
      <w:pPr>
        <w:ind w:firstLine="420" w:firstLineChars="0"/>
        <w:rPr>
          <w:rFonts w:hint="eastAsia"/>
          <w:lang w:val="en-US" w:eastAsia="zh-CN"/>
        </w:rPr>
      </w:pPr>
    </w:p>
    <w:p>
      <w:pPr>
        <w:pStyle w:val="4"/>
        <w:rPr>
          <w:rFonts w:hint="eastAsia"/>
          <w:lang w:val="en-US" w:eastAsia="zh-CN"/>
        </w:rPr>
      </w:pPr>
      <w:r>
        <w:t>Session 如何基于 Cookie 来工作</w:t>
      </w:r>
    </w:p>
    <w:p>
      <w:pPr>
        <w:ind w:firstLine="210" w:firstLineChars="100"/>
        <w:rPr>
          <w:rFonts w:hint="default"/>
        </w:rPr>
      </w:pPr>
      <w:r>
        <w:rPr>
          <w:rFonts w:hint="default"/>
        </w:rPr>
        <w:t>第一种情况下，</w:t>
      </w:r>
      <w:r>
        <w:rPr>
          <w:rFonts w:hint="default"/>
          <w:color w:val="C00000"/>
        </w:rPr>
        <w:t>当浏览器不支持 Cookie 功能时</w:t>
      </w:r>
      <w:r>
        <w:rPr>
          <w:rFonts w:hint="default"/>
        </w:rPr>
        <w:t xml:space="preserve">，浏览器会将用户的 SessionCookieName </w:t>
      </w:r>
      <w:r>
        <w:rPr>
          <w:rFonts w:hint="default"/>
          <w:color w:val="C00000"/>
        </w:rPr>
        <w:t>重写到用户请求的 URL 参数中</w:t>
      </w:r>
      <w:r>
        <w:rPr>
          <w:rFonts w:hint="default"/>
        </w:rPr>
        <w:t>，它的传递格式如 /path/Servlet;name=value;name2=value2? Name3=value3，其中“Servlet；”后面的 K-V 对就是要传递的 Path Parameters，服务器会从这</w:t>
      </w:r>
      <w:r>
        <w:rPr>
          <w:rFonts w:hint="eastAsia"/>
          <w:lang w:val="en-US" w:eastAsia="zh-CN"/>
        </w:rPr>
        <w:t>个</w:t>
      </w:r>
      <w:r>
        <w:rPr>
          <w:rFonts w:hint="default"/>
        </w:rPr>
        <w:t>Path Parameters 中拿到用户配置的SessionCookieName。关于这个 SessionCookieName，如果你在 web.xml 中配置 session-config 配置项的话，其 cookie-config 下的 name 属性就是这个 SessionCookieName 值，如果你没有配置 session-config 配置项，默认的 SessionCookieName 就是大家熟悉的“JSESSIONID”。接着 Request 根据这个 SessionCookieName 到Parameters 拿到Session ID并设置到 request.setRequestedSessionId 中。</w:t>
      </w:r>
    </w:p>
    <w:p>
      <w:pPr>
        <w:rPr>
          <w:rFonts w:hint="default"/>
        </w:rPr>
      </w:pPr>
      <w:r>
        <w:rPr>
          <w:rFonts w:hint="default"/>
        </w:rPr>
        <w:t>请注意如果客户端也支持 Cookie 的话，Tomcat 仍然会解析 Cookie 中的 Session ID，并会覆盖 URL 中的 Session ID。</w:t>
      </w:r>
    </w:p>
    <w:p>
      <w:pPr>
        <w:ind w:firstLine="210" w:firstLineChars="100"/>
        <w:rPr>
          <w:rFonts w:hint="eastAsia"/>
          <w:lang w:val="en-US" w:eastAsia="zh-CN"/>
        </w:rPr>
      </w:pPr>
      <w:r>
        <w:rPr>
          <w:rFonts w:hint="default"/>
        </w:rPr>
        <w:t>有了 Session ID 服务器端就可以创建 HttpSession 对象了，第一次触发是通过 request. getSession() 方法，如果当前的 Session ID 还没有对应的 HttpSession 对象那么就创建一个新的，并将这个对象加到 org.apache.catalina. Manager 的 sessions 容器中保存，Manager 类将管理所有 Session 的生命周期，Session 过期将被回收，服务器关闭，</w:t>
      </w:r>
      <w:r>
        <w:rPr>
          <w:rFonts w:hint="default"/>
          <w:color w:val="C00000"/>
        </w:rPr>
        <w:t>Session 将被序列化到磁盘等</w:t>
      </w:r>
      <w:r>
        <w:rPr>
          <w:rFonts w:hint="default"/>
        </w:rPr>
        <w:t>。只要这个 HttpSession 对象存在，用户就可以根据 Session ID 来获取到这个对象，也就达到了状态的保持。</w:t>
      </w:r>
    </w:p>
    <w:p>
      <w:pPr>
        <w:pStyle w:val="4"/>
        <w:rPr>
          <w:rFonts w:hint="eastAsia"/>
          <w:lang w:val="en-US" w:eastAsia="zh-CN"/>
        </w:rPr>
      </w:pPr>
      <w:r>
        <w:rPr>
          <w:rFonts w:hint="eastAsia"/>
          <w:lang w:val="en-US" w:eastAsia="zh-CN"/>
        </w:rPr>
        <w:t>Cookie</w:t>
      </w:r>
    </w:p>
    <w:p>
      <w:pPr>
        <w:pStyle w:val="5"/>
        <w:rPr>
          <w:rFonts w:hint="eastAsia"/>
          <w:lang w:val="en-US" w:eastAsia="zh-CN"/>
        </w:rPr>
      </w:pPr>
      <w:r>
        <w:rPr>
          <w:rFonts w:hint="eastAsia"/>
          <w:lang w:val="en-US" w:eastAsia="zh-CN"/>
        </w:rPr>
        <w:t>Cookie的基概念</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5"/>
              <w:keepNext w:val="0"/>
              <w:keepLines w:val="0"/>
              <w:widowControl/>
              <w:suppressLineNumbers w:val="0"/>
            </w:pPr>
            <w:r>
              <w:t xml:space="preserve">Creates a cookie, a small amount of information sent by a servlet to a Web browser, saved by the browser, and later sent back to the server. A cookie's value can uniquely identify a client, so cookies are commonly used for session management. </w:t>
            </w:r>
          </w:p>
          <w:p>
            <w:pPr>
              <w:pStyle w:val="15"/>
              <w:keepNext w:val="0"/>
              <w:keepLines w:val="0"/>
              <w:widowControl/>
              <w:suppressLineNumbers w:val="0"/>
              <w:rPr>
                <w:rFonts w:hint="eastAsia"/>
                <w:lang w:val="en-US" w:eastAsia="zh-CN"/>
              </w:rPr>
            </w:pPr>
            <w:r>
              <w:rPr>
                <w:rFonts w:hint="eastAsia"/>
                <w:lang w:val="en-US" w:eastAsia="zh-CN"/>
              </w:rPr>
              <w:t xml:space="preserve">在servlet中创建一个Cookie，并且发送少量的信息到web浏览器，由浏览器保存这些信息，稍后再返回给服务器，cookie的值可以唯一的标识一个客户机 </w:t>
            </w:r>
          </w:p>
          <w:p>
            <w:pPr>
              <w:pStyle w:val="15"/>
              <w:keepNext w:val="0"/>
              <w:keepLines w:val="0"/>
              <w:widowControl/>
              <w:suppressLineNumbers w:val="0"/>
              <w:rPr>
                <w:rFonts w:hint="default" w:ascii="Arial" w:hAnsi="Arial" w:cs="Arial"/>
                <w:b w:val="0"/>
                <w:i w:val="0"/>
                <w:caps w:val="0"/>
                <w:color w:val="000000"/>
                <w:spacing w:val="0"/>
                <w:sz w:val="18"/>
                <w:szCs w:val="18"/>
              </w:rPr>
            </w:pPr>
            <w:r>
              <w:rPr>
                <w:rFonts w:hint="default" w:ascii="Arial" w:hAnsi="Arial" w:cs="Arial"/>
                <w:b w:val="0"/>
                <w:i w:val="0"/>
                <w:caps w:val="0"/>
                <w:color w:val="333333"/>
                <w:spacing w:val="0"/>
                <w:sz w:val="24"/>
                <w:szCs w:val="24"/>
                <w:shd w:val="clear" w:fill="F0F0F0"/>
              </w:rPr>
              <w:t>A cookie has a</w:t>
            </w:r>
            <w:r>
              <w:rPr>
                <w:rFonts w:hint="default" w:ascii="Arial" w:hAnsi="Arial" w:cs="Arial"/>
                <w:b w:val="0"/>
                <w:i w:val="0"/>
                <w:caps w:val="0"/>
                <w:color w:val="333333"/>
                <w:spacing w:val="0"/>
                <w:sz w:val="24"/>
                <w:szCs w:val="24"/>
                <w:highlight w:val="lightGray"/>
                <w:shd w:val="clear" w:fill="F0F0F0"/>
              </w:rPr>
              <w:t xml:space="preserve"> </w:t>
            </w:r>
            <w:r>
              <w:rPr>
                <w:rFonts w:hint="default" w:ascii="Arial" w:hAnsi="Arial" w:cs="Arial"/>
                <w:b w:val="0"/>
                <w:i w:val="0"/>
                <w:caps w:val="0"/>
                <w:color w:val="333333"/>
                <w:spacing w:val="0"/>
                <w:sz w:val="24"/>
                <w:szCs w:val="24"/>
                <w:highlight w:val="yellow"/>
                <w:shd w:val="clear" w:fill="F0F0F0"/>
              </w:rPr>
              <w:t>name</w:t>
            </w:r>
            <w:r>
              <w:rPr>
                <w:rFonts w:hint="default" w:ascii="Arial" w:hAnsi="Arial" w:cs="Arial"/>
                <w:b w:val="0"/>
                <w:i w:val="0"/>
                <w:caps w:val="0"/>
                <w:color w:val="333333"/>
                <w:spacing w:val="0"/>
                <w:sz w:val="24"/>
                <w:szCs w:val="24"/>
                <w:shd w:val="clear" w:fill="F0F0F0"/>
              </w:rPr>
              <w:t xml:space="preserve">, a </w:t>
            </w:r>
            <w:r>
              <w:rPr>
                <w:rFonts w:hint="default" w:ascii="Arial" w:hAnsi="Arial" w:cs="Arial"/>
                <w:b w:val="0"/>
                <w:i w:val="0"/>
                <w:caps w:val="0"/>
                <w:color w:val="333333"/>
                <w:spacing w:val="0"/>
                <w:sz w:val="24"/>
                <w:szCs w:val="24"/>
                <w:highlight w:val="yellow"/>
                <w:shd w:val="clear" w:fill="F0F0F0"/>
              </w:rPr>
              <w:t>single value</w:t>
            </w:r>
            <w:r>
              <w:rPr>
                <w:rFonts w:hint="default" w:ascii="Arial" w:hAnsi="Arial" w:cs="Arial"/>
                <w:b w:val="0"/>
                <w:i w:val="0"/>
                <w:caps w:val="0"/>
                <w:color w:val="333333"/>
                <w:spacing w:val="0"/>
                <w:sz w:val="24"/>
                <w:szCs w:val="24"/>
                <w:shd w:val="clear" w:fill="F0F0F0"/>
              </w:rPr>
              <w:t xml:space="preserve">, and optional </w:t>
            </w:r>
            <w:r>
              <w:rPr>
                <w:rFonts w:hint="default" w:ascii="Arial" w:hAnsi="Arial" w:cs="Arial"/>
                <w:b w:val="0"/>
                <w:i w:val="0"/>
                <w:caps w:val="0"/>
                <w:color w:val="333333"/>
                <w:spacing w:val="0"/>
                <w:sz w:val="24"/>
                <w:szCs w:val="24"/>
                <w:highlight w:val="yellow"/>
                <w:shd w:val="clear" w:fill="F0F0F0"/>
              </w:rPr>
              <w:t>attributes</w:t>
            </w:r>
            <w:r>
              <w:rPr>
                <w:rFonts w:hint="default" w:ascii="Arial" w:hAnsi="Arial" w:cs="Arial"/>
                <w:b w:val="0"/>
                <w:i w:val="0"/>
                <w:caps w:val="0"/>
                <w:color w:val="333333"/>
                <w:spacing w:val="0"/>
                <w:sz w:val="24"/>
                <w:szCs w:val="24"/>
                <w:shd w:val="clear" w:fill="F0F0F0"/>
              </w:rPr>
              <w:t xml:space="preserve"> such as a </w:t>
            </w:r>
            <w:r>
              <w:rPr>
                <w:rFonts w:hint="default" w:ascii="Arial" w:hAnsi="Arial" w:cs="Arial"/>
                <w:b w:val="0"/>
                <w:i w:val="0"/>
                <w:caps w:val="0"/>
                <w:color w:val="333333"/>
                <w:spacing w:val="0"/>
                <w:sz w:val="24"/>
                <w:szCs w:val="24"/>
                <w:highlight w:val="yellow"/>
                <w:shd w:val="clear" w:fill="F0F0F0"/>
              </w:rPr>
              <w:t>comment</w:t>
            </w:r>
            <w:r>
              <w:rPr>
                <w:rFonts w:hint="default" w:ascii="Arial" w:hAnsi="Arial" w:cs="Arial"/>
                <w:b w:val="0"/>
                <w:i w:val="0"/>
                <w:caps w:val="0"/>
                <w:color w:val="333333"/>
                <w:spacing w:val="0"/>
                <w:sz w:val="24"/>
                <w:szCs w:val="24"/>
                <w:shd w:val="clear" w:fill="F0F0F0"/>
              </w:rPr>
              <w:t xml:space="preserve">, </w:t>
            </w:r>
            <w:r>
              <w:rPr>
                <w:rFonts w:hint="default" w:ascii="Arial" w:hAnsi="Arial" w:cs="Arial"/>
                <w:b w:val="0"/>
                <w:i w:val="0"/>
                <w:caps w:val="0"/>
                <w:color w:val="333333"/>
                <w:spacing w:val="0"/>
                <w:sz w:val="24"/>
                <w:szCs w:val="24"/>
                <w:highlight w:val="yellow"/>
                <w:shd w:val="clear" w:fill="F0F0F0"/>
              </w:rPr>
              <w:t>path</w:t>
            </w:r>
            <w:r>
              <w:rPr>
                <w:rFonts w:hint="default" w:ascii="Arial" w:hAnsi="Arial" w:cs="Arial"/>
                <w:b w:val="0"/>
                <w:i w:val="0"/>
                <w:caps w:val="0"/>
                <w:color w:val="333333"/>
                <w:spacing w:val="0"/>
                <w:sz w:val="24"/>
                <w:szCs w:val="24"/>
                <w:shd w:val="clear" w:fill="F0F0F0"/>
              </w:rPr>
              <w:t xml:space="preserve"> and domain </w:t>
            </w:r>
            <w:r>
              <w:rPr>
                <w:rFonts w:hint="default" w:ascii="Arial" w:hAnsi="Arial" w:cs="Arial"/>
                <w:b w:val="0"/>
                <w:i w:val="0"/>
                <w:caps w:val="0"/>
                <w:color w:val="333333"/>
                <w:spacing w:val="0"/>
                <w:sz w:val="24"/>
                <w:szCs w:val="24"/>
                <w:highlight w:val="yellow"/>
                <w:shd w:val="clear" w:fill="F0F0F0"/>
              </w:rPr>
              <w:t>qualifiers</w:t>
            </w:r>
            <w:r>
              <w:rPr>
                <w:rFonts w:hint="default" w:ascii="Arial" w:hAnsi="Arial" w:cs="Arial"/>
                <w:b w:val="0"/>
                <w:i w:val="0"/>
                <w:caps w:val="0"/>
                <w:color w:val="333333"/>
                <w:spacing w:val="0"/>
                <w:sz w:val="24"/>
                <w:szCs w:val="24"/>
                <w:shd w:val="clear" w:fill="F0F0F0"/>
              </w:rPr>
              <w:t xml:space="preserve">, a </w:t>
            </w:r>
            <w:r>
              <w:rPr>
                <w:rFonts w:hint="default" w:ascii="Arial" w:hAnsi="Arial" w:cs="Arial"/>
                <w:b w:val="0"/>
                <w:i w:val="0"/>
                <w:caps w:val="0"/>
                <w:color w:val="333333"/>
                <w:spacing w:val="0"/>
                <w:sz w:val="24"/>
                <w:szCs w:val="24"/>
                <w:highlight w:val="yellow"/>
                <w:shd w:val="clear" w:fill="F0F0F0"/>
              </w:rPr>
              <w:t>maximum age</w:t>
            </w:r>
            <w:r>
              <w:rPr>
                <w:rFonts w:hint="default" w:ascii="Arial" w:hAnsi="Arial" w:cs="Arial"/>
                <w:b w:val="0"/>
                <w:i w:val="0"/>
                <w:caps w:val="0"/>
                <w:color w:val="333333"/>
                <w:spacing w:val="0"/>
                <w:sz w:val="24"/>
                <w:szCs w:val="24"/>
                <w:shd w:val="clear" w:fill="F0F0F0"/>
              </w:rPr>
              <w:t xml:space="preserve">, and a </w:t>
            </w:r>
            <w:r>
              <w:rPr>
                <w:rFonts w:hint="default" w:ascii="Arial" w:hAnsi="Arial" w:cs="Arial"/>
                <w:b w:val="0"/>
                <w:i w:val="0"/>
                <w:caps w:val="0"/>
                <w:color w:val="333333"/>
                <w:spacing w:val="0"/>
                <w:sz w:val="24"/>
                <w:szCs w:val="24"/>
                <w:highlight w:val="yellow"/>
                <w:shd w:val="clear" w:fill="F0F0F0"/>
              </w:rPr>
              <w:t>version numbe</w:t>
            </w:r>
            <w:r>
              <w:rPr>
                <w:rFonts w:hint="default" w:ascii="Arial" w:hAnsi="Arial" w:cs="Arial"/>
                <w:b w:val="0"/>
                <w:i w:val="0"/>
                <w:caps w:val="0"/>
                <w:color w:val="333333"/>
                <w:spacing w:val="0"/>
                <w:sz w:val="24"/>
                <w:szCs w:val="24"/>
                <w:shd w:val="clear" w:fill="F0F0F0"/>
              </w:rPr>
              <w:t xml:space="preserve">r. Some Web browsers have bugs in how they handle the optional attributes, so use them sparingly to improve the interoperability of your servlets. </w:t>
            </w: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666666"/>
                <w:spacing w:val="0"/>
                <w:kern w:val="0"/>
                <w:sz w:val="18"/>
                <w:szCs w:val="18"/>
                <w:u w:val="none"/>
                <w:shd w:val="clear" w:fill="FFFFFF"/>
                <w:lang w:val="en-US" w:eastAsia="zh-CN" w:bidi="ar"/>
              </w:rPr>
              <w:instrText xml:space="preserve"> HYPERLINK "http://fanyi.baidu.com/translate?aldtype=16047&amp;query=Creates+a+cookie%2C+a+small+amount+of+information+sent+by+a+servlet+to+a+Web+browser%2C+saved+by+the+browser%2C+and+later+sent+back+to+the+server.+A+cookie%27s+value+can+uniquely+identify+a+client%2C+so+cookies+are+commonly+used+for+session+management.+%0D%0A%0D%0A&amp;keyfrom=baidu&amp;smartresult=dict&amp;lang=auto2zh" \l "en/zh/javascript:void(0);" \o "添加到收藏夹" </w:instrText>
            </w: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separate"/>
            </w: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rFonts w:hint="eastAsia"/>
                <w:lang w:val="en-US" w:eastAsia="zh-CN"/>
              </w:rPr>
            </w:pPr>
            <w:r>
              <w:rPr>
                <w:rFonts w:hint="default" w:ascii="Arial" w:hAnsi="Arial" w:cs="Arial"/>
                <w:b w:val="0"/>
                <w:i w:val="0"/>
                <w:caps w:val="0"/>
                <w:color w:val="333333"/>
                <w:spacing w:val="0"/>
                <w:sz w:val="24"/>
                <w:szCs w:val="24"/>
                <w:shd w:val="clear" w:fill="F0F0F0"/>
              </w:rPr>
              <w:t>cookie有一个名称、一个值和可选属性，如注释、路径和域限定符、最大年龄和版本号。一些浏览器有错误如何处理的可选属性，所以少量地使用它们来提高您的servlet的互操作性。</w:t>
            </w:r>
          </w:p>
        </w:tc>
      </w:tr>
    </w:tbl>
    <w:p>
      <w:pPr>
        <w:pStyle w:val="5"/>
        <w:rPr>
          <w:rFonts w:hint="eastAsia"/>
          <w:lang w:val="en-US" w:eastAsia="zh-CN"/>
        </w:rPr>
      </w:pPr>
      <w:r>
        <w:rPr>
          <w:rFonts w:hint="eastAsia"/>
          <w:lang w:val="en-US" w:eastAsia="zh-CN"/>
        </w:rPr>
        <w:t>Cookie的创建</w:t>
      </w:r>
    </w:p>
    <w:p>
      <w:pPr>
        <w:rPr>
          <w:rFonts w:hint="eastAsia"/>
          <w:lang w:val="en-US" w:eastAsia="zh-CN"/>
        </w:rPr>
      </w:pPr>
      <w:r>
        <w:rPr>
          <w:rStyle w:val="18"/>
          <w:rFonts w:ascii="宋体" w:hAnsi="宋体" w:eastAsia="宋体" w:cs="宋体"/>
          <w:b/>
          <w:sz w:val="24"/>
          <w:szCs w:val="24"/>
          <w:highlight w:val="lightGray"/>
        </w:rPr>
        <w:fldChar w:fldCharType="begin"/>
      </w:r>
      <w:r>
        <w:rPr>
          <w:rStyle w:val="18"/>
          <w:rFonts w:ascii="宋体" w:hAnsi="宋体" w:eastAsia="宋体" w:cs="宋体"/>
          <w:b/>
          <w:sz w:val="24"/>
          <w:szCs w:val="24"/>
          <w:highlight w:val="lightGray"/>
        </w:rPr>
        <w:instrText xml:space="preserve"> HYPERLINK "mk:@MSITStore:D:/jsdk23/javax/servlet/http/Cookie.html" \l "Cookie(java.lang.String, java.lang.String)" </w:instrText>
      </w:r>
      <w:r>
        <w:rPr>
          <w:rStyle w:val="18"/>
          <w:rFonts w:ascii="宋体" w:hAnsi="宋体" w:eastAsia="宋体" w:cs="宋体"/>
          <w:b/>
          <w:sz w:val="24"/>
          <w:szCs w:val="24"/>
          <w:highlight w:val="lightGray"/>
        </w:rPr>
        <w:fldChar w:fldCharType="separate"/>
      </w:r>
      <w:r>
        <w:rPr>
          <w:rStyle w:val="17"/>
          <w:rFonts w:ascii="宋体" w:hAnsi="宋体" w:eastAsia="宋体" w:cs="宋体"/>
          <w:b/>
          <w:sz w:val="24"/>
          <w:szCs w:val="24"/>
          <w:highlight w:val="lightGray"/>
        </w:rPr>
        <w:t>Cookie</w:t>
      </w:r>
      <w:r>
        <w:rPr>
          <w:rStyle w:val="18"/>
          <w:rFonts w:ascii="宋体" w:hAnsi="宋体" w:eastAsia="宋体" w:cs="宋体"/>
          <w:b/>
          <w:sz w:val="24"/>
          <w:szCs w:val="24"/>
          <w:highlight w:val="lightGray"/>
        </w:rPr>
        <w:fldChar w:fldCharType="end"/>
      </w:r>
      <w:r>
        <w:rPr>
          <w:rStyle w:val="18"/>
          <w:rFonts w:ascii="宋体" w:hAnsi="宋体" w:eastAsia="宋体" w:cs="宋体"/>
          <w:sz w:val="24"/>
          <w:szCs w:val="24"/>
          <w:highlight w:val="lightGray"/>
        </w:rPr>
        <w:t>(java.lang.String name, java.lang.String value)</w:t>
      </w:r>
      <w:r>
        <w:rPr>
          <w:rFonts w:ascii="宋体" w:hAnsi="宋体" w:eastAsia="宋体" w:cs="宋体"/>
          <w:sz w:val="24"/>
          <w:szCs w:val="24"/>
          <w:highlight w:val="lightGray"/>
        </w:rPr>
        <w:t xml:space="preserve"> </w:t>
      </w:r>
      <w:r>
        <w:rPr>
          <w:rFonts w:hint="eastAsia" w:ascii="宋体" w:hAnsi="宋体" w:cs="宋体"/>
          <w:sz w:val="24"/>
          <w:szCs w:val="24"/>
          <w:highlight w:val="lightGray"/>
          <w:lang w:val="en-US" w:eastAsia="zh-CN"/>
        </w:rPr>
        <w:t>构造参数</w:t>
      </w:r>
      <w:r>
        <w:rPr>
          <w:rFonts w:ascii="宋体" w:hAnsi="宋体" w:eastAsia="宋体" w:cs="宋体"/>
          <w:sz w:val="24"/>
          <w:szCs w:val="24"/>
          <w:highlight w:val="lightGray"/>
        </w:rPr>
        <w:br w:type="textWrapping"/>
      </w:r>
      <w:r>
        <w:rPr>
          <w:rFonts w:ascii="宋体" w:hAnsi="宋体" w:eastAsia="宋体" w:cs="宋体"/>
          <w:sz w:val="24"/>
          <w:szCs w:val="24"/>
          <w:highlight w:val="lightGray"/>
        </w:rPr>
        <w:t>          Constructs a cookie with a specified name and value.</w:t>
      </w:r>
    </w:p>
    <w:p>
      <w:pPr>
        <w:pStyle w:val="5"/>
        <w:rPr>
          <w:rFonts w:hint="eastAsia"/>
          <w:lang w:val="en-US" w:eastAsia="zh-CN"/>
        </w:rPr>
      </w:pPr>
      <w:r>
        <w:rPr>
          <w:rFonts w:hint="eastAsia"/>
          <w:lang w:val="en-US" w:eastAsia="zh-CN"/>
        </w:rPr>
        <w:t>Cookie的常用方法</w:t>
      </w:r>
    </w:p>
    <w:tbl>
      <w:tblPr>
        <w:tblStyle w:val="20"/>
        <w:tblW w:w="839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1922"/>
        <w:gridCol w:w="647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19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int</w:t>
            </w:r>
          </w:p>
        </w:tc>
        <w:tc>
          <w:tcPr>
            <w:tcW w:w="64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"mk:@MSITStore:D:/jsdk23/javax/servlet/http/Cookie.html" \l "getMaxAge()"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getMaxAge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the maximum age of the cookie, specified in seconds, By default, </w:t>
            </w:r>
            <w:r>
              <w:rPr>
                <w:rStyle w:val="18"/>
                <w:rFonts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 xml:space="preserve"> indicating the cookie will persist until browser shutdown.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19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java.lang.String</w:t>
            </w:r>
          </w:p>
        </w:tc>
        <w:tc>
          <w:tcPr>
            <w:tcW w:w="64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"mk:@MSITStore:D:/jsdk23/javax/servlet/http/Cookie.html" \l "getName()"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getName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Returns the name of the cookie.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19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java.lang.String</w:t>
            </w:r>
          </w:p>
        </w:tc>
        <w:tc>
          <w:tcPr>
            <w:tcW w:w="64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"mk:@MSITStore:D:/jsdk23/javax/servlet/http/Cookie.html" \l "getPath()"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getPath</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Returns the path on the server to which the browser returns this cookie.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19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java.lang.String</w:t>
            </w:r>
          </w:p>
        </w:tc>
        <w:tc>
          <w:tcPr>
            <w:tcW w:w="64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"mk:@MSITStore:D:/jsdk23/javax/servlet/http/Cookie.html" \l "getValue()"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getValue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Returns the value of the cookie.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19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int</w:t>
            </w:r>
          </w:p>
        </w:tc>
        <w:tc>
          <w:tcPr>
            <w:tcW w:w="64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"mk:@MSITStore:D:/jsdk23/javax/servlet/http/Cookie.html" \l "getVersion()"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getVersion</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Returns the version of the protocol this cookie complies with.</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19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void</w:t>
            </w:r>
          </w:p>
        </w:tc>
        <w:tc>
          <w:tcPr>
            <w:tcW w:w="64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"mk:@MSITStore:D:/jsdk23/javax/servlet/http/Cookie.html" \l "setMaxAge(int)"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setMaxAge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(int expiry)</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Sets the maximum age of the cookie in seconds.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19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void</w:t>
            </w:r>
          </w:p>
        </w:tc>
        <w:tc>
          <w:tcPr>
            <w:tcW w:w="64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"mk:@MSITStore:D:/jsdk23/javax/servlet/http/Cookie.html" \l "setPath(java.lang.String)"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setPath</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uri)</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Specifies a path for the cookie to which the client should return the cookie.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19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void</w:t>
            </w:r>
          </w:p>
        </w:tc>
        <w:tc>
          <w:tcPr>
            <w:tcW w:w="64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"mk:@MSITStore:D:/jsdk23/javax/servlet/http/Cookie.html" \l "setValue(java.lang.String)"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setValue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newValue)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Assigns a new value to a cookie after the cookie is created.</w:t>
            </w:r>
          </w:p>
        </w:tc>
      </w:tr>
    </w:tbl>
    <w:p>
      <w:pPr>
        <w:pStyle w:val="5"/>
        <w:rPr>
          <w:rFonts w:hint="eastAsia"/>
          <w:lang w:val="en-US" w:eastAsia="zh-CN"/>
        </w:rPr>
      </w:pPr>
      <w:r>
        <w:rPr>
          <w:rFonts w:hint="eastAsia"/>
          <w:lang w:val="en-US" w:eastAsia="zh-CN"/>
        </w:rPr>
        <w:t>Cookie中的不支持中文</w:t>
      </w:r>
    </w:p>
    <w:p>
      <w:pPr>
        <w:ind w:firstLine="420" w:firstLineChars="200"/>
      </w:pPr>
      <w:r>
        <w:t> 中文和英文字符不同，中文属于Unicod字符，在内存中站4个字符，而英文属于ASCII字符，内存中只占2个字符。Cookie中使用Unicode字符时需要对Unicode字符进行编码，否则会乱码。编码使用java.net.URLEncoder类的encode（String str,String encoding）方法，解码使用java.net.URLDecoder类的decode(String str,String encoding)方法。</w:t>
      </w:r>
    </w:p>
    <w:p>
      <w:pPr>
        <w:rPr>
          <w:rFonts w:hint="eastAsia"/>
          <w:shd w:val="clear" w:color="FFFFFF" w:fill="D9D9D9"/>
          <w:lang w:val="en-US" w:eastAsia="zh-CN"/>
        </w:rPr>
      </w:pPr>
      <w:r>
        <w:rPr>
          <w:rFonts w:hint="eastAsia"/>
          <w:shd w:val="clear" w:color="FFFFFF" w:fill="D9D9D9"/>
          <w:lang w:val="en-US" w:eastAsia="zh-CN"/>
        </w:rPr>
        <w:t>当存储中文的时候要将cookie发送到浏览器时会报数据非法异常，所以要先编码，再解码</w:t>
      </w:r>
    </w:p>
    <w:p>
      <w:pPr>
        <w:pStyle w:val="4"/>
        <w:rPr>
          <w:rFonts w:hint="eastAsia"/>
          <w:lang w:val="en-US" w:eastAsia="zh-CN"/>
        </w:rPr>
      </w:pPr>
      <w:r>
        <w:rPr>
          <w:rFonts w:hint="eastAsia"/>
          <w:lang w:val="en-US" w:eastAsia="zh-CN"/>
        </w:rPr>
        <w:t>Session</w:t>
      </w:r>
    </w:p>
    <w:p>
      <w:pPr>
        <w:rPr>
          <w:rFonts w:hint="eastAsia"/>
          <w:lang w:val="en-US" w:eastAsia="zh-CN"/>
        </w:rPr>
      </w:pPr>
      <w:r>
        <w:rPr>
          <w:rFonts w:hint="eastAsia"/>
          <w:lang w:val="en-US" w:eastAsia="zh-CN"/>
        </w:rPr>
        <w:t>识别唯一的一个用户，并且为这个用户存储一些会话时产生的信息，保存在服务器端 。</w:t>
      </w:r>
    </w:p>
    <w:p>
      <w:pPr>
        <w:rPr>
          <w:rFonts w:hint="eastAsia"/>
          <w:lang w:val="en-US" w:eastAsia="zh-CN"/>
        </w:rPr>
      </w:pPr>
      <w:r>
        <w:rPr>
          <w:rFonts w:hint="eastAsia"/>
          <w:lang w:val="en-US" w:eastAsia="zh-CN"/>
        </w:rPr>
        <w:t>作为一次会话范围的作用域 ，存储数据 。</w:t>
      </w:r>
    </w:p>
    <w:p>
      <w:pPr>
        <w:pStyle w:val="5"/>
        <w:rPr>
          <w:rFonts w:hint="default" w:ascii="Arial" w:hAnsi="Arial" w:cs="Arial"/>
          <w:b w:val="0"/>
          <w:i w:val="0"/>
          <w:caps w:val="0"/>
          <w:color w:val="000000"/>
          <w:spacing w:val="0"/>
          <w:sz w:val="18"/>
          <w:szCs w:val="18"/>
        </w:rPr>
      </w:pPr>
      <w:r>
        <w:rPr>
          <w:rFonts w:hint="eastAsia"/>
          <w:lang w:val="en-US" w:eastAsia="zh-CN"/>
        </w:rPr>
        <w:t>Session的基本概念</w:t>
      </w: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666666"/>
          <w:spacing w:val="0"/>
          <w:kern w:val="0"/>
          <w:sz w:val="18"/>
          <w:szCs w:val="18"/>
          <w:u w:val="none"/>
          <w:shd w:val="clear" w:fill="FFFFFF"/>
          <w:lang w:val="en-US" w:eastAsia="zh-CN" w:bidi="ar"/>
        </w:rPr>
        <w:instrText xml:space="preserve"> HYPERLINK "http://fanyi.baidu.com/translate?aldtype=16047&amp;query=The+servlet+container+uses+this+interface+to+create+a+session+between+an+HTTP+client+and+an+HTTP+server.+The+session+persists+for+a+specified+time+period%2C+across+more+than+one+connection+or+page+request+from+the+user.+A+session+usually+corresponds+to+one+user%2C+who+may+visit+a+site+many+times.+The+server+can+maintain+a+session+in+many+ways+such+as+using+cookies+or+rewriting+URLs.+&amp;keyfrom=baidu&amp;smartresult=dict&amp;lang=auto2zh" \l "en/zh/javascript:void(0);" \o "添加到收藏夹" </w:instrText>
      </w: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separate"/>
      </w: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pPr>
      <w:r>
        <w:rPr>
          <w:rFonts w:hint="default" w:ascii="Arial" w:hAnsi="Arial" w:cs="Arial"/>
          <w:b w:val="0"/>
          <w:i w:val="0"/>
          <w:caps w:val="0"/>
          <w:color w:val="333333"/>
          <w:spacing w:val="0"/>
          <w:sz w:val="24"/>
          <w:szCs w:val="24"/>
          <w:shd w:val="clear" w:fill="F0F0F0"/>
        </w:rPr>
        <w:t>servlet容器使用此接口在HTTP客户机和HTTP服务器之间创建会话。会话在指定的时间段内持续，跨越用户的多个连接或页</w:t>
      </w:r>
      <w:r>
        <w:rPr>
          <w:rFonts w:hint="eastAsia" w:ascii="Arial" w:hAnsi="Arial" w:cs="Arial"/>
          <w:b w:val="0"/>
          <w:i w:val="0"/>
          <w:caps w:val="0"/>
          <w:color w:val="333333"/>
          <w:spacing w:val="0"/>
          <w:sz w:val="24"/>
          <w:szCs w:val="24"/>
          <w:shd w:val="clear" w:fill="F0F0F0"/>
          <w:lang w:val="en-US" w:eastAsia="zh-CN"/>
        </w:rPr>
        <w:t>面</w:t>
      </w:r>
      <w:r>
        <w:rPr>
          <w:rFonts w:hint="default" w:ascii="Arial" w:hAnsi="Arial" w:cs="Arial"/>
          <w:b w:val="0"/>
          <w:i w:val="0"/>
          <w:caps w:val="0"/>
          <w:color w:val="333333"/>
          <w:spacing w:val="0"/>
          <w:sz w:val="24"/>
          <w:szCs w:val="24"/>
          <w:shd w:val="clear" w:fill="F0F0F0"/>
        </w:rPr>
        <w:t>请求。会话通常对应于一个可以多次访问站点的用户。服务器可以通过多种方式维护会话，比如使用cookie或重写URL</w:t>
      </w:r>
    </w:p>
    <w:p>
      <w:pPr>
        <w:pStyle w:val="5"/>
        <w:rPr>
          <w:rFonts w:hint="eastAsia"/>
          <w:lang w:val="en-US" w:eastAsia="zh-CN"/>
        </w:rPr>
      </w:pPr>
      <w:r>
        <w:rPr>
          <w:rFonts w:hint="eastAsia"/>
          <w:lang w:val="en-US" w:eastAsia="zh-CN"/>
        </w:rPr>
        <w:t>怎么获取session对象</w:t>
      </w:r>
    </w:p>
    <w:tbl>
      <w:tblPr>
        <w:tblStyle w:val="20"/>
        <w:tblW w:w="839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1222"/>
        <w:gridCol w:w="717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12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w:t>
            </w:r>
            <w:r>
              <w:rPr>
                <w:rStyle w:val="18"/>
                <w:rFonts w:ascii="宋体" w:hAnsi="宋体" w:eastAsia="宋体" w:cs="宋体"/>
                <w:kern w:val="0"/>
                <w:sz w:val="20"/>
                <w:szCs w:val="20"/>
                <w:lang w:val="en-US" w:eastAsia="zh-CN" w:bidi="ar"/>
              </w:rPr>
              <w:fldChar w:fldCharType="begin"/>
            </w:r>
            <w:r>
              <w:rPr>
                <w:rStyle w:val="18"/>
                <w:rFonts w:ascii="宋体" w:hAnsi="宋体" w:eastAsia="宋体" w:cs="宋体"/>
                <w:kern w:val="0"/>
                <w:sz w:val="20"/>
                <w:szCs w:val="20"/>
                <w:lang w:val="en-US" w:eastAsia="zh-CN" w:bidi="ar"/>
              </w:rPr>
              <w:instrText xml:space="preserve"> HYPERLINK "mk:@MSITStore:D:/jsdk23/javax/servlet/http/HttpSession.html" </w:instrText>
            </w:r>
            <w:r>
              <w:rPr>
                <w:rStyle w:val="18"/>
                <w:rFonts w:ascii="宋体" w:hAnsi="宋体" w:eastAsia="宋体" w:cs="宋体"/>
                <w:kern w:val="0"/>
                <w:sz w:val="20"/>
                <w:szCs w:val="20"/>
                <w:lang w:val="en-US" w:eastAsia="zh-CN" w:bidi="ar"/>
              </w:rPr>
              <w:fldChar w:fldCharType="separate"/>
            </w:r>
            <w:r>
              <w:rPr>
                <w:rStyle w:val="17"/>
                <w:rFonts w:ascii="宋体" w:hAnsi="宋体" w:eastAsia="宋体" w:cs="宋体"/>
                <w:sz w:val="20"/>
                <w:szCs w:val="20"/>
              </w:rPr>
              <w:t>HttpSession</w:t>
            </w:r>
            <w:r>
              <w:rPr>
                <w:rStyle w:val="18"/>
                <w:rFonts w:ascii="宋体" w:hAnsi="宋体" w:eastAsia="宋体" w:cs="宋体"/>
                <w:kern w:val="0"/>
                <w:sz w:val="20"/>
                <w:szCs w:val="20"/>
                <w:lang w:val="en-US" w:eastAsia="zh-CN" w:bidi="ar"/>
              </w:rPr>
              <w:fldChar w:fldCharType="end"/>
            </w:r>
          </w:p>
        </w:tc>
        <w:tc>
          <w:tcPr>
            <w:tcW w:w="71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"mk:@MSITStore:D:/jsdk23/javax/servlet/http/HttpServletRequest.html" \l "getSession()"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getSession</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hint="eastAsia" w:ascii="宋体" w:hAnsi="宋体" w:cs="宋体"/>
                <w:kern w:val="0"/>
                <w:sz w:val="24"/>
                <w:szCs w:val="24"/>
                <w:lang w:val="en-US" w:eastAsia="zh-CN" w:bidi="ar"/>
              </w:rPr>
              <w:t>HttpServletRequest对象的方法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Returns the current session associated with this request, or if the request does not have a session, creates one.</w:t>
            </w:r>
          </w:p>
        </w:tc>
      </w:tr>
    </w:tbl>
    <w:p>
      <w:pPr>
        <w:pStyle w:val="5"/>
        <w:rPr>
          <w:rFonts w:hint="eastAsia"/>
          <w:lang w:val="en-US" w:eastAsia="zh-CN"/>
        </w:rPr>
      </w:pPr>
      <w:r>
        <w:rPr>
          <w:rFonts w:hint="eastAsia"/>
          <w:lang w:val="en-US" w:eastAsia="zh-CN"/>
        </w:rPr>
        <w:t>常用方法</w:t>
      </w:r>
    </w:p>
    <w:tbl>
      <w:tblPr>
        <w:tblStyle w:val="20"/>
        <w:tblW w:w="839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2422"/>
        <w:gridCol w:w="597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java.lang.Object</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"mk:@MSITStore:D:/jsdk23/javax/servlet/http/HttpSession.html" \l "getAttribute(java.lang.String)"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getAttribute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name)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the object bound with the specified name in this session, or </w:t>
            </w:r>
            <w:r>
              <w:rPr>
                <w:rStyle w:val="18"/>
                <w:rFonts w:ascii="宋体" w:hAnsi="宋体" w:eastAsia="宋体" w:cs="宋体"/>
                <w:kern w:val="0"/>
                <w:sz w:val="24"/>
                <w:szCs w:val="24"/>
                <w:lang w:val="en-US" w:eastAsia="zh-CN" w:bidi="ar"/>
              </w:rPr>
              <w:t>null</w:t>
            </w:r>
            <w:r>
              <w:rPr>
                <w:rFonts w:ascii="宋体" w:hAnsi="宋体" w:eastAsia="宋体" w:cs="宋体"/>
                <w:kern w:val="0"/>
                <w:sz w:val="24"/>
                <w:szCs w:val="24"/>
                <w:lang w:val="en-US" w:eastAsia="zh-CN" w:bidi="ar"/>
              </w:rPr>
              <w:t xml:space="preserve"> if no object is bound under the 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java.util.Enumeration</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"mk:@MSITStore:D:/jsdk23/javax/servlet/http/HttpSession.html" \l "getAttributeNames()"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getAttributeNames</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Returns an </w:t>
            </w:r>
            <w:r>
              <w:rPr>
                <w:rStyle w:val="18"/>
                <w:rFonts w:ascii="宋体" w:hAnsi="宋体" w:eastAsia="宋体" w:cs="宋体"/>
                <w:kern w:val="0"/>
                <w:sz w:val="24"/>
                <w:szCs w:val="24"/>
                <w:lang w:val="en-US" w:eastAsia="zh-CN" w:bidi="ar"/>
              </w:rPr>
              <w:t>Enumeration</w:t>
            </w:r>
            <w:r>
              <w:rPr>
                <w:rFonts w:ascii="宋体" w:hAnsi="宋体" w:eastAsia="宋体" w:cs="宋体"/>
                <w:kern w:val="0"/>
                <w:sz w:val="24"/>
                <w:szCs w:val="24"/>
                <w:lang w:val="en-US" w:eastAsia="zh-CN" w:bidi="ar"/>
              </w:rPr>
              <w:t xml:space="preserve"> of </w:t>
            </w:r>
            <w:r>
              <w:rPr>
                <w:rStyle w:val="18"/>
                <w:rFonts w:ascii="宋体" w:hAnsi="宋体" w:eastAsia="宋体" w:cs="宋体"/>
                <w:kern w:val="0"/>
                <w:sz w:val="24"/>
                <w:szCs w:val="24"/>
                <w:lang w:val="en-US" w:eastAsia="zh-CN" w:bidi="ar"/>
              </w:rPr>
              <w:t>String</w:t>
            </w:r>
            <w:r>
              <w:rPr>
                <w:rFonts w:ascii="宋体" w:hAnsi="宋体" w:eastAsia="宋体" w:cs="宋体"/>
                <w:kern w:val="0"/>
                <w:sz w:val="24"/>
                <w:szCs w:val="24"/>
                <w:lang w:val="en-US" w:eastAsia="zh-CN" w:bidi="ar"/>
              </w:rPr>
              <w:t xml:space="preserve"> objects containing the names of all the objects bound to this session.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java.lang.String</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"mk:@MSITStore:D:/jsdk23/javax/servlet/http/HttpSession.html" \l "getId()"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getId</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Returns a string containing the unique identifier assigned to this session.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int</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"mk:@MSITStore:D:/jsdk23/javax/servlet/http/HttpSession.html" \l "getMaxInactiveInterval()"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getMaxInactiveInterval</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Returns the maximum time interval, in seconds, that the servlet container will keep this session open between client accesses.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java.lang.Object</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"mk:@MSITStore:D:/jsdk23/javax/servlet/http/HttpSession.html" \l "getValue(java.lang.String)"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getValue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name)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b/>
                <w:kern w:val="0"/>
                <w:sz w:val="24"/>
                <w:szCs w:val="24"/>
                <w:lang w:val="en-US" w:eastAsia="zh-CN" w:bidi="ar"/>
              </w:rPr>
              <w:t>Deprecated.</w:t>
            </w:r>
            <w:r>
              <w:rPr>
                <w:rFonts w:ascii="宋体" w:hAnsi="宋体" w:eastAsia="宋体" w:cs="宋体"/>
                <w:kern w:val="0"/>
                <w:sz w:val="24"/>
                <w:szCs w:val="24"/>
                <w:lang w:val="en-US" w:eastAsia="zh-CN" w:bidi="ar"/>
              </w:rPr>
              <w:t> </w:t>
            </w:r>
            <w:r>
              <w:rPr>
                <w:rFonts w:ascii="宋体" w:hAnsi="宋体" w:eastAsia="宋体" w:cs="宋体"/>
                <w:i/>
                <w:kern w:val="0"/>
                <w:sz w:val="24"/>
                <w:szCs w:val="24"/>
                <w:lang w:val="en-US" w:eastAsia="zh-CN" w:bidi="ar"/>
              </w:rPr>
              <w:t xml:space="preserve">As of Version 2.2, this method is replaced by </w:t>
            </w:r>
            <w:r>
              <w:rPr>
                <w:rFonts w:ascii="宋体" w:hAnsi="宋体" w:eastAsia="宋体" w:cs="宋体"/>
                <w:i/>
                <w:kern w:val="0"/>
                <w:sz w:val="24"/>
                <w:szCs w:val="24"/>
                <w:lang w:val="en-US" w:eastAsia="zh-CN" w:bidi="ar"/>
              </w:rPr>
              <w:fldChar w:fldCharType="begin"/>
            </w:r>
            <w:r>
              <w:rPr>
                <w:rFonts w:ascii="宋体" w:hAnsi="宋体" w:eastAsia="宋体" w:cs="宋体"/>
                <w:i/>
                <w:kern w:val="0"/>
                <w:sz w:val="24"/>
                <w:szCs w:val="24"/>
                <w:lang w:val="en-US" w:eastAsia="zh-CN" w:bidi="ar"/>
              </w:rPr>
              <w:instrText xml:space="preserve"> HYPERLINK "mk:@MSITStore:D:/jsdk23/javax/servlet/http/HttpSession.html" \l "getAttribute(java.lang.String)" </w:instrText>
            </w:r>
            <w:r>
              <w:rPr>
                <w:rFonts w:ascii="宋体" w:hAnsi="宋体" w:eastAsia="宋体" w:cs="宋体"/>
                <w:i/>
                <w:kern w:val="0"/>
                <w:sz w:val="24"/>
                <w:szCs w:val="24"/>
                <w:lang w:val="en-US" w:eastAsia="zh-CN" w:bidi="ar"/>
              </w:rPr>
              <w:fldChar w:fldCharType="separate"/>
            </w:r>
            <w:r>
              <w:rPr>
                <w:rStyle w:val="17"/>
                <w:rFonts w:ascii="宋体" w:hAnsi="宋体" w:eastAsia="宋体" w:cs="宋体"/>
                <w:i/>
                <w:sz w:val="24"/>
                <w:szCs w:val="24"/>
              </w:rPr>
              <w:t>getAttribute(java.lang.String)</w:t>
            </w:r>
            <w:r>
              <w:rPr>
                <w:rFonts w:ascii="宋体" w:hAnsi="宋体" w:eastAsia="宋体" w:cs="宋体"/>
                <w:i/>
                <w:kern w:val="0"/>
                <w:sz w:val="24"/>
                <w:szCs w:val="24"/>
                <w:lang w:val="en-US" w:eastAsia="zh-CN" w:bidi="ar"/>
              </w:rPr>
              <w:fldChar w:fldCharType="end"/>
            </w:r>
            <w:r>
              <w:rPr>
                <w:rFonts w:ascii="宋体" w:hAnsi="宋体" w:eastAsia="宋体" w:cs="宋体"/>
                <w:i/>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java.lang.String[]</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"mk:@MSITStore:D:/jsdk23/javax/servlet/http/HttpSession.html" \l "getValueNames()"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getValueNames</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b/>
                <w:kern w:val="0"/>
                <w:sz w:val="24"/>
                <w:szCs w:val="24"/>
                <w:lang w:val="en-US" w:eastAsia="zh-CN" w:bidi="ar"/>
              </w:rPr>
              <w:t>Deprecated.</w:t>
            </w:r>
            <w:r>
              <w:rPr>
                <w:rFonts w:ascii="宋体" w:hAnsi="宋体" w:eastAsia="宋体" w:cs="宋体"/>
                <w:kern w:val="0"/>
                <w:sz w:val="24"/>
                <w:szCs w:val="24"/>
                <w:lang w:val="en-US" w:eastAsia="zh-CN" w:bidi="ar"/>
              </w:rPr>
              <w:t> </w:t>
            </w:r>
            <w:r>
              <w:rPr>
                <w:rFonts w:ascii="宋体" w:hAnsi="宋体" w:eastAsia="宋体" w:cs="宋体"/>
                <w:i/>
                <w:kern w:val="0"/>
                <w:sz w:val="24"/>
                <w:szCs w:val="24"/>
                <w:lang w:val="en-US" w:eastAsia="zh-CN" w:bidi="ar"/>
              </w:rPr>
              <w:t xml:space="preserve">As of Version 2.2, this method is replaced by </w:t>
            </w:r>
            <w:r>
              <w:rPr>
                <w:rFonts w:ascii="宋体" w:hAnsi="宋体" w:eastAsia="宋体" w:cs="宋体"/>
                <w:i/>
                <w:kern w:val="0"/>
                <w:sz w:val="24"/>
                <w:szCs w:val="24"/>
                <w:lang w:val="en-US" w:eastAsia="zh-CN" w:bidi="ar"/>
              </w:rPr>
              <w:fldChar w:fldCharType="begin"/>
            </w:r>
            <w:r>
              <w:rPr>
                <w:rFonts w:ascii="宋体" w:hAnsi="宋体" w:eastAsia="宋体" w:cs="宋体"/>
                <w:i/>
                <w:kern w:val="0"/>
                <w:sz w:val="24"/>
                <w:szCs w:val="24"/>
                <w:lang w:val="en-US" w:eastAsia="zh-CN" w:bidi="ar"/>
              </w:rPr>
              <w:instrText xml:space="preserve"> HYPERLINK "mk:@MSITStore:D:/jsdk23/javax/servlet/http/HttpSession.html" \l "getAttributeNames()" </w:instrText>
            </w:r>
            <w:r>
              <w:rPr>
                <w:rFonts w:ascii="宋体" w:hAnsi="宋体" w:eastAsia="宋体" w:cs="宋体"/>
                <w:i/>
                <w:kern w:val="0"/>
                <w:sz w:val="24"/>
                <w:szCs w:val="24"/>
                <w:lang w:val="en-US" w:eastAsia="zh-CN" w:bidi="ar"/>
              </w:rPr>
              <w:fldChar w:fldCharType="separate"/>
            </w:r>
            <w:r>
              <w:rPr>
                <w:rStyle w:val="17"/>
                <w:rFonts w:ascii="宋体" w:hAnsi="宋体" w:eastAsia="宋体" w:cs="宋体"/>
                <w:i/>
                <w:sz w:val="24"/>
                <w:szCs w:val="24"/>
              </w:rPr>
              <w:t>getAttributeNames()</w:t>
            </w:r>
            <w:r>
              <w:rPr>
                <w:rFonts w:ascii="宋体" w:hAnsi="宋体" w:eastAsia="宋体" w:cs="宋体"/>
                <w:i/>
                <w:kern w:val="0"/>
                <w:sz w:val="24"/>
                <w:szCs w:val="24"/>
                <w:lang w:val="en-US" w:eastAsia="zh-CN" w:bidi="ar"/>
              </w:rPr>
              <w:fldChar w:fldCharType="end"/>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void</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"mk:@MSITStore:D:/jsdk23/javax/servlet/http/HttpSession.html" \l "putValue(java.lang.String, java.lang.Object)"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putValue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name, java.lang.Object value)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b/>
                <w:kern w:val="0"/>
                <w:sz w:val="24"/>
                <w:szCs w:val="24"/>
                <w:lang w:val="en-US" w:eastAsia="zh-CN" w:bidi="ar"/>
              </w:rPr>
              <w:t>Deprecated.</w:t>
            </w:r>
            <w:r>
              <w:rPr>
                <w:rFonts w:ascii="宋体" w:hAnsi="宋体" w:eastAsia="宋体" w:cs="宋体"/>
                <w:kern w:val="0"/>
                <w:sz w:val="24"/>
                <w:szCs w:val="24"/>
                <w:lang w:val="en-US" w:eastAsia="zh-CN" w:bidi="ar"/>
              </w:rPr>
              <w:t> </w:t>
            </w:r>
            <w:r>
              <w:rPr>
                <w:rFonts w:ascii="宋体" w:hAnsi="宋体" w:eastAsia="宋体" w:cs="宋体"/>
                <w:i/>
                <w:kern w:val="0"/>
                <w:sz w:val="24"/>
                <w:szCs w:val="24"/>
                <w:lang w:val="en-US" w:eastAsia="zh-CN" w:bidi="ar"/>
              </w:rPr>
              <w:t xml:space="preserve">As of Version 2.2, this method is replaced by </w:t>
            </w:r>
            <w:r>
              <w:rPr>
                <w:rFonts w:ascii="宋体" w:hAnsi="宋体" w:eastAsia="宋体" w:cs="宋体"/>
                <w:i/>
                <w:kern w:val="0"/>
                <w:sz w:val="24"/>
                <w:szCs w:val="24"/>
                <w:lang w:val="en-US" w:eastAsia="zh-CN" w:bidi="ar"/>
              </w:rPr>
              <w:fldChar w:fldCharType="begin"/>
            </w:r>
            <w:r>
              <w:rPr>
                <w:rFonts w:ascii="宋体" w:hAnsi="宋体" w:eastAsia="宋体" w:cs="宋体"/>
                <w:i/>
                <w:kern w:val="0"/>
                <w:sz w:val="24"/>
                <w:szCs w:val="24"/>
                <w:lang w:val="en-US" w:eastAsia="zh-CN" w:bidi="ar"/>
              </w:rPr>
              <w:instrText xml:space="preserve"> HYPERLINK "mk:@MSITStore:D:/jsdk23/javax/servlet/http/HttpSession.html" \l "setAttribute(java.lang.String, java.lang.Object)" </w:instrText>
            </w:r>
            <w:r>
              <w:rPr>
                <w:rFonts w:ascii="宋体" w:hAnsi="宋体" w:eastAsia="宋体" w:cs="宋体"/>
                <w:i/>
                <w:kern w:val="0"/>
                <w:sz w:val="24"/>
                <w:szCs w:val="24"/>
                <w:lang w:val="en-US" w:eastAsia="zh-CN" w:bidi="ar"/>
              </w:rPr>
              <w:fldChar w:fldCharType="separate"/>
            </w:r>
            <w:r>
              <w:rPr>
                <w:rStyle w:val="17"/>
                <w:rFonts w:ascii="宋体" w:hAnsi="宋体" w:eastAsia="宋体" w:cs="宋体"/>
                <w:i/>
                <w:sz w:val="24"/>
                <w:szCs w:val="24"/>
              </w:rPr>
              <w:t>setAttribute(java.lang.String, java.lang.Object)</w:t>
            </w:r>
            <w:r>
              <w:rPr>
                <w:rFonts w:ascii="宋体" w:hAnsi="宋体" w:eastAsia="宋体" w:cs="宋体"/>
                <w:i/>
                <w:kern w:val="0"/>
                <w:sz w:val="24"/>
                <w:szCs w:val="24"/>
                <w:lang w:val="en-US" w:eastAsia="zh-CN" w:bidi="ar"/>
              </w:rPr>
              <w:fldChar w:fldCharType="end"/>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void</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"mk:@MSITStore:D:/jsdk23/javax/servlet/http/HttpSession.html" \l "removeAttribute(java.lang.String)"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removeAttribute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name)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Removes the object bound with the specified name from this session.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void</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"mk:@MSITStore:D:/jsdk23/javax/servlet/http/HttpSession.html" \l "removeValue(java.lang.String)"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removeValue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name)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b/>
                <w:kern w:val="0"/>
                <w:sz w:val="24"/>
                <w:szCs w:val="24"/>
                <w:lang w:val="en-US" w:eastAsia="zh-CN" w:bidi="ar"/>
              </w:rPr>
              <w:t>Deprecated.</w:t>
            </w:r>
            <w:r>
              <w:rPr>
                <w:rFonts w:ascii="宋体" w:hAnsi="宋体" w:eastAsia="宋体" w:cs="宋体"/>
                <w:kern w:val="0"/>
                <w:sz w:val="24"/>
                <w:szCs w:val="24"/>
                <w:lang w:val="en-US" w:eastAsia="zh-CN" w:bidi="ar"/>
              </w:rPr>
              <w:t> </w:t>
            </w:r>
            <w:r>
              <w:rPr>
                <w:rFonts w:ascii="宋体" w:hAnsi="宋体" w:eastAsia="宋体" w:cs="宋体"/>
                <w:i/>
                <w:kern w:val="0"/>
                <w:sz w:val="24"/>
                <w:szCs w:val="24"/>
                <w:lang w:val="en-US" w:eastAsia="zh-CN" w:bidi="ar"/>
              </w:rPr>
              <w:t xml:space="preserve">As of Version 2.2, this method is replaced by </w:t>
            </w:r>
            <w:r>
              <w:rPr>
                <w:rFonts w:ascii="宋体" w:hAnsi="宋体" w:eastAsia="宋体" w:cs="宋体"/>
                <w:i/>
                <w:kern w:val="0"/>
                <w:sz w:val="24"/>
                <w:szCs w:val="24"/>
                <w:lang w:val="en-US" w:eastAsia="zh-CN" w:bidi="ar"/>
              </w:rPr>
              <w:fldChar w:fldCharType="begin"/>
            </w:r>
            <w:r>
              <w:rPr>
                <w:rFonts w:ascii="宋体" w:hAnsi="宋体" w:eastAsia="宋体" w:cs="宋体"/>
                <w:i/>
                <w:kern w:val="0"/>
                <w:sz w:val="24"/>
                <w:szCs w:val="24"/>
                <w:lang w:val="en-US" w:eastAsia="zh-CN" w:bidi="ar"/>
              </w:rPr>
              <w:instrText xml:space="preserve"> HYPERLINK "mk:@MSITStore:D:/jsdk23/javax/servlet/http/HttpSession.html" \l "removeAttribute(java.lang.String)" </w:instrText>
            </w:r>
            <w:r>
              <w:rPr>
                <w:rFonts w:ascii="宋体" w:hAnsi="宋体" w:eastAsia="宋体" w:cs="宋体"/>
                <w:i/>
                <w:kern w:val="0"/>
                <w:sz w:val="24"/>
                <w:szCs w:val="24"/>
                <w:lang w:val="en-US" w:eastAsia="zh-CN" w:bidi="ar"/>
              </w:rPr>
              <w:fldChar w:fldCharType="separate"/>
            </w:r>
            <w:r>
              <w:rPr>
                <w:rStyle w:val="17"/>
                <w:rFonts w:ascii="宋体" w:hAnsi="宋体" w:eastAsia="宋体" w:cs="宋体"/>
                <w:i/>
                <w:sz w:val="24"/>
                <w:szCs w:val="24"/>
              </w:rPr>
              <w:t>removeAttribute(java.lang.String)</w:t>
            </w:r>
            <w:r>
              <w:rPr>
                <w:rFonts w:ascii="宋体" w:hAnsi="宋体" w:eastAsia="宋体" w:cs="宋体"/>
                <w:i/>
                <w:kern w:val="0"/>
                <w:sz w:val="24"/>
                <w:szCs w:val="24"/>
                <w:lang w:val="en-US" w:eastAsia="zh-CN" w:bidi="ar"/>
              </w:rPr>
              <w:fldChar w:fldCharType="end"/>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void</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"mk:@MSITStore:D:/jsdk23/javax/servlet/http/HttpSession.html" \l "setAttribute(java.lang.String, java.lang.Object)"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setAttribute</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(java.lang.String name, java.lang.Object value)</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Binds an object to this session, using the name specified.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CellSpacing w:w="0" w:type="dxa"/>
        </w:trPr>
        <w:tc>
          <w:tcPr>
            <w:tcW w:w="2422" w:type="dxa"/>
            <w:shd w:val="clear" w:color="auto" w:fill="FFFFFF"/>
            <w:vAlign w:val="top"/>
          </w:tcPr>
          <w:p>
            <w:pPr>
              <w:keepNext w:val="0"/>
              <w:keepLines w:val="0"/>
              <w:widowControl/>
              <w:suppressLineNumbers w:val="0"/>
              <w:jc w:val="right"/>
            </w:pPr>
            <w:r>
              <w:rPr>
                <w:rStyle w:val="18"/>
                <w:rFonts w:ascii="宋体" w:hAnsi="宋体" w:eastAsia="宋体" w:cs="宋体"/>
                <w:kern w:val="0"/>
                <w:sz w:val="20"/>
                <w:szCs w:val="20"/>
                <w:lang w:val="en-US" w:eastAsia="zh-CN" w:bidi="ar"/>
              </w:rPr>
              <w:t> void</w:t>
            </w:r>
          </w:p>
        </w:tc>
        <w:tc>
          <w:tcPr>
            <w:tcW w:w="5974" w:type="dxa"/>
            <w:shd w:val="clear" w:color="auto" w:fill="FFFFFF"/>
            <w:vAlign w:val="center"/>
          </w:tcPr>
          <w:p>
            <w:pPr>
              <w:keepNext w:val="0"/>
              <w:keepLines w:val="0"/>
              <w:widowControl/>
              <w:suppressLineNumbers w:val="0"/>
              <w:jc w:val="left"/>
            </w:pPr>
            <w:r>
              <w:rPr>
                <w:rStyle w:val="18"/>
                <w:rFonts w:ascii="宋体" w:hAnsi="宋体" w:eastAsia="宋体" w:cs="宋体"/>
                <w:b/>
                <w:kern w:val="0"/>
                <w:sz w:val="24"/>
                <w:szCs w:val="24"/>
                <w:lang w:val="en-US" w:eastAsia="zh-CN" w:bidi="ar"/>
              </w:rPr>
              <w:fldChar w:fldCharType="begin"/>
            </w:r>
            <w:r>
              <w:rPr>
                <w:rStyle w:val="18"/>
                <w:rFonts w:ascii="宋体" w:hAnsi="宋体" w:eastAsia="宋体" w:cs="宋体"/>
                <w:b/>
                <w:kern w:val="0"/>
                <w:sz w:val="24"/>
                <w:szCs w:val="24"/>
                <w:lang w:val="en-US" w:eastAsia="zh-CN" w:bidi="ar"/>
              </w:rPr>
              <w:instrText xml:space="preserve"> HYPERLINK "mk:@MSITStore:D:/jsdk23/javax/servlet/http/HttpSession.html" \l "setMaxInactiveInterval(int)" </w:instrText>
            </w:r>
            <w:r>
              <w:rPr>
                <w:rStyle w:val="18"/>
                <w:rFonts w:ascii="宋体" w:hAnsi="宋体" w:eastAsia="宋体" w:cs="宋体"/>
                <w:b/>
                <w:kern w:val="0"/>
                <w:sz w:val="24"/>
                <w:szCs w:val="24"/>
                <w:lang w:val="en-US" w:eastAsia="zh-CN" w:bidi="ar"/>
              </w:rPr>
              <w:fldChar w:fldCharType="separate"/>
            </w:r>
            <w:r>
              <w:rPr>
                <w:rStyle w:val="17"/>
                <w:rFonts w:ascii="宋体" w:hAnsi="宋体" w:eastAsia="宋体" w:cs="宋体"/>
                <w:b/>
                <w:sz w:val="24"/>
                <w:szCs w:val="24"/>
              </w:rPr>
              <w:t>setMaxInactiveInterval</w:t>
            </w:r>
            <w:r>
              <w:rPr>
                <w:rStyle w:val="18"/>
                <w:rFonts w:ascii="宋体" w:hAnsi="宋体" w:eastAsia="宋体" w:cs="宋体"/>
                <w:b/>
                <w:kern w:val="0"/>
                <w:sz w:val="24"/>
                <w:szCs w:val="24"/>
                <w:lang w:val="en-US" w:eastAsia="zh-CN" w:bidi="ar"/>
              </w:rPr>
              <w:fldChar w:fldCharType="end"/>
            </w:r>
            <w:r>
              <w:rPr>
                <w:rStyle w:val="18"/>
                <w:rFonts w:ascii="宋体" w:hAnsi="宋体" w:eastAsia="宋体" w:cs="宋体"/>
                <w:kern w:val="0"/>
                <w:sz w:val="24"/>
                <w:szCs w:val="24"/>
                <w:lang w:val="en-US" w:eastAsia="zh-CN" w:bidi="ar"/>
              </w:rPr>
              <w:t>(int interval)</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Specifies the time, in seconds, between client requests before the servlet container will invalidate this session.</w:t>
            </w:r>
          </w:p>
        </w:tc>
      </w:tr>
    </w:tbl>
    <w:p>
      <w:pPr>
        <w:pStyle w:val="15"/>
        <w:keepNext w:val="0"/>
        <w:keepLines w:val="0"/>
        <w:widowControl/>
        <w:suppressLineNumbers w:val="0"/>
        <w:rPr>
          <w:rFonts w:hint="eastAsia"/>
          <w:lang w:val="en-US" w:eastAsia="zh-CN"/>
        </w:rPr>
      </w:pPr>
    </w:p>
    <w:p>
      <w:pPr>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Courier">
    <w:altName w:val="Courier New"/>
    <w:panose1 w:val="02070409020205020404"/>
    <w:charset w:val="00"/>
    <w:family w:val="auto"/>
    <w:pitch w:val="default"/>
    <w:sig w:usb0="00000000" w:usb1="00000000" w:usb2="00000000" w:usb3="00000000" w:csb0="00000001" w:csb1="00000000"/>
  </w:font>
  <w:font w:name="PMingLiU">
    <w:altName w:val="PMingLiU-ExtB"/>
    <w:panose1 w:val="02020500000000000000"/>
    <w:charset w:val="88"/>
    <w:family w:val="auto"/>
    <w:pitch w:val="default"/>
    <w:sig w:usb0="00000000" w:usb1="00000000" w:usb2="00000016" w:usb3="00000000" w:csb0="00100001"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86"/>
    <w:family w:val="auto"/>
    <w:pitch w:val="default"/>
    <w:sig w:usb0="E00006FF" w:usb1="0000FCFF" w:usb2="00000001" w:usb3="00000000" w:csb0="6000019F" w:csb1="DFD70000"/>
  </w:font>
  <w:font w:name="PMingLiU-ExtB">
    <w:panose1 w:val="02020500000000000000"/>
    <w:charset w:val="88"/>
    <w:family w:val="auto"/>
    <w:pitch w:val="default"/>
    <w:sig w:usb0="8000002F" w:usb1="02000008" w:usb2="00000000" w:usb3="00000000" w:csb0="00100001"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86"/>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Calibri">
    <w:panose1 w:val="020F0502020204030204"/>
    <w:charset w:val="86"/>
    <w:family w:val="swiss"/>
    <w:pitch w:val="default"/>
    <w:sig w:usb0="E0002AFF" w:usb1="C000247B" w:usb2="00000009" w:usb3="00000000" w:csb0="200001FF" w:csb1="00000000"/>
  </w:font>
  <w:font w:name="隶书">
    <w:panose1 w:val="02010509060101010101"/>
    <w:charset w:val="86"/>
    <w:family w:val="auto"/>
    <w:pitch w:val="default"/>
    <w:sig w:usb0="00000001" w:usb1="080E0000" w:usb2="00000000" w:usb3="00000000" w:csb0="00040000" w:csb1="00000000"/>
  </w:font>
  <w:font w:name="¿¬Ìå">
    <w:altName w:val="宋体"/>
    <w:panose1 w:val="00000000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onaco">
    <w:altName w:val="宋体"/>
    <w:panose1 w:val="020B0509030404040204"/>
    <w:charset w:val="86"/>
    <w:family w:val="auto"/>
    <w:pitch w:val="default"/>
    <w:sig w:usb0="00000000" w:usb1="00000000" w:usb2="00000000" w:usb3="00000000" w:csb0="20000093" w:csb1="00000000"/>
  </w:font>
  <w:font w:name="sans serif">
    <w:altName w:val="Segoe Print"/>
    <w:panose1 w:val="00000000000000000000"/>
    <w:charset w:val="00"/>
    <w:family w:val="auto"/>
    <w:pitch w:val="default"/>
    <w:sig w:usb0="00000000" w:usb1="00000000" w:usb2="00000000" w:usb3="00000000" w:csb0="00000000" w:csb1="00000000"/>
  </w:font>
  <w:font w:name="ibm-plex-sans">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ªÎÄ¿¬Ìå">
    <w:altName w:val="宋体"/>
    <w:panose1 w:val="00000000000000000000"/>
    <w:charset w:val="86"/>
    <w:family w:val="auto"/>
    <w:pitch w:val="default"/>
    <w:sig w:usb0="00000000" w:usb1="00000000" w:usb2="00000000" w:usb3="00000000" w:csb0="00040000" w:csb1="00000000"/>
  </w:font>
  <w:font w:name="¿¬Ìå">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C59D5"/>
    <w:multiLevelType w:val="multilevel"/>
    <w:tmpl w:val="136C59D5"/>
    <w:lvl w:ilvl="0" w:tentative="0">
      <w:start w:val="1"/>
      <w:numFmt w:val="decimal"/>
      <w:pStyle w:val="2"/>
      <w:lvlText w:val="%1"/>
      <w:lvlJc w:val="left"/>
      <w:pPr>
        <w:ind w:left="432" w:hanging="432"/>
      </w:pPr>
    </w:lvl>
    <w:lvl w:ilvl="1" w:tentative="0">
      <w:start w:val="1"/>
      <w:numFmt w:val="decimal"/>
      <w:pStyle w:val="3"/>
      <w:lvlText w:val="%1.%2"/>
      <w:lvlJc w:val="left"/>
      <w:pPr>
        <w:ind w:left="860" w:hanging="576"/>
      </w:pPr>
      <w:rPr>
        <w:b w:val="0"/>
        <w:bCs w:val="0"/>
        <w:i w:val="0"/>
        <w:iCs w:val="0"/>
        <w:caps w:val="0"/>
        <w:smallCaps w:val="0"/>
        <w:strike w:val="0"/>
        <w:dstrike w:val="0"/>
        <w:outline w:val="0"/>
        <w:shadow w:val="0"/>
        <w:emboss w:val="0"/>
        <w:imprint w:val="0"/>
        <w:vanish w:val="0"/>
        <w:spacing w:val="0"/>
        <w:position w:val="0"/>
        <w:u w:val="none"/>
        <w:vertAlign w:val="baseline"/>
      </w:rPr>
    </w:lvl>
    <w:lvl w:ilvl="2" w:tentative="0">
      <w:start w:val="1"/>
      <w:numFmt w:val="decimal"/>
      <w:pStyle w:val="4"/>
      <w:lvlText w:val="%1.%2.%3"/>
      <w:lvlJc w:val="left"/>
      <w:pPr>
        <w:ind w:left="720" w:hanging="720"/>
      </w:pPr>
      <w:rPr>
        <w:b w:val="0"/>
        <w:bCs w:val="0"/>
        <w:i w:val="0"/>
        <w:iCs w:val="0"/>
        <w:caps w:val="0"/>
        <w:smallCaps w:val="0"/>
        <w:strike w:val="0"/>
        <w:dstrike w:val="0"/>
        <w:outline w:val="0"/>
        <w:shadow w:val="0"/>
        <w:emboss w:val="0"/>
        <w:imprint w:val="0"/>
        <w:vanish w:val="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lvlText w:val="%1.%2.%3.%4.%5.%6.%7.%8.%9"/>
      <w:lvlJc w:val="left"/>
      <w:pPr>
        <w:ind w:left="1584" w:hanging="1584"/>
      </w:pPr>
    </w:lvl>
  </w:abstractNum>
  <w:abstractNum w:abstractNumId="1">
    <w:nsid w:val="59740758"/>
    <w:multiLevelType w:val="singleLevel"/>
    <w:tmpl w:val="59740758"/>
    <w:lvl w:ilvl="0" w:tentative="0">
      <w:start w:val="1"/>
      <w:numFmt w:val="bullet"/>
      <w:lvlText w:val=""/>
      <w:lvlJc w:val="left"/>
      <w:pPr>
        <w:ind w:left="420" w:leftChars="0" w:hanging="420" w:firstLineChars="0"/>
      </w:pPr>
      <w:rPr>
        <w:rFonts w:hint="default" w:ascii="Wingdings" w:hAnsi="Wingdings"/>
      </w:rPr>
    </w:lvl>
  </w:abstractNum>
  <w:abstractNum w:abstractNumId="2">
    <w:nsid w:val="597442B9"/>
    <w:multiLevelType w:val="singleLevel"/>
    <w:tmpl w:val="597442B9"/>
    <w:lvl w:ilvl="0" w:tentative="0">
      <w:start w:val="1"/>
      <w:numFmt w:val="bullet"/>
      <w:lvlText w:val=""/>
      <w:lvlJc w:val="left"/>
      <w:pPr>
        <w:ind w:left="420" w:leftChars="0" w:hanging="420" w:firstLineChars="0"/>
      </w:pPr>
      <w:rPr>
        <w:rFonts w:hint="default" w:ascii="Wingdings" w:hAnsi="Wingdings"/>
      </w:rPr>
    </w:lvl>
  </w:abstractNum>
  <w:abstractNum w:abstractNumId="3">
    <w:nsid w:val="59744D44"/>
    <w:multiLevelType w:val="singleLevel"/>
    <w:tmpl w:val="59744D44"/>
    <w:lvl w:ilvl="0" w:tentative="0">
      <w:start w:val="1"/>
      <w:numFmt w:val="bullet"/>
      <w:lvlText w:val=""/>
      <w:lvlJc w:val="left"/>
      <w:pPr>
        <w:ind w:left="420" w:leftChars="0" w:hanging="420" w:firstLineChars="0"/>
      </w:pPr>
      <w:rPr>
        <w:rFonts w:hint="default" w:ascii="Wingdings" w:hAnsi="Wingdings"/>
      </w:rPr>
    </w:lvl>
  </w:abstractNum>
  <w:abstractNum w:abstractNumId="4">
    <w:nsid w:val="59744F84"/>
    <w:multiLevelType w:val="singleLevel"/>
    <w:tmpl w:val="59744F84"/>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EAF"/>
    <w:rsid w:val="00002914"/>
    <w:rsid w:val="00003878"/>
    <w:rsid w:val="000046F0"/>
    <w:rsid w:val="000050E6"/>
    <w:rsid w:val="0001135D"/>
    <w:rsid w:val="000115E8"/>
    <w:rsid w:val="00015995"/>
    <w:rsid w:val="0001665D"/>
    <w:rsid w:val="000177B7"/>
    <w:rsid w:val="00017C1D"/>
    <w:rsid w:val="00023843"/>
    <w:rsid w:val="0002597C"/>
    <w:rsid w:val="00026123"/>
    <w:rsid w:val="00026A32"/>
    <w:rsid w:val="00026B3D"/>
    <w:rsid w:val="000270F4"/>
    <w:rsid w:val="00030586"/>
    <w:rsid w:val="0003287F"/>
    <w:rsid w:val="00034AB6"/>
    <w:rsid w:val="00036709"/>
    <w:rsid w:val="00043C97"/>
    <w:rsid w:val="00043F2E"/>
    <w:rsid w:val="00043F49"/>
    <w:rsid w:val="00044B32"/>
    <w:rsid w:val="0004615F"/>
    <w:rsid w:val="0005071B"/>
    <w:rsid w:val="000509E2"/>
    <w:rsid w:val="000516B9"/>
    <w:rsid w:val="00052DB9"/>
    <w:rsid w:val="000537F6"/>
    <w:rsid w:val="00053AE9"/>
    <w:rsid w:val="00054D89"/>
    <w:rsid w:val="00055D52"/>
    <w:rsid w:val="000600AA"/>
    <w:rsid w:val="0006012E"/>
    <w:rsid w:val="00061A89"/>
    <w:rsid w:val="00063E8C"/>
    <w:rsid w:val="0006537E"/>
    <w:rsid w:val="000655D7"/>
    <w:rsid w:val="00065B1A"/>
    <w:rsid w:val="00065DF8"/>
    <w:rsid w:val="0006618D"/>
    <w:rsid w:val="00066AF2"/>
    <w:rsid w:val="000700C9"/>
    <w:rsid w:val="00070514"/>
    <w:rsid w:val="00075BD4"/>
    <w:rsid w:val="00076FF9"/>
    <w:rsid w:val="00081C22"/>
    <w:rsid w:val="0008276C"/>
    <w:rsid w:val="0008432A"/>
    <w:rsid w:val="00085BB6"/>
    <w:rsid w:val="00086AB3"/>
    <w:rsid w:val="000905AC"/>
    <w:rsid w:val="000905FB"/>
    <w:rsid w:val="0009331A"/>
    <w:rsid w:val="000A10C5"/>
    <w:rsid w:val="000A1248"/>
    <w:rsid w:val="000A366A"/>
    <w:rsid w:val="000A3C55"/>
    <w:rsid w:val="000A4258"/>
    <w:rsid w:val="000A4F10"/>
    <w:rsid w:val="000A5148"/>
    <w:rsid w:val="000A564C"/>
    <w:rsid w:val="000A6FDD"/>
    <w:rsid w:val="000A79D1"/>
    <w:rsid w:val="000A7AC0"/>
    <w:rsid w:val="000B3BAD"/>
    <w:rsid w:val="000C0FFE"/>
    <w:rsid w:val="000C12D8"/>
    <w:rsid w:val="000C15E5"/>
    <w:rsid w:val="000C2086"/>
    <w:rsid w:val="000C415C"/>
    <w:rsid w:val="000C4C2B"/>
    <w:rsid w:val="000C65A4"/>
    <w:rsid w:val="000D034E"/>
    <w:rsid w:val="000D08A6"/>
    <w:rsid w:val="000D4DF2"/>
    <w:rsid w:val="000D5F2B"/>
    <w:rsid w:val="000D7894"/>
    <w:rsid w:val="000D7A8F"/>
    <w:rsid w:val="000E1857"/>
    <w:rsid w:val="000E3B1B"/>
    <w:rsid w:val="000E43F6"/>
    <w:rsid w:val="000E4B70"/>
    <w:rsid w:val="000E574F"/>
    <w:rsid w:val="000E64D8"/>
    <w:rsid w:val="000F3087"/>
    <w:rsid w:val="000F388F"/>
    <w:rsid w:val="000F4D4C"/>
    <w:rsid w:val="000F7010"/>
    <w:rsid w:val="000F75F0"/>
    <w:rsid w:val="000F7EB1"/>
    <w:rsid w:val="001017CE"/>
    <w:rsid w:val="00103279"/>
    <w:rsid w:val="001039B4"/>
    <w:rsid w:val="00103D1B"/>
    <w:rsid w:val="00104D9B"/>
    <w:rsid w:val="0010784D"/>
    <w:rsid w:val="00112FCC"/>
    <w:rsid w:val="001135D3"/>
    <w:rsid w:val="00114198"/>
    <w:rsid w:val="001145DE"/>
    <w:rsid w:val="001164A6"/>
    <w:rsid w:val="00120350"/>
    <w:rsid w:val="0012091D"/>
    <w:rsid w:val="001220A0"/>
    <w:rsid w:val="00124342"/>
    <w:rsid w:val="00126F7D"/>
    <w:rsid w:val="00126F9F"/>
    <w:rsid w:val="0013004B"/>
    <w:rsid w:val="00130F58"/>
    <w:rsid w:val="0013134B"/>
    <w:rsid w:val="00133263"/>
    <w:rsid w:val="00134909"/>
    <w:rsid w:val="00143123"/>
    <w:rsid w:val="00145D49"/>
    <w:rsid w:val="00146597"/>
    <w:rsid w:val="00147F89"/>
    <w:rsid w:val="001512D2"/>
    <w:rsid w:val="0015365C"/>
    <w:rsid w:val="00153B21"/>
    <w:rsid w:val="00153DE9"/>
    <w:rsid w:val="00156392"/>
    <w:rsid w:val="00156F0E"/>
    <w:rsid w:val="001608DD"/>
    <w:rsid w:val="00161EB4"/>
    <w:rsid w:val="00162B33"/>
    <w:rsid w:val="00162BA9"/>
    <w:rsid w:val="001645B1"/>
    <w:rsid w:val="0016626B"/>
    <w:rsid w:val="00170D28"/>
    <w:rsid w:val="00174245"/>
    <w:rsid w:val="001744D8"/>
    <w:rsid w:val="00174AD8"/>
    <w:rsid w:val="001756EE"/>
    <w:rsid w:val="0017641D"/>
    <w:rsid w:val="00180725"/>
    <w:rsid w:val="00180CA5"/>
    <w:rsid w:val="00182D70"/>
    <w:rsid w:val="0018765E"/>
    <w:rsid w:val="0018773A"/>
    <w:rsid w:val="00187F50"/>
    <w:rsid w:val="0019009B"/>
    <w:rsid w:val="00191E7D"/>
    <w:rsid w:val="0019287A"/>
    <w:rsid w:val="00192AE0"/>
    <w:rsid w:val="0019440B"/>
    <w:rsid w:val="001A0ABE"/>
    <w:rsid w:val="001A11CD"/>
    <w:rsid w:val="001A12D3"/>
    <w:rsid w:val="001A2B0F"/>
    <w:rsid w:val="001A315C"/>
    <w:rsid w:val="001A3913"/>
    <w:rsid w:val="001A6FDC"/>
    <w:rsid w:val="001B3158"/>
    <w:rsid w:val="001B363E"/>
    <w:rsid w:val="001B4C9F"/>
    <w:rsid w:val="001B51AB"/>
    <w:rsid w:val="001B57E0"/>
    <w:rsid w:val="001C0421"/>
    <w:rsid w:val="001C0823"/>
    <w:rsid w:val="001C2E26"/>
    <w:rsid w:val="001C3002"/>
    <w:rsid w:val="001C4B53"/>
    <w:rsid w:val="001C5613"/>
    <w:rsid w:val="001C6D16"/>
    <w:rsid w:val="001C6FFA"/>
    <w:rsid w:val="001D1DFA"/>
    <w:rsid w:val="001D2207"/>
    <w:rsid w:val="001D42BE"/>
    <w:rsid w:val="001D68CD"/>
    <w:rsid w:val="001D70FC"/>
    <w:rsid w:val="001D7EFD"/>
    <w:rsid w:val="001E1E5F"/>
    <w:rsid w:val="001E4411"/>
    <w:rsid w:val="001E6C09"/>
    <w:rsid w:val="001E747E"/>
    <w:rsid w:val="001F27FE"/>
    <w:rsid w:val="001F3AF0"/>
    <w:rsid w:val="001F3DFD"/>
    <w:rsid w:val="001F41AA"/>
    <w:rsid w:val="001F52B9"/>
    <w:rsid w:val="00202272"/>
    <w:rsid w:val="00202630"/>
    <w:rsid w:val="00204707"/>
    <w:rsid w:val="002048A9"/>
    <w:rsid w:val="00204BED"/>
    <w:rsid w:val="0020506B"/>
    <w:rsid w:val="00206F2F"/>
    <w:rsid w:val="00210C66"/>
    <w:rsid w:val="00212FDB"/>
    <w:rsid w:val="00213507"/>
    <w:rsid w:val="00213DC1"/>
    <w:rsid w:val="00214314"/>
    <w:rsid w:val="002147AE"/>
    <w:rsid w:val="002208BB"/>
    <w:rsid w:val="00221681"/>
    <w:rsid w:val="00222211"/>
    <w:rsid w:val="00227A73"/>
    <w:rsid w:val="0023328C"/>
    <w:rsid w:val="002346DF"/>
    <w:rsid w:val="00234C88"/>
    <w:rsid w:val="00235111"/>
    <w:rsid w:val="0023680C"/>
    <w:rsid w:val="00236DBF"/>
    <w:rsid w:val="00236E47"/>
    <w:rsid w:val="002373E3"/>
    <w:rsid w:val="00237C5C"/>
    <w:rsid w:val="0024515E"/>
    <w:rsid w:val="0024575A"/>
    <w:rsid w:val="00246D73"/>
    <w:rsid w:val="002470CE"/>
    <w:rsid w:val="00250882"/>
    <w:rsid w:val="00251608"/>
    <w:rsid w:val="0025180D"/>
    <w:rsid w:val="00251F42"/>
    <w:rsid w:val="002523A2"/>
    <w:rsid w:val="00252E3C"/>
    <w:rsid w:val="00253B1C"/>
    <w:rsid w:val="00257889"/>
    <w:rsid w:val="00257DAB"/>
    <w:rsid w:val="00260282"/>
    <w:rsid w:val="002602F3"/>
    <w:rsid w:val="002606E9"/>
    <w:rsid w:val="00263C07"/>
    <w:rsid w:val="00265506"/>
    <w:rsid w:val="0026558A"/>
    <w:rsid w:val="00266EC5"/>
    <w:rsid w:val="00266EEC"/>
    <w:rsid w:val="00267970"/>
    <w:rsid w:val="00267D17"/>
    <w:rsid w:val="0027471D"/>
    <w:rsid w:val="00275573"/>
    <w:rsid w:val="00276890"/>
    <w:rsid w:val="00280093"/>
    <w:rsid w:val="002847F3"/>
    <w:rsid w:val="00284877"/>
    <w:rsid w:val="002877E3"/>
    <w:rsid w:val="00290591"/>
    <w:rsid w:val="00291BF8"/>
    <w:rsid w:val="0029270D"/>
    <w:rsid w:val="00293BC8"/>
    <w:rsid w:val="0029613F"/>
    <w:rsid w:val="00297F5F"/>
    <w:rsid w:val="002A1F1A"/>
    <w:rsid w:val="002A2E3D"/>
    <w:rsid w:val="002A3D73"/>
    <w:rsid w:val="002A5754"/>
    <w:rsid w:val="002A67E7"/>
    <w:rsid w:val="002B4C07"/>
    <w:rsid w:val="002B6EF0"/>
    <w:rsid w:val="002C25FA"/>
    <w:rsid w:val="002C2FDD"/>
    <w:rsid w:val="002C5B72"/>
    <w:rsid w:val="002D0A35"/>
    <w:rsid w:val="002D2104"/>
    <w:rsid w:val="002D2239"/>
    <w:rsid w:val="002D251D"/>
    <w:rsid w:val="002D2B5F"/>
    <w:rsid w:val="002D4C84"/>
    <w:rsid w:val="002D4DD6"/>
    <w:rsid w:val="002D72F7"/>
    <w:rsid w:val="002E1DA0"/>
    <w:rsid w:val="002E2E77"/>
    <w:rsid w:val="002E3FFA"/>
    <w:rsid w:val="002E70C5"/>
    <w:rsid w:val="002E7142"/>
    <w:rsid w:val="002E7E3A"/>
    <w:rsid w:val="002F0465"/>
    <w:rsid w:val="002F3AF3"/>
    <w:rsid w:val="002F48BD"/>
    <w:rsid w:val="002F5245"/>
    <w:rsid w:val="002F559D"/>
    <w:rsid w:val="002F7C45"/>
    <w:rsid w:val="002F7FA5"/>
    <w:rsid w:val="003039F7"/>
    <w:rsid w:val="003048B0"/>
    <w:rsid w:val="00304D65"/>
    <w:rsid w:val="00305DD7"/>
    <w:rsid w:val="003061B6"/>
    <w:rsid w:val="0030624C"/>
    <w:rsid w:val="0030773D"/>
    <w:rsid w:val="00310029"/>
    <w:rsid w:val="00311FA6"/>
    <w:rsid w:val="0031238C"/>
    <w:rsid w:val="00312491"/>
    <w:rsid w:val="00317EC5"/>
    <w:rsid w:val="00317F0C"/>
    <w:rsid w:val="00320374"/>
    <w:rsid w:val="003203DB"/>
    <w:rsid w:val="00320BD0"/>
    <w:rsid w:val="0032413D"/>
    <w:rsid w:val="00325D6C"/>
    <w:rsid w:val="00325D6F"/>
    <w:rsid w:val="00327173"/>
    <w:rsid w:val="00330803"/>
    <w:rsid w:val="00330A33"/>
    <w:rsid w:val="0033127D"/>
    <w:rsid w:val="00331A3D"/>
    <w:rsid w:val="003345BA"/>
    <w:rsid w:val="00335109"/>
    <w:rsid w:val="00335A41"/>
    <w:rsid w:val="003368C4"/>
    <w:rsid w:val="00341F40"/>
    <w:rsid w:val="0034272E"/>
    <w:rsid w:val="0034311E"/>
    <w:rsid w:val="003441AF"/>
    <w:rsid w:val="00344BC3"/>
    <w:rsid w:val="00354126"/>
    <w:rsid w:val="00355BE3"/>
    <w:rsid w:val="00360AEF"/>
    <w:rsid w:val="00360D17"/>
    <w:rsid w:val="003614A3"/>
    <w:rsid w:val="0036533D"/>
    <w:rsid w:val="00367252"/>
    <w:rsid w:val="00370D0C"/>
    <w:rsid w:val="00373AF5"/>
    <w:rsid w:val="00374DBC"/>
    <w:rsid w:val="003756D6"/>
    <w:rsid w:val="00376EEA"/>
    <w:rsid w:val="00377E78"/>
    <w:rsid w:val="003801FD"/>
    <w:rsid w:val="003809EC"/>
    <w:rsid w:val="00380E66"/>
    <w:rsid w:val="00382BBF"/>
    <w:rsid w:val="003843FC"/>
    <w:rsid w:val="0039328D"/>
    <w:rsid w:val="003940A0"/>
    <w:rsid w:val="00395105"/>
    <w:rsid w:val="00395240"/>
    <w:rsid w:val="00397274"/>
    <w:rsid w:val="003A03C8"/>
    <w:rsid w:val="003A1171"/>
    <w:rsid w:val="003A141E"/>
    <w:rsid w:val="003A40D9"/>
    <w:rsid w:val="003A41C0"/>
    <w:rsid w:val="003A52EA"/>
    <w:rsid w:val="003A5960"/>
    <w:rsid w:val="003A6730"/>
    <w:rsid w:val="003A7675"/>
    <w:rsid w:val="003B082D"/>
    <w:rsid w:val="003B09EC"/>
    <w:rsid w:val="003B1D0F"/>
    <w:rsid w:val="003B2500"/>
    <w:rsid w:val="003B3B91"/>
    <w:rsid w:val="003B4AF5"/>
    <w:rsid w:val="003B576A"/>
    <w:rsid w:val="003C0A59"/>
    <w:rsid w:val="003C3ABF"/>
    <w:rsid w:val="003C3E4C"/>
    <w:rsid w:val="003C3EE8"/>
    <w:rsid w:val="003C448B"/>
    <w:rsid w:val="003C4704"/>
    <w:rsid w:val="003C4B22"/>
    <w:rsid w:val="003C56B0"/>
    <w:rsid w:val="003C7739"/>
    <w:rsid w:val="003C7B7D"/>
    <w:rsid w:val="003D2186"/>
    <w:rsid w:val="003D2723"/>
    <w:rsid w:val="003D2D1E"/>
    <w:rsid w:val="003D3236"/>
    <w:rsid w:val="003D3E0A"/>
    <w:rsid w:val="003D50A8"/>
    <w:rsid w:val="003D5DFF"/>
    <w:rsid w:val="003D6CBB"/>
    <w:rsid w:val="003E0DF9"/>
    <w:rsid w:val="003E30B2"/>
    <w:rsid w:val="003E346C"/>
    <w:rsid w:val="003E5072"/>
    <w:rsid w:val="003E571E"/>
    <w:rsid w:val="003E63DF"/>
    <w:rsid w:val="003E79B2"/>
    <w:rsid w:val="003F0DEE"/>
    <w:rsid w:val="003F24D1"/>
    <w:rsid w:val="003F3379"/>
    <w:rsid w:val="00401696"/>
    <w:rsid w:val="004035CF"/>
    <w:rsid w:val="00405483"/>
    <w:rsid w:val="00406D0E"/>
    <w:rsid w:val="0041115F"/>
    <w:rsid w:val="00411F18"/>
    <w:rsid w:val="00416405"/>
    <w:rsid w:val="00417ECC"/>
    <w:rsid w:val="004212C7"/>
    <w:rsid w:val="0042227F"/>
    <w:rsid w:val="00422580"/>
    <w:rsid w:val="00422A58"/>
    <w:rsid w:val="00422D8F"/>
    <w:rsid w:val="004236E5"/>
    <w:rsid w:val="004240AE"/>
    <w:rsid w:val="00424EFC"/>
    <w:rsid w:val="00424F29"/>
    <w:rsid w:val="00425341"/>
    <w:rsid w:val="00426860"/>
    <w:rsid w:val="00426E06"/>
    <w:rsid w:val="00426F61"/>
    <w:rsid w:val="00427032"/>
    <w:rsid w:val="0043183D"/>
    <w:rsid w:val="00431DEB"/>
    <w:rsid w:val="004345A4"/>
    <w:rsid w:val="00434B46"/>
    <w:rsid w:val="00436E7A"/>
    <w:rsid w:val="004379F8"/>
    <w:rsid w:val="00437D45"/>
    <w:rsid w:val="00440091"/>
    <w:rsid w:val="0044097C"/>
    <w:rsid w:val="00440BB1"/>
    <w:rsid w:val="004425FE"/>
    <w:rsid w:val="004451CE"/>
    <w:rsid w:val="00445740"/>
    <w:rsid w:val="004457CA"/>
    <w:rsid w:val="00446011"/>
    <w:rsid w:val="00446403"/>
    <w:rsid w:val="00447D35"/>
    <w:rsid w:val="004507F8"/>
    <w:rsid w:val="00451435"/>
    <w:rsid w:val="004520D9"/>
    <w:rsid w:val="00453866"/>
    <w:rsid w:val="004540EB"/>
    <w:rsid w:val="0045438D"/>
    <w:rsid w:val="004544D2"/>
    <w:rsid w:val="00454FE1"/>
    <w:rsid w:val="00455501"/>
    <w:rsid w:val="00456612"/>
    <w:rsid w:val="00456623"/>
    <w:rsid w:val="0045763F"/>
    <w:rsid w:val="00460AC7"/>
    <w:rsid w:val="00463E35"/>
    <w:rsid w:val="00463FE4"/>
    <w:rsid w:val="00466277"/>
    <w:rsid w:val="00467729"/>
    <w:rsid w:val="004721E2"/>
    <w:rsid w:val="00472488"/>
    <w:rsid w:val="004755D8"/>
    <w:rsid w:val="00480867"/>
    <w:rsid w:val="00481C26"/>
    <w:rsid w:val="00485EFB"/>
    <w:rsid w:val="0048611C"/>
    <w:rsid w:val="00487210"/>
    <w:rsid w:val="00487501"/>
    <w:rsid w:val="004940D2"/>
    <w:rsid w:val="004951BD"/>
    <w:rsid w:val="00496625"/>
    <w:rsid w:val="00497158"/>
    <w:rsid w:val="004975E1"/>
    <w:rsid w:val="004A00AB"/>
    <w:rsid w:val="004A0233"/>
    <w:rsid w:val="004A0824"/>
    <w:rsid w:val="004A3B05"/>
    <w:rsid w:val="004A3B2B"/>
    <w:rsid w:val="004A41E1"/>
    <w:rsid w:val="004A4DCA"/>
    <w:rsid w:val="004A4F00"/>
    <w:rsid w:val="004A5A3D"/>
    <w:rsid w:val="004A5ADA"/>
    <w:rsid w:val="004A69F8"/>
    <w:rsid w:val="004A7AA9"/>
    <w:rsid w:val="004B08EE"/>
    <w:rsid w:val="004B1BF9"/>
    <w:rsid w:val="004B3039"/>
    <w:rsid w:val="004B3D94"/>
    <w:rsid w:val="004B5C9F"/>
    <w:rsid w:val="004B71E6"/>
    <w:rsid w:val="004C0430"/>
    <w:rsid w:val="004C172E"/>
    <w:rsid w:val="004C30B3"/>
    <w:rsid w:val="004C36A4"/>
    <w:rsid w:val="004C3871"/>
    <w:rsid w:val="004C5F16"/>
    <w:rsid w:val="004C704A"/>
    <w:rsid w:val="004D1981"/>
    <w:rsid w:val="004D32F2"/>
    <w:rsid w:val="004D3C95"/>
    <w:rsid w:val="004D497A"/>
    <w:rsid w:val="004D4D82"/>
    <w:rsid w:val="004D5389"/>
    <w:rsid w:val="004D57F2"/>
    <w:rsid w:val="004D5C74"/>
    <w:rsid w:val="004E0772"/>
    <w:rsid w:val="004E08B6"/>
    <w:rsid w:val="004E144D"/>
    <w:rsid w:val="004E369E"/>
    <w:rsid w:val="004E5B6E"/>
    <w:rsid w:val="004E7CA1"/>
    <w:rsid w:val="004F2DF9"/>
    <w:rsid w:val="004F3110"/>
    <w:rsid w:val="004F3EB0"/>
    <w:rsid w:val="004F62AE"/>
    <w:rsid w:val="005002F0"/>
    <w:rsid w:val="005017DA"/>
    <w:rsid w:val="00502745"/>
    <w:rsid w:val="005034F6"/>
    <w:rsid w:val="005038AD"/>
    <w:rsid w:val="00503C7C"/>
    <w:rsid w:val="005049AF"/>
    <w:rsid w:val="00507541"/>
    <w:rsid w:val="00511756"/>
    <w:rsid w:val="00515018"/>
    <w:rsid w:val="0051603F"/>
    <w:rsid w:val="0051711B"/>
    <w:rsid w:val="00517931"/>
    <w:rsid w:val="00521A07"/>
    <w:rsid w:val="005245A9"/>
    <w:rsid w:val="00526E8F"/>
    <w:rsid w:val="00527B4A"/>
    <w:rsid w:val="00527C43"/>
    <w:rsid w:val="00530391"/>
    <w:rsid w:val="00531ED2"/>
    <w:rsid w:val="00532A7C"/>
    <w:rsid w:val="0053449B"/>
    <w:rsid w:val="00536894"/>
    <w:rsid w:val="00536FD5"/>
    <w:rsid w:val="00537DBD"/>
    <w:rsid w:val="005402D4"/>
    <w:rsid w:val="00540B2F"/>
    <w:rsid w:val="00540D54"/>
    <w:rsid w:val="00543A2E"/>
    <w:rsid w:val="005441EC"/>
    <w:rsid w:val="0054458C"/>
    <w:rsid w:val="00545D91"/>
    <w:rsid w:val="00546AC4"/>
    <w:rsid w:val="00547690"/>
    <w:rsid w:val="00553AEA"/>
    <w:rsid w:val="00555EE6"/>
    <w:rsid w:val="005627FB"/>
    <w:rsid w:val="00563F51"/>
    <w:rsid w:val="00564B56"/>
    <w:rsid w:val="00564F5D"/>
    <w:rsid w:val="005656A3"/>
    <w:rsid w:val="00565A6D"/>
    <w:rsid w:val="00572EF8"/>
    <w:rsid w:val="005733B2"/>
    <w:rsid w:val="005756AF"/>
    <w:rsid w:val="00576470"/>
    <w:rsid w:val="0058173A"/>
    <w:rsid w:val="005820D2"/>
    <w:rsid w:val="0058377C"/>
    <w:rsid w:val="00587FBF"/>
    <w:rsid w:val="00591A2F"/>
    <w:rsid w:val="0059207C"/>
    <w:rsid w:val="00596218"/>
    <w:rsid w:val="005A12E2"/>
    <w:rsid w:val="005A222E"/>
    <w:rsid w:val="005A22DF"/>
    <w:rsid w:val="005A26D8"/>
    <w:rsid w:val="005A2AF5"/>
    <w:rsid w:val="005A41BE"/>
    <w:rsid w:val="005A632B"/>
    <w:rsid w:val="005A72D7"/>
    <w:rsid w:val="005A7FDD"/>
    <w:rsid w:val="005B04FF"/>
    <w:rsid w:val="005B0851"/>
    <w:rsid w:val="005B3A1B"/>
    <w:rsid w:val="005B3E58"/>
    <w:rsid w:val="005B3F96"/>
    <w:rsid w:val="005B4357"/>
    <w:rsid w:val="005B7515"/>
    <w:rsid w:val="005C010F"/>
    <w:rsid w:val="005C021F"/>
    <w:rsid w:val="005C0A6F"/>
    <w:rsid w:val="005C0BAB"/>
    <w:rsid w:val="005C0C52"/>
    <w:rsid w:val="005C30C4"/>
    <w:rsid w:val="005C412F"/>
    <w:rsid w:val="005C4155"/>
    <w:rsid w:val="005D080A"/>
    <w:rsid w:val="005D16CB"/>
    <w:rsid w:val="005D7D83"/>
    <w:rsid w:val="005E0039"/>
    <w:rsid w:val="005E06EE"/>
    <w:rsid w:val="005E077D"/>
    <w:rsid w:val="005E0824"/>
    <w:rsid w:val="005E397D"/>
    <w:rsid w:val="005E4685"/>
    <w:rsid w:val="005E7850"/>
    <w:rsid w:val="005F1C00"/>
    <w:rsid w:val="005F1EF8"/>
    <w:rsid w:val="005F2221"/>
    <w:rsid w:val="005F3751"/>
    <w:rsid w:val="005F409F"/>
    <w:rsid w:val="005F5EA3"/>
    <w:rsid w:val="005F79E5"/>
    <w:rsid w:val="006004B7"/>
    <w:rsid w:val="006004CF"/>
    <w:rsid w:val="0060302A"/>
    <w:rsid w:val="00603069"/>
    <w:rsid w:val="006040A8"/>
    <w:rsid w:val="00604FAC"/>
    <w:rsid w:val="00605C66"/>
    <w:rsid w:val="00606874"/>
    <w:rsid w:val="00607518"/>
    <w:rsid w:val="006077A9"/>
    <w:rsid w:val="00610B2E"/>
    <w:rsid w:val="0061154A"/>
    <w:rsid w:val="0061218F"/>
    <w:rsid w:val="00612B8F"/>
    <w:rsid w:val="00616F37"/>
    <w:rsid w:val="0061702D"/>
    <w:rsid w:val="006174B4"/>
    <w:rsid w:val="0062205E"/>
    <w:rsid w:val="006229BC"/>
    <w:rsid w:val="0063181D"/>
    <w:rsid w:val="00636FA0"/>
    <w:rsid w:val="0063720F"/>
    <w:rsid w:val="00640095"/>
    <w:rsid w:val="0064091B"/>
    <w:rsid w:val="00640A31"/>
    <w:rsid w:val="006410D4"/>
    <w:rsid w:val="00642367"/>
    <w:rsid w:val="00646534"/>
    <w:rsid w:val="00650FA5"/>
    <w:rsid w:val="006518E4"/>
    <w:rsid w:val="0065488B"/>
    <w:rsid w:val="006558CC"/>
    <w:rsid w:val="00655B3C"/>
    <w:rsid w:val="00655CE2"/>
    <w:rsid w:val="006574D4"/>
    <w:rsid w:val="00660CE2"/>
    <w:rsid w:val="00660FC8"/>
    <w:rsid w:val="0066269E"/>
    <w:rsid w:val="006640CE"/>
    <w:rsid w:val="00664C2B"/>
    <w:rsid w:val="00666EA5"/>
    <w:rsid w:val="00667ADE"/>
    <w:rsid w:val="006708DF"/>
    <w:rsid w:val="0067276F"/>
    <w:rsid w:val="006742D3"/>
    <w:rsid w:val="006761AD"/>
    <w:rsid w:val="00677787"/>
    <w:rsid w:val="00681796"/>
    <w:rsid w:val="00682629"/>
    <w:rsid w:val="006826D4"/>
    <w:rsid w:val="00685968"/>
    <w:rsid w:val="00686DA4"/>
    <w:rsid w:val="00687A85"/>
    <w:rsid w:val="00690F99"/>
    <w:rsid w:val="00692349"/>
    <w:rsid w:val="006929B0"/>
    <w:rsid w:val="006930C1"/>
    <w:rsid w:val="00693979"/>
    <w:rsid w:val="00695F60"/>
    <w:rsid w:val="006A00AB"/>
    <w:rsid w:val="006A1171"/>
    <w:rsid w:val="006A3355"/>
    <w:rsid w:val="006A69A1"/>
    <w:rsid w:val="006A7B5B"/>
    <w:rsid w:val="006A7C09"/>
    <w:rsid w:val="006B06F0"/>
    <w:rsid w:val="006B3692"/>
    <w:rsid w:val="006B4CA5"/>
    <w:rsid w:val="006B5343"/>
    <w:rsid w:val="006C0151"/>
    <w:rsid w:val="006C08F9"/>
    <w:rsid w:val="006C2EE6"/>
    <w:rsid w:val="006C3F0C"/>
    <w:rsid w:val="006C4FEE"/>
    <w:rsid w:val="006C62DF"/>
    <w:rsid w:val="006C7016"/>
    <w:rsid w:val="006C7DC6"/>
    <w:rsid w:val="006D1128"/>
    <w:rsid w:val="006D1132"/>
    <w:rsid w:val="006D1A9A"/>
    <w:rsid w:val="006D1AE8"/>
    <w:rsid w:val="006D1BCD"/>
    <w:rsid w:val="006D1F57"/>
    <w:rsid w:val="006D493E"/>
    <w:rsid w:val="006D6051"/>
    <w:rsid w:val="006E0F85"/>
    <w:rsid w:val="006E39CF"/>
    <w:rsid w:val="006E4CD5"/>
    <w:rsid w:val="006E53E7"/>
    <w:rsid w:val="006E6174"/>
    <w:rsid w:val="006F0FEB"/>
    <w:rsid w:val="006F1F86"/>
    <w:rsid w:val="006F2383"/>
    <w:rsid w:val="006F2B18"/>
    <w:rsid w:val="006F3E9E"/>
    <w:rsid w:val="006F5751"/>
    <w:rsid w:val="006F712F"/>
    <w:rsid w:val="006F766E"/>
    <w:rsid w:val="006F78E0"/>
    <w:rsid w:val="007004D9"/>
    <w:rsid w:val="00701B9A"/>
    <w:rsid w:val="007028E6"/>
    <w:rsid w:val="00703DD2"/>
    <w:rsid w:val="00705C12"/>
    <w:rsid w:val="0070603F"/>
    <w:rsid w:val="00710BD9"/>
    <w:rsid w:val="00710BFA"/>
    <w:rsid w:val="007150CE"/>
    <w:rsid w:val="007166E5"/>
    <w:rsid w:val="00717264"/>
    <w:rsid w:val="0072107E"/>
    <w:rsid w:val="00722375"/>
    <w:rsid w:val="0072252F"/>
    <w:rsid w:val="00730DA1"/>
    <w:rsid w:val="00730FC4"/>
    <w:rsid w:val="00732AFE"/>
    <w:rsid w:val="00733273"/>
    <w:rsid w:val="00735198"/>
    <w:rsid w:val="00735ABF"/>
    <w:rsid w:val="007368CA"/>
    <w:rsid w:val="00736CCF"/>
    <w:rsid w:val="00742F63"/>
    <w:rsid w:val="00743F76"/>
    <w:rsid w:val="0074494C"/>
    <w:rsid w:val="00745CD5"/>
    <w:rsid w:val="0075099F"/>
    <w:rsid w:val="007515AD"/>
    <w:rsid w:val="00753534"/>
    <w:rsid w:val="00754962"/>
    <w:rsid w:val="007623D0"/>
    <w:rsid w:val="007632E8"/>
    <w:rsid w:val="00763F7D"/>
    <w:rsid w:val="00764BBB"/>
    <w:rsid w:val="00764FA0"/>
    <w:rsid w:val="00766258"/>
    <w:rsid w:val="007679D4"/>
    <w:rsid w:val="007710BE"/>
    <w:rsid w:val="007735B8"/>
    <w:rsid w:val="007746D1"/>
    <w:rsid w:val="00774D14"/>
    <w:rsid w:val="00775605"/>
    <w:rsid w:val="00777DB3"/>
    <w:rsid w:val="007807C7"/>
    <w:rsid w:val="00781198"/>
    <w:rsid w:val="0078148C"/>
    <w:rsid w:val="007814DF"/>
    <w:rsid w:val="007823C8"/>
    <w:rsid w:val="00782E2C"/>
    <w:rsid w:val="007860B4"/>
    <w:rsid w:val="0078613B"/>
    <w:rsid w:val="00790A30"/>
    <w:rsid w:val="00790E55"/>
    <w:rsid w:val="007927B7"/>
    <w:rsid w:val="007954F2"/>
    <w:rsid w:val="00795B9D"/>
    <w:rsid w:val="0079735C"/>
    <w:rsid w:val="007A172F"/>
    <w:rsid w:val="007A2A6B"/>
    <w:rsid w:val="007A3707"/>
    <w:rsid w:val="007A5ADC"/>
    <w:rsid w:val="007B1BA8"/>
    <w:rsid w:val="007B34F0"/>
    <w:rsid w:val="007B3F07"/>
    <w:rsid w:val="007B4174"/>
    <w:rsid w:val="007B4F80"/>
    <w:rsid w:val="007B533B"/>
    <w:rsid w:val="007C0729"/>
    <w:rsid w:val="007C1B43"/>
    <w:rsid w:val="007C26E0"/>
    <w:rsid w:val="007C5D61"/>
    <w:rsid w:val="007D0023"/>
    <w:rsid w:val="007D1839"/>
    <w:rsid w:val="007D4119"/>
    <w:rsid w:val="007D43D0"/>
    <w:rsid w:val="007D48DE"/>
    <w:rsid w:val="007D5975"/>
    <w:rsid w:val="007D6FD7"/>
    <w:rsid w:val="007E44C7"/>
    <w:rsid w:val="007E7A5E"/>
    <w:rsid w:val="007F0EE5"/>
    <w:rsid w:val="007F1BC2"/>
    <w:rsid w:val="007F21D4"/>
    <w:rsid w:val="007F224D"/>
    <w:rsid w:val="007F2F71"/>
    <w:rsid w:val="007F511B"/>
    <w:rsid w:val="007F5A0B"/>
    <w:rsid w:val="00803A8B"/>
    <w:rsid w:val="00803C99"/>
    <w:rsid w:val="00803CC2"/>
    <w:rsid w:val="00805532"/>
    <w:rsid w:val="00806DB6"/>
    <w:rsid w:val="00810789"/>
    <w:rsid w:val="008132D3"/>
    <w:rsid w:val="00814F78"/>
    <w:rsid w:val="00816FA2"/>
    <w:rsid w:val="0081745F"/>
    <w:rsid w:val="008200DC"/>
    <w:rsid w:val="0082406D"/>
    <w:rsid w:val="00830D4C"/>
    <w:rsid w:val="00831082"/>
    <w:rsid w:val="0083281E"/>
    <w:rsid w:val="008331C0"/>
    <w:rsid w:val="008335BA"/>
    <w:rsid w:val="00836085"/>
    <w:rsid w:val="0083765F"/>
    <w:rsid w:val="008378ED"/>
    <w:rsid w:val="00840072"/>
    <w:rsid w:val="00840E93"/>
    <w:rsid w:val="008411CE"/>
    <w:rsid w:val="008424BD"/>
    <w:rsid w:val="008470E1"/>
    <w:rsid w:val="00850A7C"/>
    <w:rsid w:val="00852B1F"/>
    <w:rsid w:val="00853E04"/>
    <w:rsid w:val="00854C97"/>
    <w:rsid w:val="00856D39"/>
    <w:rsid w:val="00856E21"/>
    <w:rsid w:val="00857A27"/>
    <w:rsid w:val="00857BF5"/>
    <w:rsid w:val="00857DFA"/>
    <w:rsid w:val="008666F2"/>
    <w:rsid w:val="00870D1B"/>
    <w:rsid w:val="00871F0F"/>
    <w:rsid w:val="0087270B"/>
    <w:rsid w:val="0087273E"/>
    <w:rsid w:val="00873B8E"/>
    <w:rsid w:val="008749FF"/>
    <w:rsid w:val="0087612D"/>
    <w:rsid w:val="00876167"/>
    <w:rsid w:val="0088072A"/>
    <w:rsid w:val="00882438"/>
    <w:rsid w:val="00882A5D"/>
    <w:rsid w:val="008909ED"/>
    <w:rsid w:val="00893C50"/>
    <w:rsid w:val="00894523"/>
    <w:rsid w:val="008A0E38"/>
    <w:rsid w:val="008A1B30"/>
    <w:rsid w:val="008A6BE0"/>
    <w:rsid w:val="008A71E4"/>
    <w:rsid w:val="008A7AB1"/>
    <w:rsid w:val="008B179D"/>
    <w:rsid w:val="008B3163"/>
    <w:rsid w:val="008B6DFE"/>
    <w:rsid w:val="008B7E35"/>
    <w:rsid w:val="008C1AF8"/>
    <w:rsid w:val="008C2532"/>
    <w:rsid w:val="008C79B6"/>
    <w:rsid w:val="008D536A"/>
    <w:rsid w:val="008D53DA"/>
    <w:rsid w:val="008D5D95"/>
    <w:rsid w:val="008D6F83"/>
    <w:rsid w:val="008E16BC"/>
    <w:rsid w:val="008E1C3A"/>
    <w:rsid w:val="008E20FA"/>
    <w:rsid w:val="008E2549"/>
    <w:rsid w:val="008E3B22"/>
    <w:rsid w:val="008E3C52"/>
    <w:rsid w:val="008E457A"/>
    <w:rsid w:val="008F1A9B"/>
    <w:rsid w:val="008F1B5D"/>
    <w:rsid w:val="008F1C81"/>
    <w:rsid w:val="008F493C"/>
    <w:rsid w:val="008F4AAB"/>
    <w:rsid w:val="008F63DC"/>
    <w:rsid w:val="008F64BB"/>
    <w:rsid w:val="00900ADF"/>
    <w:rsid w:val="00900AE5"/>
    <w:rsid w:val="009035B5"/>
    <w:rsid w:val="0090515C"/>
    <w:rsid w:val="0090642A"/>
    <w:rsid w:val="00906966"/>
    <w:rsid w:val="00907498"/>
    <w:rsid w:val="00912020"/>
    <w:rsid w:val="00915FC9"/>
    <w:rsid w:val="00916DA4"/>
    <w:rsid w:val="00923E81"/>
    <w:rsid w:val="00924BA7"/>
    <w:rsid w:val="0093073B"/>
    <w:rsid w:val="00930CF1"/>
    <w:rsid w:val="0093357A"/>
    <w:rsid w:val="009348CA"/>
    <w:rsid w:val="00934BBE"/>
    <w:rsid w:val="009364F4"/>
    <w:rsid w:val="00937B7D"/>
    <w:rsid w:val="00940B36"/>
    <w:rsid w:val="009430FB"/>
    <w:rsid w:val="00943C5E"/>
    <w:rsid w:val="009448C7"/>
    <w:rsid w:val="00944F23"/>
    <w:rsid w:val="00945F93"/>
    <w:rsid w:val="00946F22"/>
    <w:rsid w:val="00951100"/>
    <w:rsid w:val="00951BD8"/>
    <w:rsid w:val="00953A15"/>
    <w:rsid w:val="00954730"/>
    <w:rsid w:val="00955073"/>
    <w:rsid w:val="0096032D"/>
    <w:rsid w:val="00961864"/>
    <w:rsid w:val="0096319D"/>
    <w:rsid w:val="00967A5C"/>
    <w:rsid w:val="0097202E"/>
    <w:rsid w:val="0097309E"/>
    <w:rsid w:val="0097406A"/>
    <w:rsid w:val="00975A38"/>
    <w:rsid w:val="00975C67"/>
    <w:rsid w:val="00976F66"/>
    <w:rsid w:val="00977376"/>
    <w:rsid w:val="0097749E"/>
    <w:rsid w:val="00982265"/>
    <w:rsid w:val="0098548A"/>
    <w:rsid w:val="00990711"/>
    <w:rsid w:val="009912D7"/>
    <w:rsid w:val="009940A1"/>
    <w:rsid w:val="009940E6"/>
    <w:rsid w:val="00995F79"/>
    <w:rsid w:val="00997217"/>
    <w:rsid w:val="009A445E"/>
    <w:rsid w:val="009A4D54"/>
    <w:rsid w:val="009A62DD"/>
    <w:rsid w:val="009A6F14"/>
    <w:rsid w:val="009A7C6B"/>
    <w:rsid w:val="009B123D"/>
    <w:rsid w:val="009B185E"/>
    <w:rsid w:val="009B467A"/>
    <w:rsid w:val="009B6E9A"/>
    <w:rsid w:val="009B7D21"/>
    <w:rsid w:val="009C2E76"/>
    <w:rsid w:val="009C302E"/>
    <w:rsid w:val="009C3CB8"/>
    <w:rsid w:val="009C463B"/>
    <w:rsid w:val="009C5270"/>
    <w:rsid w:val="009C62C0"/>
    <w:rsid w:val="009D10D2"/>
    <w:rsid w:val="009D1C67"/>
    <w:rsid w:val="009D1E7A"/>
    <w:rsid w:val="009D2DA7"/>
    <w:rsid w:val="009D2E2E"/>
    <w:rsid w:val="009D5583"/>
    <w:rsid w:val="009D62B0"/>
    <w:rsid w:val="009D6927"/>
    <w:rsid w:val="009E0B10"/>
    <w:rsid w:val="009E12C0"/>
    <w:rsid w:val="009E25E0"/>
    <w:rsid w:val="009E3071"/>
    <w:rsid w:val="009E30E3"/>
    <w:rsid w:val="009E3F17"/>
    <w:rsid w:val="009E56AA"/>
    <w:rsid w:val="009E7378"/>
    <w:rsid w:val="009F08E1"/>
    <w:rsid w:val="009F0A6C"/>
    <w:rsid w:val="009F16FB"/>
    <w:rsid w:val="009F1909"/>
    <w:rsid w:val="009F2FAD"/>
    <w:rsid w:val="009F39A9"/>
    <w:rsid w:val="009F508B"/>
    <w:rsid w:val="009F573A"/>
    <w:rsid w:val="00A0071D"/>
    <w:rsid w:val="00A01718"/>
    <w:rsid w:val="00A02542"/>
    <w:rsid w:val="00A0260B"/>
    <w:rsid w:val="00A02F45"/>
    <w:rsid w:val="00A03B8E"/>
    <w:rsid w:val="00A0487E"/>
    <w:rsid w:val="00A05069"/>
    <w:rsid w:val="00A075DD"/>
    <w:rsid w:val="00A10A9D"/>
    <w:rsid w:val="00A113CB"/>
    <w:rsid w:val="00A143D6"/>
    <w:rsid w:val="00A203D4"/>
    <w:rsid w:val="00A20E8C"/>
    <w:rsid w:val="00A26656"/>
    <w:rsid w:val="00A26A0B"/>
    <w:rsid w:val="00A27798"/>
    <w:rsid w:val="00A30B46"/>
    <w:rsid w:val="00A30E6A"/>
    <w:rsid w:val="00A32283"/>
    <w:rsid w:val="00A327CD"/>
    <w:rsid w:val="00A361DA"/>
    <w:rsid w:val="00A36FD3"/>
    <w:rsid w:val="00A37BB3"/>
    <w:rsid w:val="00A41023"/>
    <w:rsid w:val="00A42B4D"/>
    <w:rsid w:val="00A44787"/>
    <w:rsid w:val="00A4501E"/>
    <w:rsid w:val="00A456F3"/>
    <w:rsid w:val="00A50DFF"/>
    <w:rsid w:val="00A51007"/>
    <w:rsid w:val="00A513E7"/>
    <w:rsid w:val="00A51C8F"/>
    <w:rsid w:val="00A54A21"/>
    <w:rsid w:val="00A54ED3"/>
    <w:rsid w:val="00A56E8F"/>
    <w:rsid w:val="00A6042F"/>
    <w:rsid w:val="00A63E39"/>
    <w:rsid w:val="00A6413C"/>
    <w:rsid w:val="00A647A3"/>
    <w:rsid w:val="00A7107B"/>
    <w:rsid w:val="00A72384"/>
    <w:rsid w:val="00A755CE"/>
    <w:rsid w:val="00A76894"/>
    <w:rsid w:val="00A76BBB"/>
    <w:rsid w:val="00A76F3B"/>
    <w:rsid w:val="00A84030"/>
    <w:rsid w:val="00A85336"/>
    <w:rsid w:val="00A86923"/>
    <w:rsid w:val="00A95D26"/>
    <w:rsid w:val="00A96401"/>
    <w:rsid w:val="00A978BC"/>
    <w:rsid w:val="00AA0E9E"/>
    <w:rsid w:val="00AA1C2D"/>
    <w:rsid w:val="00AA205D"/>
    <w:rsid w:val="00AA63CB"/>
    <w:rsid w:val="00AB00A1"/>
    <w:rsid w:val="00AB016E"/>
    <w:rsid w:val="00AB04F2"/>
    <w:rsid w:val="00AB2C0E"/>
    <w:rsid w:val="00AB3049"/>
    <w:rsid w:val="00AB337C"/>
    <w:rsid w:val="00AB3965"/>
    <w:rsid w:val="00AB6BA9"/>
    <w:rsid w:val="00AB7BC6"/>
    <w:rsid w:val="00AC0852"/>
    <w:rsid w:val="00AC0B0C"/>
    <w:rsid w:val="00AC23A5"/>
    <w:rsid w:val="00AC28DB"/>
    <w:rsid w:val="00AC2CB3"/>
    <w:rsid w:val="00AC5600"/>
    <w:rsid w:val="00AC56BF"/>
    <w:rsid w:val="00AC651E"/>
    <w:rsid w:val="00AC72BD"/>
    <w:rsid w:val="00AD0FA9"/>
    <w:rsid w:val="00AD2E38"/>
    <w:rsid w:val="00AD42B1"/>
    <w:rsid w:val="00AD4F71"/>
    <w:rsid w:val="00AD503A"/>
    <w:rsid w:val="00AD50B3"/>
    <w:rsid w:val="00AD60D0"/>
    <w:rsid w:val="00AE1F23"/>
    <w:rsid w:val="00AE2029"/>
    <w:rsid w:val="00AE51F6"/>
    <w:rsid w:val="00AE5209"/>
    <w:rsid w:val="00AE570C"/>
    <w:rsid w:val="00AE5BCD"/>
    <w:rsid w:val="00AE609C"/>
    <w:rsid w:val="00AE75DD"/>
    <w:rsid w:val="00AE7644"/>
    <w:rsid w:val="00AE7FB7"/>
    <w:rsid w:val="00AF11B2"/>
    <w:rsid w:val="00AF11B6"/>
    <w:rsid w:val="00AF3127"/>
    <w:rsid w:val="00AF38C8"/>
    <w:rsid w:val="00AF4A73"/>
    <w:rsid w:val="00B01085"/>
    <w:rsid w:val="00B0395A"/>
    <w:rsid w:val="00B047EA"/>
    <w:rsid w:val="00B052FC"/>
    <w:rsid w:val="00B05D8B"/>
    <w:rsid w:val="00B07793"/>
    <w:rsid w:val="00B118DF"/>
    <w:rsid w:val="00B13F98"/>
    <w:rsid w:val="00B15185"/>
    <w:rsid w:val="00B16966"/>
    <w:rsid w:val="00B17784"/>
    <w:rsid w:val="00B200F7"/>
    <w:rsid w:val="00B21E6F"/>
    <w:rsid w:val="00B21F08"/>
    <w:rsid w:val="00B27F30"/>
    <w:rsid w:val="00B4148A"/>
    <w:rsid w:val="00B42109"/>
    <w:rsid w:val="00B44C65"/>
    <w:rsid w:val="00B45095"/>
    <w:rsid w:val="00B46202"/>
    <w:rsid w:val="00B47DA0"/>
    <w:rsid w:val="00B510BB"/>
    <w:rsid w:val="00B53AAF"/>
    <w:rsid w:val="00B54353"/>
    <w:rsid w:val="00B55D1D"/>
    <w:rsid w:val="00B57CC4"/>
    <w:rsid w:val="00B60C08"/>
    <w:rsid w:val="00B60F2C"/>
    <w:rsid w:val="00B63102"/>
    <w:rsid w:val="00B649D1"/>
    <w:rsid w:val="00B65100"/>
    <w:rsid w:val="00B66646"/>
    <w:rsid w:val="00B7232D"/>
    <w:rsid w:val="00B7354C"/>
    <w:rsid w:val="00B7454A"/>
    <w:rsid w:val="00B74890"/>
    <w:rsid w:val="00B74BA8"/>
    <w:rsid w:val="00B75946"/>
    <w:rsid w:val="00B75F47"/>
    <w:rsid w:val="00B762F9"/>
    <w:rsid w:val="00B764C6"/>
    <w:rsid w:val="00B768CF"/>
    <w:rsid w:val="00B832CF"/>
    <w:rsid w:val="00B83E1A"/>
    <w:rsid w:val="00B84A3A"/>
    <w:rsid w:val="00B86257"/>
    <w:rsid w:val="00B905FC"/>
    <w:rsid w:val="00B906EC"/>
    <w:rsid w:val="00B930F3"/>
    <w:rsid w:val="00B93919"/>
    <w:rsid w:val="00B97388"/>
    <w:rsid w:val="00B9742B"/>
    <w:rsid w:val="00BA0221"/>
    <w:rsid w:val="00BA27D1"/>
    <w:rsid w:val="00BA4AC0"/>
    <w:rsid w:val="00BA5DEA"/>
    <w:rsid w:val="00BA7F3A"/>
    <w:rsid w:val="00BB37CB"/>
    <w:rsid w:val="00BB3F6B"/>
    <w:rsid w:val="00BB41B4"/>
    <w:rsid w:val="00BB7006"/>
    <w:rsid w:val="00BB7C74"/>
    <w:rsid w:val="00BC42D0"/>
    <w:rsid w:val="00BC4883"/>
    <w:rsid w:val="00BC75C3"/>
    <w:rsid w:val="00BD245D"/>
    <w:rsid w:val="00BD29B0"/>
    <w:rsid w:val="00BD29C4"/>
    <w:rsid w:val="00BD54DB"/>
    <w:rsid w:val="00BD67EF"/>
    <w:rsid w:val="00BD767C"/>
    <w:rsid w:val="00BE0535"/>
    <w:rsid w:val="00BE0F98"/>
    <w:rsid w:val="00BE1957"/>
    <w:rsid w:val="00BE6CB5"/>
    <w:rsid w:val="00BF052C"/>
    <w:rsid w:val="00BF0C0D"/>
    <w:rsid w:val="00BF1D4D"/>
    <w:rsid w:val="00BF1FAB"/>
    <w:rsid w:val="00BF2138"/>
    <w:rsid w:val="00BF2687"/>
    <w:rsid w:val="00BF2CD2"/>
    <w:rsid w:val="00BF340D"/>
    <w:rsid w:val="00BF6B76"/>
    <w:rsid w:val="00BF7BBA"/>
    <w:rsid w:val="00C003BC"/>
    <w:rsid w:val="00C02206"/>
    <w:rsid w:val="00C02446"/>
    <w:rsid w:val="00C03E77"/>
    <w:rsid w:val="00C0501D"/>
    <w:rsid w:val="00C0666A"/>
    <w:rsid w:val="00C121A9"/>
    <w:rsid w:val="00C14212"/>
    <w:rsid w:val="00C14A9C"/>
    <w:rsid w:val="00C16704"/>
    <w:rsid w:val="00C17CA2"/>
    <w:rsid w:val="00C20837"/>
    <w:rsid w:val="00C20ADD"/>
    <w:rsid w:val="00C20D08"/>
    <w:rsid w:val="00C22501"/>
    <w:rsid w:val="00C245F4"/>
    <w:rsid w:val="00C27D0B"/>
    <w:rsid w:val="00C33384"/>
    <w:rsid w:val="00C33AEE"/>
    <w:rsid w:val="00C34CD7"/>
    <w:rsid w:val="00C35B7D"/>
    <w:rsid w:val="00C43ADB"/>
    <w:rsid w:val="00C43D97"/>
    <w:rsid w:val="00C442AD"/>
    <w:rsid w:val="00C444A9"/>
    <w:rsid w:val="00C4567B"/>
    <w:rsid w:val="00C52847"/>
    <w:rsid w:val="00C567C6"/>
    <w:rsid w:val="00C6242F"/>
    <w:rsid w:val="00C63612"/>
    <w:rsid w:val="00C6447B"/>
    <w:rsid w:val="00C64B65"/>
    <w:rsid w:val="00C64C3F"/>
    <w:rsid w:val="00C65767"/>
    <w:rsid w:val="00C660B1"/>
    <w:rsid w:val="00C669F0"/>
    <w:rsid w:val="00C6708C"/>
    <w:rsid w:val="00C67B92"/>
    <w:rsid w:val="00C70103"/>
    <w:rsid w:val="00C720FF"/>
    <w:rsid w:val="00C7465E"/>
    <w:rsid w:val="00C74918"/>
    <w:rsid w:val="00C755D5"/>
    <w:rsid w:val="00C75892"/>
    <w:rsid w:val="00C76341"/>
    <w:rsid w:val="00C773C7"/>
    <w:rsid w:val="00C80028"/>
    <w:rsid w:val="00C83987"/>
    <w:rsid w:val="00C83A98"/>
    <w:rsid w:val="00C86492"/>
    <w:rsid w:val="00C86C5A"/>
    <w:rsid w:val="00C9052E"/>
    <w:rsid w:val="00C91A74"/>
    <w:rsid w:val="00C921DE"/>
    <w:rsid w:val="00C92397"/>
    <w:rsid w:val="00C93819"/>
    <w:rsid w:val="00C9480B"/>
    <w:rsid w:val="00C969D5"/>
    <w:rsid w:val="00CA3BCC"/>
    <w:rsid w:val="00CA3FFB"/>
    <w:rsid w:val="00CA6C5C"/>
    <w:rsid w:val="00CA742C"/>
    <w:rsid w:val="00CB0518"/>
    <w:rsid w:val="00CB11DD"/>
    <w:rsid w:val="00CB157F"/>
    <w:rsid w:val="00CB213F"/>
    <w:rsid w:val="00CB3989"/>
    <w:rsid w:val="00CB43C7"/>
    <w:rsid w:val="00CB46D3"/>
    <w:rsid w:val="00CB5883"/>
    <w:rsid w:val="00CB758E"/>
    <w:rsid w:val="00CC06E1"/>
    <w:rsid w:val="00CC1544"/>
    <w:rsid w:val="00CC2EF4"/>
    <w:rsid w:val="00CC3B08"/>
    <w:rsid w:val="00CC6CDC"/>
    <w:rsid w:val="00CC780C"/>
    <w:rsid w:val="00CC7D14"/>
    <w:rsid w:val="00CD029B"/>
    <w:rsid w:val="00CD0C16"/>
    <w:rsid w:val="00CD5AD3"/>
    <w:rsid w:val="00CD65DB"/>
    <w:rsid w:val="00CE28CF"/>
    <w:rsid w:val="00CE2EB9"/>
    <w:rsid w:val="00CE3C48"/>
    <w:rsid w:val="00CE564F"/>
    <w:rsid w:val="00CE5FBD"/>
    <w:rsid w:val="00CE643F"/>
    <w:rsid w:val="00CE6721"/>
    <w:rsid w:val="00CE6B09"/>
    <w:rsid w:val="00CF02DA"/>
    <w:rsid w:val="00CF408B"/>
    <w:rsid w:val="00CF5600"/>
    <w:rsid w:val="00D034F9"/>
    <w:rsid w:val="00D035DA"/>
    <w:rsid w:val="00D057A5"/>
    <w:rsid w:val="00D1147E"/>
    <w:rsid w:val="00D12390"/>
    <w:rsid w:val="00D13056"/>
    <w:rsid w:val="00D14355"/>
    <w:rsid w:val="00D144CF"/>
    <w:rsid w:val="00D148C5"/>
    <w:rsid w:val="00D21BBC"/>
    <w:rsid w:val="00D21BFE"/>
    <w:rsid w:val="00D2618F"/>
    <w:rsid w:val="00D301C1"/>
    <w:rsid w:val="00D318D8"/>
    <w:rsid w:val="00D33BEC"/>
    <w:rsid w:val="00D33EC6"/>
    <w:rsid w:val="00D3425F"/>
    <w:rsid w:val="00D34423"/>
    <w:rsid w:val="00D37918"/>
    <w:rsid w:val="00D37B55"/>
    <w:rsid w:val="00D37C38"/>
    <w:rsid w:val="00D37CD0"/>
    <w:rsid w:val="00D41B84"/>
    <w:rsid w:val="00D42649"/>
    <w:rsid w:val="00D4304C"/>
    <w:rsid w:val="00D44911"/>
    <w:rsid w:val="00D45E59"/>
    <w:rsid w:val="00D45FD8"/>
    <w:rsid w:val="00D51D14"/>
    <w:rsid w:val="00D53C73"/>
    <w:rsid w:val="00D560A1"/>
    <w:rsid w:val="00D56C9C"/>
    <w:rsid w:val="00D57D0F"/>
    <w:rsid w:val="00D61169"/>
    <w:rsid w:val="00D62A24"/>
    <w:rsid w:val="00D6325C"/>
    <w:rsid w:val="00D63940"/>
    <w:rsid w:val="00D63BC4"/>
    <w:rsid w:val="00D63DEC"/>
    <w:rsid w:val="00D64291"/>
    <w:rsid w:val="00D64EFD"/>
    <w:rsid w:val="00D66F20"/>
    <w:rsid w:val="00D70C78"/>
    <w:rsid w:val="00D75D7F"/>
    <w:rsid w:val="00D77A18"/>
    <w:rsid w:val="00D84D47"/>
    <w:rsid w:val="00D85F76"/>
    <w:rsid w:val="00D9237D"/>
    <w:rsid w:val="00D9296C"/>
    <w:rsid w:val="00D92BC8"/>
    <w:rsid w:val="00D9563B"/>
    <w:rsid w:val="00D96F93"/>
    <w:rsid w:val="00DA0182"/>
    <w:rsid w:val="00DA0320"/>
    <w:rsid w:val="00DA64E1"/>
    <w:rsid w:val="00DA7E8B"/>
    <w:rsid w:val="00DB31E8"/>
    <w:rsid w:val="00DB71D4"/>
    <w:rsid w:val="00DC0027"/>
    <w:rsid w:val="00DC00AE"/>
    <w:rsid w:val="00DC471B"/>
    <w:rsid w:val="00DC6379"/>
    <w:rsid w:val="00DC7924"/>
    <w:rsid w:val="00DD0546"/>
    <w:rsid w:val="00DD139F"/>
    <w:rsid w:val="00DD18CA"/>
    <w:rsid w:val="00DD26E7"/>
    <w:rsid w:val="00DD329B"/>
    <w:rsid w:val="00DD46CB"/>
    <w:rsid w:val="00DD4802"/>
    <w:rsid w:val="00DD4D6F"/>
    <w:rsid w:val="00DD6194"/>
    <w:rsid w:val="00DD7C24"/>
    <w:rsid w:val="00DE0E8E"/>
    <w:rsid w:val="00DE0EA7"/>
    <w:rsid w:val="00DE1B36"/>
    <w:rsid w:val="00DE3144"/>
    <w:rsid w:val="00DE3406"/>
    <w:rsid w:val="00DE3FAD"/>
    <w:rsid w:val="00DE6EEE"/>
    <w:rsid w:val="00DF714E"/>
    <w:rsid w:val="00E02A8C"/>
    <w:rsid w:val="00E036BE"/>
    <w:rsid w:val="00E03BA5"/>
    <w:rsid w:val="00E056BB"/>
    <w:rsid w:val="00E0765A"/>
    <w:rsid w:val="00E07B59"/>
    <w:rsid w:val="00E138C2"/>
    <w:rsid w:val="00E1630A"/>
    <w:rsid w:val="00E175CB"/>
    <w:rsid w:val="00E303A7"/>
    <w:rsid w:val="00E31DFC"/>
    <w:rsid w:val="00E322C5"/>
    <w:rsid w:val="00E333DA"/>
    <w:rsid w:val="00E3632C"/>
    <w:rsid w:val="00E37247"/>
    <w:rsid w:val="00E41C27"/>
    <w:rsid w:val="00E428B4"/>
    <w:rsid w:val="00E42FF4"/>
    <w:rsid w:val="00E4415E"/>
    <w:rsid w:val="00E44815"/>
    <w:rsid w:val="00E455DC"/>
    <w:rsid w:val="00E47203"/>
    <w:rsid w:val="00E51039"/>
    <w:rsid w:val="00E52E3D"/>
    <w:rsid w:val="00E61512"/>
    <w:rsid w:val="00E627C3"/>
    <w:rsid w:val="00E62EC5"/>
    <w:rsid w:val="00E63039"/>
    <w:rsid w:val="00E637CC"/>
    <w:rsid w:val="00E64F92"/>
    <w:rsid w:val="00E67553"/>
    <w:rsid w:val="00E71016"/>
    <w:rsid w:val="00E7191D"/>
    <w:rsid w:val="00E71A9A"/>
    <w:rsid w:val="00E75DD5"/>
    <w:rsid w:val="00E760D9"/>
    <w:rsid w:val="00E76729"/>
    <w:rsid w:val="00E76A25"/>
    <w:rsid w:val="00E8276D"/>
    <w:rsid w:val="00E828DE"/>
    <w:rsid w:val="00E82DCF"/>
    <w:rsid w:val="00E86B09"/>
    <w:rsid w:val="00E91CB9"/>
    <w:rsid w:val="00E9694C"/>
    <w:rsid w:val="00E96FCD"/>
    <w:rsid w:val="00E970C7"/>
    <w:rsid w:val="00EA07DB"/>
    <w:rsid w:val="00EA23BC"/>
    <w:rsid w:val="00EA2A64"/>
    <w:rsid w:val="00EA50BD"/>
    <w:rsid w:val="00EB0178"/>
    <w:rsid w:val="00EB076A"/>
    <w:rsid w:val="00EB086A"/>
    <w:rsid w:val="00EB1017"/>
    <w:rsid w:val="00EB27C6"/>
    <w:rsid w:val="00EB2B47"/>
    <w:rsid w:val="00EB5ADA"/>
    <w:rsid w:val="00EB7CD7"/>
    <w:rsid w:val="00EC03E7"/>
    <w:rsid w:val="00EC2077"/>
    <w:rsid w:val="00EC29B7"/>
    <w:rsid w:val="00EC31D9"/>
    <w:rsid w:val="00EC4193"/>
    <w:rsid w:val="00ED22B9"/>
    <w:rsid w:val="00ED646F"/>
    <w:rsid w:val="00ED65C9"/>
    <w:rsid w:val="00ED6B66"/>
    <w:rsid w:val="00EE183E"/>
    <w:rsid w:val="00EE2772"/>
    <w:rsid w:val="00EE2BC8"/>
    <w:rsid w:val="00EE5EE6"/>
    <w:rsid w:val="00EF352E"/>
    <w:rsid w:val="00EF6EB2"/>
    <w:rsid w:val="00EF746F"/>
    <w:rsid w:val="00F00938"/>
    <w:rsid w:val="00F02AFB"/>
    <w:rsid w:val="00F038D2"/>
    <w:rsid w:val="00F050F0"/>
    <w:rsid w:val="00F054E2"/>
    <w:rsid w:val="00F0652C"/>
    <w:rsid w:val="00F109BB"/>
    <w:rsid w:val="00F126E2"/>
    <w:rsid w:val="00F1274A"/>
    <w:rsid w:val="00F1314B"/>
    <w:rsid w:val="00F1356D"/>
    <w:rsid w:val="00F14C62"/>
    <w:rsid w:val="00F16095"/>
    <w:rsid w:val="00F161CE"/>
    <w:rsid w:val="00F1745B"/>
    <w:rsid w:val="00F176CA"/>
    <w:rsid w:val="00F17A9D"/>
    <w:rsid w:val="00F225C1"/>
    <w:rsid w:val="00F238AE"/>
    <w:rsid w:val="00F325C2"/>
    <w:rsid w:val="00F34C74"/>
    <w:rsid w:val="00F35F51"/>
    <w:rsid w:val="00F36561"/>
    <w:rsid w:val="00F41C95"/>
    <w:rsid w:val="00F43421"/>
    <w:rsid w:val="00F43646"/>
    <w:rsid w:val="00F43B98"/>
    <w:rsid w:val="00F45253"/>
    <w:rsid w:val="00F45806"/>
    <w:rsid w:val="00F465D1"/>
    <w:rsid w:val="00F4702D"/>
    <w:rsid w:val="00F57878"/>
    <w:rsid w:val="00F6066F"/>
    <w:rsid w:val="00F60B1C"/>
    <w:rsid w:val="00F64E7C"/>
    <w:rsid w:val="00F67913"/>
    <w:rsid w:val="00F67AA2"/>
    <w:rsid w:val="00F71143"/>
    <w:rsid w:val="00F7197D"/>
    <w:rsid w:val="00F72296"/>
    <w:rsid w:val="00F723CB"/>
    <w:rsid w:val="00F736E4"/>
    <w:rsid w:val="00F823F6"/>
    <w:rsid w:val="00F86032"/>
    <w:rsid w:val="00F86047"/>
    <w:rsid w:val="00F87B97"/>
    <w:rsid w:val="00F92E82"/>
    <w:rsid w:val="00F9424D"/>
    <w:rsid w:val="00F946BB"/>
    <w:rsid w:val="00F94B36"/>
    <w:rsid w:val="00F94B88"/>
    <w:rsid w:val="00F979D8"/>
    <w:rsid w:val="00FA19AB"/>
    <w:rsid w:val="00FA216D"/>
    <w:rsid w:val="00FA5192"/>
    <w:rsid w:val="00FA5FDA"/>
    <w:rsid w:val="00FB0413"/>
    <w:rsid w:val="00FB10B8"/>
    <w:rsid w:val="00FB1CF6"/>
    <w:rsid w:val="00FB4B43"/>
    <w:rsid w:val="00FB5322"/>
    <w:rsid w:val="00FB5E78"/>
    <w:rsid w:val="00FB7575"/>
    <w:rsid w:val="00FC0931"/>
    <w:rsid w:val="00FC1187"/>
    <w:rsid w:val="00FC1BCB"/>
    <w:rsid w:val="00FC22FC"/>
    <w:rsid w:val="00FC2B27"/>
    <w:rsid w:val="00FC4A35"/>
    <w:rsid w:val="00FC641B"/>
    <w:rsid w:val="00FC6881"/>
    <w:rsid w:val="00FC7245"/>
    <w:rsid w:val="00FD1187"/>
    <w:rsid w:val="00FD279F"/>
    <w:rsid w:val="00FD2D89"/>
    <w:rsid w:val="00FD2EA3"/>
    <w:rsid w:val="00FD34CC"/>
    <w:rsid w:val="00FE100F"/>
    <w:rsid w:val="00FE1A69"/>
    <w:rsid w:val="00FE378B"/>
    <w:rsid w:val="00FE5966"/>
    <w:rsid w:val="00FE59F6"/>
    <w:rsid w:val="00FF0706"/>
    <w:rsid w:val="00FF20ED"/>
    <w:rsid w:val="00FF27D4"/>
    <w:rsid w:val="00FF3695"/>
    <w:rsid w:val="00FF3C7E"/>
    <w:rsid w:val="04D81242"/>
    <w:rsid w:val="06112E2F"/>
    <w:rsid w:val="067A6856"/>
    <w:rsid w:val="08A100B1"/>
    <w:rsid w:val="08E10AB7"/>
    <w:rsid w:val="0915522B"/>
    <w:rsid w:val="0A9C7270"/>
    <w:rsid w:val="0BE7485D"/>
    <w:rsid w:val="0C4D2136"/>
    <w:rsid w:val="0E51765A"/>
    <w:rsid w:val="0E5B6CB5"/>
    <w:rsid w:val="0EC01276"/>
    <w:rsid w:val="0F9B3A65"/>
    <w:rsid w:val="0FC02415"/>
    <w:rsid w:val="0FD36DC5"/>
    <w:rsid w:val="102F5E65"/>
    <w:rsid w:val="10E14680"/>
    <w:rsid w:val="11441590"/>
    <w:rsid w:val="132F5A42"/>
    <w:rsid w:val="135B0B4A"/>
    <w:rsid w:val="13A75131"/>
    <w:rsid w:val="16492654"/>
    <w:rsid w:val="1A4C6798"/>
    <w:rsid w:val="1B4F6AF3"/>
    <w:rsid w:val="1B8F33EB"/>
    <w:rsid w:val="1C77527B"/>
    <w:rsid w:val="1CA51F33"/>
    <w:rsid w:val="1D9A6376"/>
    <w:rsid w:val="1EB11EC9"/>
    <w:rsid w:val="23482FE0"/>
    <w:rsid w:val="251576CB"/>
    <w:rsid w:val="266E177A"/>
    <w:rsid w:val="26C400F7"/>
    <w:rsid w:val="26E74FB2"/>
    <w:rsid w:val="277C4D18"/>
    <w:rsid w:val="28367216"/>
    <w:rsid w:val="28D70D0F"/>
    <w:rsid w:val="296B7A2F"/>
    <w:rsid w:val="2A9F6538"/>
    <w:rsid w:val="2B201BFD"/>
    <w:rsid w:val="2B6F2243"/>
    <w:rsid w:val="2DE40764"/>
    <w:rsid w:val="2FF348B3"/>
    <w:rsid w:val="339120D4"/>
    <w:rsid w:val="35606B14"/>
    <w:rsid w:val="37722986"/>
    <w:rsid w:val="3A55594B"/>
    <w:rsid w:val="3A9541F2"/>
    <w:rsid w:val="3C1C54EE"/>
    <w:rsid w:val="3C692EBE"/>
    <w:rsid w:val="3CEC7CDC"/>
    <w:rsid w:val="3D9E737A"/>
    <w:rsid w:val="3E7C0B3F"/>
    <w:rsid w:val="40714F0F"/>
    <w:rsid w:val="42046354"/>
    <w:rsid w:val="420616A6"/>
    <w:rsid w:val="42CD079A"/>
    <w:rsid w:val="436726EB"/>
    <w:rsid w:val="44D87FFF"/>
    <w:rsid w:val="451E4483"/>
    <w:rsid w:val="45E22830"/>
    <w:rsid w:val="460D5176"/>
    <w:rsid w:val="4A973B92"/>
    <w:rsid w:val="4AE46FAE"/>
    <w:rsid w:val="4B2252AE"/>
    <w:rsid w:val="4C2F347D"/>
    <w:rsid w:val="4C8E64F4"/>
    <w:rsid w:val="4C9C465B"/>
    <w:rsid w:val="4D7759D1"/>
    <w:rsid w:val="4DA63423"/>
    <w:rsid w:val="4DAE77FC"/>
    <w:rsid w:val="4EDA3F08"/>
    <w:rsid w:val="4F472BDF"/>
    <w:rsid w:val="4F6D39F0"/>
    <w:rsid w:val="4F723412"/>
    <w:rsid w:val="51BF0D10"/>
    <w:rsid w:val="551A623C"/>
    <w:rsid w:val="555B1B20"/>
    <w:rsid w:val="574E0928"/>
    <w:rsid w:val="59031C4F"/>
    <w:rsid w:val="59CA0AE3"/>
    <w:rsid w:val="5B771CFD"/>
    <w:rsid w:val="5C35542E"/>
    <w:rsid w:val="5CFA4036"/>
    <w:rsid w:val="5DA617BA"/>
    <w:rsid w:val="5EFA27A5"/>
    <w:rsid w:val="60815E39"/>
    <w:rsid w:val="641E4752"/>
    <w:rsid w:val="65314DEA"/>
    <w:rsid w:val="65FC7EF1"/>
    <w:rsid w:val="668F28CE"/>
    <w:rsid w:val="67352707"/>
    <w:rsid w:val="68640B14"/>
    <w:rsid w:val="6BFE6E2F"/>
    <w:rsid w:val="6D675C5E"/>
    <w:rsid w:val="6D87370E"/>
    <w:rsid w:val="6D9A5EF6"/>
    <w:rsid w:val="6DEC1527"/>
    <w:rsid w:val="6F3B200E"/>
    <w:rsid w:val="6FB70BAB"/>
    <w:rsid w:val="75750E84"/>
    <w:rsid w:val="763B482C"/>
    <w:rsid w:val="7774794A"/>
    <w:rsid w:val="78EB34F7"/>
    <w:rsid w:val="79506F7F"/>
    <w:rsid w:val="795B738C"/>
    <w:rsid w:val="79E34D9B"/>
    <w:rsid w:val="7B0972EC"/>
    <w:rsid w:val="7D6600D1"/>
    <w:rsid w:val="7E2B34DC"/>
    <w:rsid w:val="7F3B2DF5"/>
    <w:rsid w:val="7F896BF0"/>
    <w:rsid w:val="7FA214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numPr>
        <w:ilvl w:val="1"/>
        <w:numId w:val="1"/>
      </w:numPr>
      <w:spacing w:before="260" w:after="260" w:line="415" w:lineRule="auto"/>
      <w:ind w:left="578" w:hanging="578"/>
      <w:outlineLvl w:val="1"/>
    </w:pPr>
    <w:rPr>
      <w:rFonts w:ascii="Calibri Light" w:hAnsi="Calibri Light" w:eastAsia="宋体" w:cs="Times New Roman"/>
      <w:b/>
      <w:bCs/>
      <w:sz w:val="32"/>
      <w:szCs w:val="32"/>
    </w:rPr>
  </w:style>
  <w:style w:type="paragraph" w:styleId="4">
    <w:name w:val="heading 3"/>
    <w:basedOn w:val="1"/>
    <w:next w:val="1"/>
    <w:link w:val="2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numPr>
        <w:ilvl w:val="3"/>
        <w:numId w:val="1"/>
      </w:numPr>
      <w:spacing w:before="280" w:after="290" w:line="376" w:lineRule="auto"/>
      <w:outlineLvl w:val="3"/>
    </w:pPr>
    <w:rPr>
      <w:rFonts w:ascii="Calibri Light" w:hAnsi="Calibri Light" w:eastAsia="宋体" w:cs="Times New Roman"/>
      <w:b/>
      <w:bCs/>
      <w:sz w:val="28"/>
      <w:szCs w:val="28"/>
    </w:rPr>
  </w:style>
  <w:style w:type="paragraph" w:styleId="6">
    <w:name w:val="heading 5"/>
    <w:basedOn w:val="1"/>
    <w:next w:val="1"/>
    <w:link w:val="28"/>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0"/>
    <w:unhideWhenUsed/>
    <w:qFormat/>
    <w:uiPriority w:val="9"/>
    <w:pPr>
      <w:keepNext/>
      <w:keepLines/>
      <w:numPr>
        <w:ilvl w:val="5"/>
        <w:numId w:val="1"/>
      </w:numPr>
      <w:spacing w:before="240" w:after="64" w:line="320" w:lineRule="auto"/>
      <w:outlineLvl w:val="5"/>
    </w:pPr>
    <w:rPr>
      <w:rFonts w:ascii="Calibri Light" w:hAnsi="Calibri Light" w:eastAsia="宋体" w:cs="Times New Roman"/>
      <w:b/>
      <w:bCs/>
      <w:sz w:val="24"/>
      <w:szCs w:val="24"/>
    </w:rPr>
  </w:style>
  <w:style w:type="paragraph" w:styleId="8">
    <w:name w:val="heading 7"/>
    <w:basedOn w:val="1"/>
    <w:next w:val="1"/>
    <w:link w:val="25"/>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1"/>
    <w:unhideWhenUsed/>
    <w:qFormat/>
    <w:uiPriority w:val="9"/>
    <w:pPr>
      <w:keepNext/>
      <w:keepLines/>
      <w:numPr>
        <w:ilvl w:val="7"/>
        <w:numId w:val="1"/>
      </w:numPr>
      <w:spacing w:before="240" w:after="64" w:line="320" w:lineRule="auto"/>
      <w:outlineLvl w:val="7"/>
    </w:pPr>
    <w:rPr>
      <w:rFonts w:ascii="Calibri Light" w:hAnsi="Calibri Light" w:eastAsia="宋体" w:cs="Times New Roman"/>
      <w:sz w:val="24"/>
      <w:szCs w:val="24"/>
    </w:rPr>
  </w:style>
  <w:style w:type="paragraph" w:styleId="10">
    <w:name w:val="heading 9"/>
    <w:basedOn w:val="1"/>
    <w:next w:val="1"/>
    <w:link w:val="32"/>
    <w:unhideWhenUsed/>
    <w:qFormat/>
    <w:uiPriority w:val="9"/>
    <w:pPr>
      <w:keepNext/>
      <w:keepLines/>
      <w:spacing w:before="240" w:after="64" w:line="320" w:lineRule="auto"/>
      <w:ind w:left="1584" w:hanging="1584"/>
      <w:outlineLvl w:val="8"/>
    </w:pPr>
    <w:rPr>
      <w:rFonts w:ascii="Calibri Light" w:hAnsi="Calibri Light" w:eastAsia="宋体" w:cs="Times New Roman"/>
      <w:szCs w:val="21"/>
    </w:rPr>
  </w:style>
  <w:style w:type="character" w:default="1" w:styleId="16">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annotation text"/>
    <w:basedOn w:val="1"/>
    <w:link w:val="34"/>
    <w:unhideWhenUsed/>
    <w:qFormat/>
    <w:uiPriority w:val="99"/>
    <w:pPr>
      <w:jc w:val="left"/>
    </w:pPr>
  </w:style>
  <w:style w:type="paragraph" w:styleId="12">
    <w:name w:val="Balloon Text"/>
    <w:basedOn w:val="1"/>
    <w:link w:val="29"/>
    <w:unhideWhenUsed/>
    <w:qFormat/>
    <w:uiPriority w:val="99"/>
    <w:rPr>
      <w:sz w:val="18"/>
      <w:szCs w:val="18"/>
    </w:rPr>
  </w:style>
  <w:style w:type="paragraph" w:styleId="13">
    <w:name w:val="footer"/>
    <w:basedOn w:val="1"/>
    <w:link w:val="35"/>
    <w:unhideWhenUsed/>
    <w:qFormat/>
    <w:uiPriority w:val="99"/>
    <w:pPr>
      <w:tabs>
        <w:tab w:val="center" w:pos="4153"/>
        <w:tab w:val="right" w:pos="8306"/>
      </w:tabs>
      <w:snapToGrid w:val="0"/>
      <w:jc w:val="left"/>
    </w:pPr>
    <w:rPr>
      <w:sz w:val="18"/>
      <w:szCs w:val="18"/>
    </w:rPr>
  </w:style>
  <w:style w:type="paragraph" w:styleId="14">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Hyperlink"/>
    <w:basedOn w:val="16"/>
    <w:unhideWhenUsed/>
    <w:qFormat/>
    <w:uiPriority w:val="99"/>
    <w:rPr>
      <w:color w:val="0563C1"/>
      <w:u w:val="single"/>
    </w:rPr>
  </w:style>
  <w:style w:type="character" w:styleId="18">
    <w:name w:val="HTML Code"/>
    <w:basedOn w:val="16"/>
    <w:qFormat/>
    <w:uiPriority w:val="0"/>
    <w:rPr>
      <w:rFonts w:ascii="Courier New" w:hAnsi="Courier New"/>
      <w:sz w:val="20"/>
    </w:rPr>
  </w:style>
  <w:style w:type="character" w:styleId="19">
    <w:name w:val="annotation reference"/>
    <w:basedOn w:val="16"/>
    <w:unhideWhenUsed/>
    <w:qFormat/>
    <w:uiPriority w:val="99"/>
    <w:rPr>
      <w:sz w:val="21"/>
      <w:szCs w:val="21"/>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标题 3 Char"/>
    <w:basedOn w:val="16"/>
    <w:link w:val="4"/>
    <w:qFormat/>
    <w:uiPriority w:val="9"/>
    <w:rPr>
      <w:b/>
      <w:bCs/>
      <w:sz w:val="32"/>
      <w:szCs w:val="32"/>
    </w:rPr>
  </w:style>
  <w:style w:type="character" w:customStyle="1" w:styleId="23">
    <w:name w:val="标题 2 Char"/>
    <w:basedOn w:val="16"/>
    <w:link w:val="3"/>
    <w:qFormat/>
    <w:uiPriority w:val="9"/>
    <w:rPr>
      <w:rFonts w:ascii="Calibri Light" w:hAnsi="Calibri Light" w:eastAsia="宋体" w:cs="Times New Roman"/>
      <w:b/>
      <w:bCs/>
      <w:sz w:val="32"/>
      <w:szCs w:val="32"/>
    </w:rPr>
  </w:style>
  <w:style w:type="paragraph" w:customStyle="1" w:styleId="24">
    <w:name w:val="List Paragraph"/>
    <w:basedOn w:val="1"/>
    <w:qFormat/>
    <w:uiPriority w:val="34"/>
    <w:pPr>
      <w:ind w:firstLine="420" w:firstLineChars="200"/>
    </w:pPr>
  </w:style>
  <w:style w:type="character" w:customStyle="1" w:styleId="25">
    <w:name w:val="标题 7 Char"/>
    <w:basedOn w:val="16"/>
    <w:link w:val="8"/>
    <w:qFormat/>
    <w:uiPriority w:val="9"/>
    <w:rPr>
      <w:b/>
      <w:bCs/>
      <w:sz w:val="24"/>
      <w:szCs w:val="24"/>
    </w:rPr>
  </w:style>
  <w:style w:type="character" w:customStyle="1" w:styleId="26">
    <w:name w:val="标题 1 Char"/>
    <w:basedOn w:val="16"/>
    <w:link w:val="2"/>
    <w:qFormat/>
    <w:uiPriority w:val="9"/>
    <w:rPr>
      <w:b/>
      <w:bCs/>
      <w:kern w:val="44"/>
      <w:sz w:val="44"/>
      <w:szCs w:val="44"/>
    </w:rPr>
  </w:style>
  <w:style w:type="character" w:customStyle="1" w:styleId="27">
    <w:name w:val="标题 4 Char"/>
    <w:basedOn w:val="16"/>
    <w:link w:val="5"/>
    <w:qFormat/>
    <w:uiPriority w:val="9"/>
    <w:rPr>
      <w:rFonts w:ascii="Calibri Light" w:hAnsi="Calibri Light" w:eastAsia="宋体" w:cs="Times New Roman"/>
      <w:b/>
      <w:bCs/>
      <w:sz w:val="28"/>
      <w:szCs w:val="28"/>
    </w:rPr>
  </w:style>
  <w:style w:type="character" w:customStyle="1" w:styleId="28">
    <w:name w:val="标题 5 Char"/>
    <w:basedOn w:val="16"/>
    <w:link w:val="6"/>
    <w:qFormat/>
    <w:uiPriority w:val="9"/>
    <w:rPr>
      <w:b/>
      <w:bCs/>
      <w:sz w:val="28"/>
      <w:szCs w:val="28"/>
    </w:rPr>
  </w:style>
  <w:style w:type="character" w:customStyle="1" w:styleId="29">
    <w:name w:val="批注框文本 Char"/>
    <w:basedOn w:val="16"/>
    <w:link w:val="12"/>
    <w:semiHidden/>
    <w:qFormat/>
    <w:uiPriority w:val="99"/>
    <w:rPr>
      <w:sz w:val="18"/>
      <w:szCs w:val="18"/>
    </w:rPr>
  </w:style>
  <w:style w:type="character" w:customStyle="1" w:styleId="30">
    <w:name w:val="标题 6 Char"/>
    <w:basedOn w:val="16"/>
    <w:link w:val="7"/>
    <w:qFormat/>
    <w:uiPriority w:val="9"/>
    <w:rPr>
      <w:rFonts w:ascii="Calibri Light" w:hAnsi="Calibri Light" w:eastAsia="宋体" w:cs="Times New Roman"/>
      <w:b/>
      <w:bCs/>
      <w:sz w:val="24"/>
      <w:szCs w:val="24"/>
    </w:rPr>
  </w:style>
  <w:style w:type="character" w:customStyle="1" w:styleId="31">
    <w:name w:val="标题 8 Char"/>
    <w:basedOn w:val="16"/>
    <w:link w:val="9"/>
    <w:qFormat/>
    <w:uiPriority w:val="9"/>
    <w:rPr>
      <w:rFonts w:ascii="Calibri Light" w:hAnsi="Calibri Light" w:eastAsia="宋体" w:cs="Times New Roman"/>
      <w:sz w:val="24"/>
      <w:szCs w:val="24"/>
    </w:rPr>
  </w:style>
  <w:style w:type="character" w:customStyle="1" w:styleId="32">
    <w:name w:val="标题 9 Char"/>
    <w:basedOn w:val="16"/>
    <w:link w:val="10"/>
    <w:semiHidden/>
    <w:qFormat/>
    <w:uiPriority w:val="9"/>
    <w:rPr>
      <w:rFonts w:ascii="Calibri Light" w:hAnsi="Calibri Light" w:eastAsia="宋体" w:cs="Times New Roman"/>
      <w:szCs w:val="21"/>
    </w:rPr>
  </w:style>
  <w:style w:type="character" w:customStyle="1" w:styleId="33">
    <w:name w:val="页眉 Char"/>
    <w:basedOn w:val="16"/>
    <w:link w:val="14"/>
    <w:qFormat/>
    <w:uiPriority w:val="99"/>
    <w:rPr>
      <w:sz w:val="18"/>
      <w:szCs w:val="18"/>
    </w:rPr>
  </w:style>
  <w:style w:type="character" w:customStyle="1" w:styleId="34">
    <w:name w:val="批注文字 Char"/>
    <w:basedOn w:val="16"/>
    <w:link w:val="11"/>
    <w:semiHidden/>
    <w:qFormat/>
    <w:uiPriority w:val="99"/>
  </w:style>
  <w:style w:type="character" w:customStyle="1" w:styleId="35">
    <w:name w:val="页脚 Char"/>
    <w:basedOn w:val="16"/>
    <w:link w:val="1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笔记.wpt</Template>
  <Pages>34</Pages>
  <Words>3454</Words>
  <Characters>7611</Characters>
  <Lines>63</Lines>
  <Paragraphs>17</Paragraphs>
  <ScaleCrop>false</ScaleCrop>
  <LinksUpToDate>false</LinksUpToDate>
  <CharactersWithSpaces>8134</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2017-07-23T01:53:00Z</dcterms:created>
  <dc:creator>hang</dc:creator>
  <cp:lastModifiedBy>hang</cp:lastModifiedBy>
  <dcterms:modified xsi:type="dcterms:W3CDTF">2017-08-23T12:41:42Z</dcterms:modified>
  <cp:revision>1862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