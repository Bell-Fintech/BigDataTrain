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>pring web mvc</w:t>
      </w:r>
    </w:p>
    <w:p>
      <w:pPr>
        <w:jc w:val="center"/>
      </w:pPr>
      <w:r>
        <w:rPr>
          <w:rFonts w:hint="eastAsia"/>
          <w:b/>
          <w:sz w:val="44"/>
          <w:szCs w:val="44"/>
        </w:rPr>
        <w:t>框架课程</w:t>
      </w:r>
    </w:p>
    <w:p/>
    <w:p/>
    <w:p/>
    <w:p/>
    <w:p/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2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高级参数绑定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数组类型的参数绑定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List类型的绑定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@RequestMapping注解的使用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Controller方法返回值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Springmvc中异常处理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图片上传处理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Json数据交互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Springmvc实现Restful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高级参数绑定</w:t>
      </w:r>
    </w:p>
    <w:p>
      <w:pPr>
        <w:pStyle w:val="3"/>
      </w:pPr>
      <w:r>
        <w:rPr>
          <w:rFonts w:hint="eastAsia"/>
          <w:lang w:eastAsia="zh-CN"/>
        </w:rPr>
        <w:t>绑定</w:t>
      </w:r>
      <w:r>
        <w:rPr>
          <w:rFonts w:hint="eastAsia"/>
        </w:rPr>
        <w:t>数组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在商品列表页面选中多个商品，然后删除。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此功能要求商品列表页面中的每个商品前有一个</w:t>
      </w:r>
      <w:r>
        <w:rPr>
          <w:rFonts w:hint="eastAsia"/>
          <w:lang w:val="en-US" w:eastAsia="zh-CN"/>
        </w:rPr>
        <w:t>checkbook，选中多个商品后点击删除按钮把商品id传递给Controller，根据商品id删除商品信息。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Jsp中实现：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${itemList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green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green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green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green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green"/>
              </w:rPr>
              <w:t>"ids"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green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${item.id}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gree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gree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green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green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gree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${item.name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${item.price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fmt:formatDate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${item.createtime}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${item.detail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${item.id}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eastAsia="zh-CN"/>
        </w:rPr>
        <w:t>生成</w:t>
      </w:r>
      <w:r>
        <w:rPr>
          <w:rFonts w:hint="eastAsia" w:ascii="宋体" w:cs="宋体"/>
          <w:kern w:val="0"/>
          <w:szCs w:val="21"/>
          <w:lang w:val="en-US" w:eastAsia="zh-CN"/>
        </w:rPr>
        <w:t>html代码</w:t>
      </w:r>
      <w:r>
        <w:rPr>
          <w:rFonts w:hint="eastAsia" w:ascii="宋体" w:eastAsia="宋体" w:cs="宋体"/>
          <w:kern w:val="0"/>
          <w:szCs w:val="21"/>
        </w:rPr>
        <w:t>如下：</w:t>
      </w:r>
    </w:p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页面选中多个checkbox向controller方法传递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&lt;table width="100%" border=1&gt;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&lt;td&gt;商品名称&lt;/td&gt;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&lt;td&gt;商品价格&lt;/td&gt;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&lt;td&gt;生产日期&lt;/td&gt;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&lt;td&gt;商品描述&lt;/td&gt;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&lt;td&gt;操作&lt;/td&gt;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5"/>
                <w:szCs w:val="15"/>
                <w:vertAlign w:val="baseline"/>
                <w:lang w:val="en-US" w:eastAsia="zh-CN"/>
              </w:rPr>
              <w:t>Ids=1&amp;ids=2&amp;ids=3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highlight w:val="green"/>
                <w:vertAlign w:val="baseline"/>
              </w:rPr>
              <w:t>&lt;td&gt;&lt;input name="ids" value="</w:t>
            </w:r>
            <w:r>
              <w:rPr>
                <w:rFonts w:hint="eastAsia" w:ascii="宋体" w:eastAsia="宋体" w:cs="宋体"/>
                <w:color w:val="FF0000"/>
                <w:kern w:val="0"/>
                <w:sz w:val="15"/>
                <w:szCs w:val="15"/>
                <w:highlight w:val="green"/>
                <w:vertAlign w:val="baseline"/>
              </w:rPr>
              <w:t>1</w:t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highlight w:val="green"/>
                <w:vertAlign w:val="baseline"/>
              </w:rPr>
              <w:t>" type="checkbox"&gt;&lt;/td&gt;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&lt;td&gt;台式机&lt;/td&gt;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&lt;td&gt;3000.0&lt;/td&gt;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&lt;td&gt;2016-02-03 13:22:53&lt;/td&gt;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&lt;td&gt;&lt;a href="/springmvc-web/itemEdit.action?id=1"&gt;修改&lt;/a&gt;&lt;/td&gt;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highlight w:val="green"/>
                <w:vertAlign w:val="baseline"/>
              </w:rPr>
              <w:t>&lt;td&gt;&lt;input name="ids" value="</w:t>
            </w:r>
            <w:r>
              <w:rPr>
                <w:rFonts w:hint="eastAsia" w:ascii="宋体" w:eastAsia="宋体" w:cs="宋体"/>
                <w:color w:val="FF0000"/>
                <w:kern w:val="0"/>
                <w:sz w:val="15"/>
                <w:szCs w:val="15"/>
                <w:highlight w:val="green"/>
                <w:vertAlign w:val="baseline"/>
              </w:rPr>
              <w:t>2</w:t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highlight w:val="green"/>
                <w:vertAlign w:val="baseline"/>
              </w:rPr>
              <w:t>" type="checkbox"&gt;&lt;/td&gt;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&lt;td&gt;笔记本&lt;/td&gt;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&lt;td&gt;6000.0&lt;/td&gt;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&lt;td&gt;2015-02-09 13:22:57&lt;/td&gt;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&lt;td&gt;&lt;a href="/springmvc-web/itemEdit.action?id=2"&gt;修改&lt;/a&gt;&lt;/td&gt;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highlight w:val="green"/>
                <w:vertAlign w:val="baseline"/>
              </w:rPr>
              <w:t>&lt;td&gt;&lt;input name="ids" value="</w:t>
            </w:r>
            <w:r>
              <w:rPr>
                <w:rFonts w:hint="eastAsia" w:ascii="宋体" w:eastAsia="宋体" w:cs="宋体"/>
                <w:color w:val="FF0000"/>
                <w:kern w:val="0"/>
                <w:sz w:val="15"/>
                <w:szCs w:val="15"/>
                <w:highlight w:val="green"/>
                <w:vertAlign w:val="baseline"/>
              </w:rPr>
              <w:t>3</w:t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highlight w:val="green"/>
                <w:vertAlign w:val="baseline"/>
              </w:rPr>
              <w:t>" type="checkbox"&gt;&lt;/td&gt;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&lt;td&gt;背包&lt;/td&gt;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&lt;td&gt;200.0&lt;/td&gt;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&lt;td&gt;2015-02-06 13:23:02&lt;/td&gt;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&lt;td&gt;&lt;a href="/springmvc-web/itemEdit.action?id=3"&gt;修改&lt;/a&gt;&lt;/td&gt;</w:t>
            </w: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  <w:t>&lt;/table&gt;</w:t>
            </w:r>
          </w:p>
        </w:tc>
      </w:tr>
    </w:tbl>
    <w:p>
      <w:pPr>
        <w:rPr>
          <w:rFonts w:ascii="宋体" w:eastAsia="宋体" w:cs="宋体"/>
          <w:kern w:val="0"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ascii="宋体" w:eastAsia="宋体" w:cs="宋体"/>
          <w:kern w:val="0"/>
          <w:szCs w:val="21"/>
        </w:rPr>
        <w:t>C</w:t>
      </w:r>
      <w:r>
        <w:rPr>
          <w:rFonts w:hint="eastAsia" w:ascii="宋体" w:eastAsia="宋体" w:cs="宋体"/>
          <w:kern w:val="0"/>
          <w:szCs w:val="21"/>
        </w:rPr>
        <w:t>ontroller方法中可以用String[]接收，</w:t>
      </w:r>
      <w:r>
        <w:rPr>
          <w:rFonts w:hint="eastAsia" w:ascii="宋体" w:cs="宋体"/>
          <w:kern w:val="0"/>
          <w:szCs w:val="21"/>
          <w:lang w:eastAsia="zh-CN"/>
        </w:rPr>
        <w:t>或者</w:t>
      </w:r>
      <w:r>
        <w:rPr>
          <w:rFonts w:hint="eastAsia" w:ascii="宋体" w:cs="宋体"/>
          <w:kern w:val="0"/>
          <w:szCs w:val="21"/>
          <w:lang w:val="en-US" w:eastAsia="zh-CN"/>
        </w:rPr>
        <w:t>pojo的String[]属性接收。两种方式任选其一即可。</w:t>
      </w:r>
    </w:p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定义如下：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queryItem(QueryVo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.getItems().getName());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.getItems().getPrice());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 w:ascii="宋体" w:cs="宋体"/>
          <w:kern w:val="0"/>
          <w:szCs w:val="21"/>
          <w:lang w:eastAsia="zh-CN"/>
        </w:rPr>
      </w:pPr>
      <w:r>
        <w:rPr>
          <w:rFonts w:hint="eastAsia" w:ascii="宋体" w:cs="宋体"/>
          <w:kern w:val="0"/>
          <w:szCs w:val="21"/>
          <w:lang w:eastAsia="zh-CN"/>
        </w:rPr>
        <w:t>或者：</w:t>
      </w:r>
    </w:p>
    <w:p>
      <w:r>
        <w:drawing>
          <wp:inline distT="0" distB="0" distL="114300" distR="114300">
            <wp:extent cx="3008630" cy="23145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30345" cy="221678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将表单的数据绑定到</w:t>
      </w:r>
      <w:r>
        <w:rPr>
          <w:rFonts w:hint="eastAsia"/>
        </w:rPr>
        <w:t>List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实现商品数据的批量修改。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要想实现商品数据的批量修改，需要在商品列表中可以对商品信息进行修改，并且可以批量提交修改后的商品数据。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接收商品列表的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List中存放对象，并将定义的List放在包装类中，使用包装</w:t>
      </w:r>
      <w:r>
        <w:rPr>
          <w:rFonts w:hint="eastAsia" w:ascii="宋体" w:eastAsia="宋体" w:cs="宋体"/>
          <w:kern w:val="0"/>
          <w:szCs w:val="21"/>
          <w:lang w:val="en-US" w:eastAsia="zh-CN"/>
        </w:rPr>
        <w:t>pojo</w:t>
      </w:r>
      <w:r>
        <w:rPr>
          <w:rFonts w:hint="eastAsia" w:ascii="宋体" w:eastAsia="宋体" w:cs="宋体"/>
          <w:kern w:val="0"/>
          <w:szCs w:val="21"/>
        </w:rPr>
        <w:t>对象接收。</w:t>
      </w:r>
    </w:p>
    <w:p>
      <w:pPr>
        <w:rPr>
          <w:rFonts w:hint="eastAsia" w:ascii="宋体" w:eastAsia="宋体" w:cs="宋体"/>
          <w:kern w:val="0"/>
          <w:szCs w:val="21"/>
        </w:rPr>
      </w:pPr>
      <w:r>
        <w:drawing>
          <wp:inline distT="0" distB="0" distL="114300" distR="114300">
            <wp:extent cx="3181350" cy="2017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Jsp改造</w:t>
      </w: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页面定义如下：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"100%"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商品名称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商品价格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生产日期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商品描述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c:forEach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${itemList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varStatus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shd w:val="clear" w:fill="00B05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"itemList[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${s.index}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].id"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${item.id}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shd w:val="clear" w:fill="00B05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"itemList[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${s.index}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].name"</w:t>
            </w:r>
            <w:r>
              <w:rPr>
                <w:rFonts w:hint="eastAsia" w:ascii="Consolas" w:hAnsi="Consolas" w:eastAsia="Consolas"/>
                <w:sz w:val="15"/>
                <w:szCs w:val="15"/>
                <w:shd w:val="clear" w:fill="00B05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${item.name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shd w:val="clear" w:fill="00B05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"itemList[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${s.index}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].price"</w:t>
            </w:r>
            <w:r>
              <w:rPr>
                <w:rFonts w:hint="eastAsia" w:ascii="Consolas" w:hAnsi="Consolas" w:eastAsia="Consolas"/>
                <w:sz w:val="15"/>
                <w:szCs w:val="15"/>
                <w:shd w:val="clear" w:fill="00B05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${item.price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shd w:val="clear" w:fill="00B05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"itemList[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${s.index}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].createtime"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fmt:formatDate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${item.createtime}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"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shd w:val="clear" w:fill="00B05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"itemList[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00B050"/>
              </w:rPr>
              <w:t>${s.index}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00B050"/>
              </w:rPr>
              <w:t>].detail"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${item.detail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 w:ascii="宋体" w:eastAsia="宋体" w:cs="宋体"/>
          <w:kern w:val="0"/>
          <w:szCs w:val="21"/>
        </w:rPr>
      </w:pPr>
    </w:p>
    <w:p>
      <w:pPr>
        <w:rPr>
          <w:rFonts w:ascii="宋体" w:eastAsia="宋体" w:cs="宋体"/>
          <w:kern w:val="0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0CB89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  <w:shd w:val="clear" w:color="auto" w:fill="E0CB89"/>
        </w:rPr>
        <w:t>varStatus属性常用参数总结下：</w:t>
      </w:r>
    </w:p>
    <w:p>
      <w:pPr>
        <w:keepNext w:val="0"/>
        <w:keepLines w:val="0"/>
        <w:widowControl/>
        <w:suppressLineNumbers w:val="0"/>
        <w:shd w:val="clear" w:color="auto" w:fill="E0CB89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15"/>
          <w:szCs w:val="15"/>
          <w:shd w:val="clear" w:color="auto" w:fill="E0CB89"/>
          <w:lang w:val="en-US" w:eastAsia="zh-CN" w:bidi="ar-SA"/>
        </w:rPr>
        <w:t>${status.index}      输出行号，从0开始。</w:t>
      </w:r>
    </w:p>
    <w:p>
      <w:pPr>
        <w:keepNext w:val="0"/>
        <w:keepLines w:val="0"/>
        <w:widowControl/>
        <w:suppressLineNumbers w:val="0"/>
        <w:shd w:val="clear" w:color="auto" w:fill="E0CB89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15"/>
          <w:szCs w:val="15"/>
          <w:shd w:val="clear" w:color="auto" w:fill="E0CB89"/>
          <w:lang w:val="en-US" w:eastAsia="zh-CN" w:bidi="ar-SA"/>
        </w:rPr>
        <w:t>${status.count}      输出行号，从1开始。</w:t>
      </w:r>
    </w:p>
    <w:p>
      <w:pPr>
        <w:keepNext w:val="0"/>
        <w:keepLines w:val="0"/>
        <w:widowControl/>
        <w:suppressLineNumbers w:val="0"/>
        <w:shd w:val="clear" w:color="auto" w:fill="E0CB89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15"/>
          <w:szCs w:val="15"/>
          <w:shd w:val="clear" w:color="auto" w:fill="E0CB89"/>
          <w:lang w:val="en-US" w:eastAsia="zh-CN" w:bidi="ar-SA"/>
        </w:rPr>
        <w:t>${status.current}   当前这次迭代的（集合中的）项</w:t>
      </w:r>
    </w:p>
    <w:p>
      <w:pPr>
        <w:keepNext w:val="0"/>
        <w:keepLines w:val="0"/>
        <w:widowControl/>
        <w:suppressLineNumbers w:val="0"/>
        <w:shd w:val="clear" w:color="auto" w:fill="E0CB89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15"/>
          <w:szCs w:val="15"/>
          <w:shd w:val="clear" w:color="auto" w:fill="E0CB89"/>
          <w:lang w:val="en-US" w:eastAsia="zh-CN" w:bidi="ar-SA"/>
        </w:rPr>
        <w:t>${status.first}  判断当前项是否为集合中的第一项，返回值为true或false</w:t>
      </w:r>
    </w:p>
    <w:p>
      <w:pPr>
        <w:keepNext w:val="0"/>
        <w:keepLines w:val="0"/>
        <w:widowControl/>
        <w:suppressLineNumbers w:val="0"/>
        <w:shd w:val="clear" w:color="auto" w:fill="E0CB89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15"/>
          <w:szCs w:val="15"/>
          <w:shd w:val="clear" w:color="auto" w:fill="E0CB89"/>
          <w:lang w:val="en-US" w:eastAsia="zh-CN" w:bidi="ar-SA"/>
        </w:rPr>
        <w:t>${status.last}   判断当前项是否为集合中的最后一项，返回值为true或false</w:t>
      </w:r>
    </w:p>
    <w:p>
      <w:pPr>
        <w:keepNext w:val="0"/>
        <w:keepLines w:val="0"/>
        <w:widowControl/>
        <w:suppressLineNumbers w:val="0"/>
        <w:shd w:val="clear" w:color="auto" w:fill="E0CB89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15"/>
          <w:szCs w:val="15"/>
          <w:shd w:val="clear" w:color="auto" w:fill="E0CB89"/>
          <w:lang w:val="en-US" w:eastAsia="zh-CN" w:bidi="ar-SA"/>
        </w:rPr>
        <w:t>begin、end、step分别表示：起始序号，结束序号，跳跃步伐。</w:t>
      </w:r>
    </w:p>
    <w:p>
      <w:pPr>
        <w:rPr>
          <w:rFonts w:ascii="宋体" w:eastAsia="宋体" w:cs="宋体"/>
          <w:kern w:val="0"/>
          <w:szCs w:val="21"/>
        </w:rPr>
      </w:pPr>
    </w:p>
    <w:p>
      <w:pPr>
        <w:rPr>
          <w:rFonts w:ascii="宋体" w:eastAsia="宋体" w:cs="宋体"/>
          <w:kern w:val="0"/>
          <w:szCs w:val="21"/>
        </w:rPr>
      </w:pPr>
    </w:p>
    <w:p>
      <w:pPr>
        <w:pStyle w:val="4"/>
      </w:pPr>
      <w:r>
        <w:t>C</w:t>
      </w:r>
      <w:r>
        <w:rPr>
          <w:rFonts w:hint="eastAsia"/>
        </w:rPr>
        <w:t>ontrller</w:t>
      </w:r>
    </w:p>
    <w:p>
      <w:pPr>
        <w:rPr>
          <w:rFonts w:ascii="宋体" w:eastAsia="宋体" w:cs="宋体"/>
          <w:kern w:val="0"/>
          <w:szCs w:val="21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queryItem(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green"/>
              </w:rPr>
              <w:t xml:space="preserve">QueryVo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green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.getItems().getName());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.getItems().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getPrice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ascii="宋体" w:eastAsia="宋体" w:cs="宋体"/>
                <w:kern w:val="0"/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ascii="宋体" w:eastAsia="宋体" w:cs="宋体"/>
          <w:kern w:val="0"/>
          <w:szCs w:val="21"/>
        </w:rPr>
      </w:pPr>
    </w:p>
    <w:p>
      <w:pPr>
        <w:rPr>
          <w:rFonts w:hint="eastAsia" w:ascii="宋体" w:eastAsia="宋体" w:cs="宋体"/>
          <w:b/>
          <w:bCs/>
          <w:color w:val="FF0000"/>
          <w:kern w:val="0"/>
          <w:szCs w:val="21"/>
          <w:lang w:eastAsia="zh-CN"/>
        </w:rPr>
      </w:pPr>
      <w:r>
        <w:rPr>
          <w:rFonts w:hint="eastAsia" w:ascii="宋体" w:cs="宋体"/>
          <w:b/>
          <w:bCs/>
          <w:color w:val="FF0000"/>
          <w:kern w:val="0"/>
          <w:szCs w:val="21"/>
          <w:lang w:eastAsia="zh-CN"/>
        </w:rPr>
        <w:t>注意：接收</w:t>
      </w:r>
      <w:r>
        <w:rPr>
          <w:rFonts w:hint="eastAsia" w:ascii="宋体" w:cs="宋体"/>
          <w:b/>
          <w:bCs/>
          <w:color w:val="FF0000"/>
          <w:kern w:val="0"/>
          <w:szCs w:val="21"/>
          <w:lang w:val="en-US" w:eastAsia="zh-CN"/>
        </w:rPr>
        <w:t>List类型的数据必须是pojo的属性，方法的形参为List类型无法正确接收到数据。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可以这样做：形参中List参数直接用ArrayList来表示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80"/>
      <w:bookmarkStart w:id="1" w:name="OLE_LINK91"/>
      <w:bookmarkStart w:id="2" w:name="OLE_LINK81"/>
      <w:r>
        <w:rPr>
          <w:rFonts w:hint="eastAsia"/>
        </w:rPr>
        <w:t>RequestMapping</w:t>
      </w:r>
      <w:bookmarkEnd w:id="0"/>
      <w:bookmarkEnd w:id="1"/>
      <w:bookmarkEnd w:id="2"/>
    </w:p>
    <w:p/>
    <w:p>
      <w:r>
        <w:rPr>
          <w:rFonts w:hint="eastAsia"/>
        </w:rPr>
        <w:t>通过RequestMapping注解可以定义不同的处理器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controller中的方法</w:t>
      </w:r>
      <w:r>
        <w:rPr>
          <w:rFonts w:hint="eastAsia"/>
          <w:lang w:eastAsia="zh-CN"/>
        </w:rPr>
        <w:t>）</w:t>
      </w:r>
      <w:r>
        <w:rPr>
          <w:rFonts w:hint="eastAsia"/>
        </w:rPr>
        <w:t>映射规则。</w:t>
      </w:r>
    </w:p>
    <w:p>
      <w:pPr>
        <w:pStyle w:val="3"/>
      </w:pPr>
      <w:r>
        <w:t>URL</w:t>
      </w:r>
      <w:r>
        <w:rPr>
          <w:rFonts w:hint="eastAsia"/>
        </w:rPr>
        <w:t>路径映射</w:t>
      </w:r>
    </w:p>
    <w:p>
      <w:r>
        <w:t>@RequestMapping(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value=</w:t>
      </w:r>
      <w:r>
        <w:t>"/</w:t>
      </w:r>
      <w:r>
        <w:rPr>
          <w:rFonts w:hint="eastAsia"/>
        </w:rPr>
        <w:t>item</w:t>
      </w:r>
      <w:r>
        <w:t>")</w:t>
      </w:r>
      <w:r>
        <w:rPr>
          <w:rFonts w:hint="eastAsia"/>
        </w:rPr>
        <w:t>或</w:t>
      </w:r>
      <w:r>
        <w:t>@RequestMapping("/</w:t>
      </w:r>
      <w:r>
        <w:rPr>
          <w:rFonts w:hint="eastAsia"/>
        </w:rPr>
        <w:t>item）</w:t>
      </w:r>
    </w:p>
    <w:p>
      <w:pPr>
        <w:rPr>
          <w:shd w:val="clear" w:fill="00B05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的值是数组，可以将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shd w:val="clear" w:fill="00B050"/>
        </w:rPr>
        <w:t>多个url映射到同一个方法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white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(value={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white"/>
              </w:rPr>
              <w:t>"/testurls.action"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white"/>
              </w:rPr>
              <w:t>"/urlstest.action"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})</w:t>
            </w:r>
          </w:p>
        </w:tc>
      </w:tr>
    </w:tbl>
    <w:p>
      <w:pPr>
        <w:pStyle w:val="3"/>
      </w:pPr>
      <w:r>
        <w:t>窄化请求映射</w:t>
      </w:r>
    </w:p>
    <w:p>
      <w:r>
        <w:rPr>
          <w:rFonts w:hint="eastAsia"/>
        </w:rPr>
        <w:t>在class上添加@RequestMapping(url)指定通用请求前缀， 限制此类下的所有方法请求url必须以请求前缀开头，通过此方法对url进行分类管理。</w:t>
      </w:r>
    </w:p>
    <w:p/>
    <w:p>
      <w:r>
        <w:rPr>
          <w:rFonts w:hint="eastAsia"/>
        </w:rPr>
        <w:t>如下：</w:t>
      </w:r>
    </w:p>
    <w:p>
      <w:pPr>
        <w:shd w:val="clear" w:fill="00B050"/>
      </w:pPr>
      <w:r>
        <w:t>@RequestMapping</w:t>
      </w:r>
      <w:r>
        <w:rPr>
          <w:rFonts w:hint="eastAsia"/>
        </w:rPr>
        <w:t>放在类名上边，设置请求前缀</w:t>
      </w:r>
      <w:r>
        <w:t xml:space="preserve"> 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UserCtroller {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........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</w:rPr>
        <w:t>方法名上边设置请求映射url：</w:t>
      </w:r>
    </w:p>
    <w:p>
      <w:r>
        <w:t>@RequestMapping</w:t>
      </w:r>
      <w:r>
        <w:rPr>
          <w:rFonts w:hint="eastAsia"/>
        </w:rPr>
        <w:t>放在</w:t>
      </w:r>
      <w:bookmarkStart w:id="3" w:name="OLE_LINK82"/>
      <w:bookmarkStart w:id="4" w:name="OLE_LINK83"/>
      <w:r>
        <w:rPr>
          <w:rFonts w:hint="eastAsia"/>
        </w:rPr>
        <w:t>方法名上边</w:t>
      </w:r>
      <w:bookmarkEnd w:id="3"/>
      <w:bookmarkEnd w:id="4"/>
      <w:r>
        <w:rPr>
          <w:rFonts w:hint="eastAsia"/>
        </w:rPr>
        <w:t>，如下：</w:t>
      </w:r>
    </w:p>
    <w:p>
      <w:pP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@RequestMapping("/queryItem ")</w:t>
      </w:r>
    </w:p>
    <w:p/>
    <w:p>
      <w:r>
        <w:rPr>
          <w:rFonts w:hint="eastAsia"/>
        </w:rPr>
        <w:t>访问地址为：/item/queryItem</w:t>
      </w:r>
    </w:p>
    <w:p/>
    <w:p/>
    <w:p>
      <w:pPr>
        <w:pStyle w:val="3"/>
      </w:pPr>
      <w:r>
        <w:rPr>
          <w:rFonts w:hint="eastAsia"/>
        </w:rPr>
        <w:t xml:space="preserve">请求方法限定 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例如：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@RequestMapping(value="/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editItem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",method=RequestMethod.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限定POST方法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hint="eastAsia" w:ascii="Courier New" w:hAnsi="Courier New" w:cs="Courier New"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/>
    <w:p>
      <w:r>
        <w:rPr>
          <w:rFonts w:hint="eastAsia"/>
        </w:rPr>
        <w:t>如果通过Post访问则报错：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/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(method={RequestMethod.GET,RequestMethod.POST})</w:t>
      </w:r>
    </w:p>
    <w:p/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</w:t>
      </w:r>
      <w:r>
        <w:rPr>
          <w:rFonts w:hint="eastAsia"/>
          <w:lang w:val="en-US" w:eastAsia="zh-CN"/>
        </w:rPr>
        <w:t>进行请求转发，由下一个action来响应</w:t>
      </w:r>
      <w:r>
        <w:rPr>
          <w:rFonts w:hint="eastAsia"/>
        </w:rPr>
        <w:t>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"/forward.action"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testForward(HttpServletRequest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"/WEB-INF/jsp/success.jsp"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r>
        <w:rPr>
          <w:rFonts w:hint="eastAsia"/>
        </w:rPr>
        <w:t>2、也可以通过response页面重定向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让浏览器自己重新请求另一个url</w:t>
      </w:r>
      <w:r>
        <w:rPr>
          <w:rFonts w:hint="eastAsia"/>
        </w:rPr>
        <w:t>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"/redirect.action"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testRedirect(HttpServletRequest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"/WEB-INF/jsp/success.jsp"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r>
        <w:rPr>
          <w:rFonts w:hint="eastAsia"/>
        </w:rPr>
        <w:t>3、也可以通过response指定响应结果，例如响应json数据如下：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response.setCharacterEncoding("utf-8");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response.setContentType("application/json;charset=utf-8");</w:t>
      </w:r>
    </w:p>
    <w:p>
      <w:r>
        <w:rPr>
          <w:rFonts w:hint="eastAsia" w:ascii="宋体" w:eastAsia="宋体" w:cs="宋体"/>
          <w:kern w:val="0"/>
          <w:szCs w:val="21"/>
        </w:rPr>
        <w:t>response.getWriter().write("json串");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"/json.action"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testJson(HttpServletRequest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"application/json;charset=utf-8"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"{name:'zhangsan',id:'100'}"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返回字符串</w:t>
      </w:r>
    </w:p>
    <w:p>
      <w:pPr>
        <w:pStyle w:val="4"/>
      </w:pPr>
      <w:r>
        <w:rPr>
          <w:rFonts w:hint="eastAsia"/>
        </w:rPr>
        <w:t>逻辑视图名</w:t>
      </w:r>
    </w:p>
    <w:p/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物理路径：/WEB-INF/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/item/editItem.jsp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"item/editItem"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ller方法返回结果重定向到一个url地址，如下商品修改提交后重定向到商品查询方法，参数无法带到商品查询方法中。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//重定向到queryItem.action地址</w:t>
      </w:r>
      <w:r>
        <w:rPr>
          <w:rFonts w:hint="eastAsia" w:ascii="Consolas" w:hAnsi="Consolas" w:cs="Consolas"/>
          <w:color w:val="3F7F5F"/>
          <w:kern w:val="0"/>
          <w:szCs w:val="21"/>
        </w:rPr>
        <w:t>,request无法带过去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"/redirect2.action"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testRedirect2()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/>
                <w:color w:val="2A00FF"/>
                <w:sz w:val="15"/>
                <w:szCs w:val="15"/>
                <w:lang w:val="en-US" w:eastAsia="zh-CN"/>
              </w:rPr>
              <w:t>forward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:success.action"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"/success.action"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success(String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r>
        <w:rPr>
          <w:rFonts w:hint="eastAsia"/>
        </w:rPr>
        <w:t>redirect方式相当于“response.sendRedirect()”，转发后浏览器的地址栏变为转发后的地址，因为转发即执行了一个新的request和response。</w:t>
      </w:r>
    </w:p>
    <w:p>
      <w:r>
        <w:rPr>
          <w:rFonts w:hint="eastAsia"/>
        </w:rPr>
        <w:t>由于新发起一个request原来的参数在转发时就不能传递到下一个url，如果要传参数可以</w:t>
      </w:r>
      <w:bookmarkStart w:id="5" w:name="OLE_LINK111"/>
      <w:bookmarkStart w:id="6" w:name="OLE_LINK110"/>
      <w:bookmarkStart w:id="7" w:name="OLE_LINK112"/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</w:t>
      </w:r>
      <w:bookmarkEnd w:id="5"/>
      <w:bookmarkEnd w:id="6"/>
      <w:bookmarkEnd w:id="7"/>
      <w:r>
        <w:t>.action</w:t>
      </w:r>
      <w:r>
        <w:rPr>
          <w:rFonts w:hint="eastAsia"/>
        </w:rPr>
        <w:t>后边加参数，如下：</w:t>
      </w:r>
    </w:p>
    <w:p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queryItem?...&amp;</w:t>
      </w:r>
      <w:r>
        <w:t>…</w:t>
      </w:r>
      <w:r>
        <w:rPr>
          <w:rFonts w:hint="eastAsia"/>
        </w:rPr>
        <w:t>..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controller方法执行后继续执行另一个controller方法，如下商品修改提交后转向到商品修改页面，修改商品的id参数可以带到商品修改方法中。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"forward:editItem.action"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/>
                <w:color w:val="646464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"/forward2.action"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testForward2(String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"forward:success.action"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"/success.action"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success(String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r>
        <w:rPr>
          <w:rFonts w:hint="eastAsia"/>
        </w:rPr>
        <w:t>forward方式相当于“</w:t>
      </w:r>
      <w:r>
        <w:t>request.getRequestDispatcher().forward(request,response)</w:t>
      </w:r>
      <w:r>
        <w:rPr>
          <w:rFonts w:hint="eastAsia"/>
        </w:rPr>
        <w:t>”，转发后浏览器地址栏还是原来的地址。转发并没有执行新的request和response，而是和转发前的请求共用一个request和response。所以转发前请求的参数在转发后仍然可以读取到。</w:t>
      </w:r>
    </w:p>
    <w:p/>
    <w:p>
      <w:pPr>
        <w:pStyle w:val="2"/>
      </w:pPr>
      <w:r>
        <w:rPr>
          <w:rStyle w:val="15"/>
          <w:rFonts w:hint="eastAsia"/>
          <w:b/>
          <w:bCs/>
          <w:szCs w:val="44"/>
        </w:rPr>
        <w:t>异常处理器</w:t>
      </w:r>
    </w:p>
    <w:p/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0" y="0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Handler</w:t>
                              </w:r>
                              <w:r>
                                <w:rPr>
                                  <w:rFonts w:hint="eastAsia"/>
                                </w:rPr>
                                <w:t>ExceptionResolver</w:t>
                              </w:r>
                            </w:p>
                            <w:p>
                              <w:pPr>
                                <w:shd w:val="clear" w:fill="FDEADA" w:themeFill="accent6" w:themeFillTint="32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Hkq&#10;MwjWAAAABQEAAA8AAAAAAAAAAQAgAAAAIgAAAGRycy9kb3ducmV2LnhtbFBLAQIUABQAAAAIAIdO&#10;4kC0L3TVfAUAAM40AAAOAAAAAAAAAAEAIAAAACUBAABkcnMvZTJvRG9jLnhtbFBLBQYAAAAABgAG&#10;AFkBAAATCQAAAAA=&#10;">
                <o:lock v:ext="edit" aspectratio="f"/>
                <v:rect id="Picture 77" o:spid="_x0000_s1026" o:spt="1" style="position:absolute;left:0;top:0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Handler</w:t>
                        </w:r>
                        <w:r>
                          <w:rPr>
                            <w:rFonts w:hint="eastAsia"/>
                          </w:rPr>
                          <w:t>ExceptionResolver</w:t>
                        </w:r>
                      </w:p>
                      <w:p>
                        <w:pPr>
                          <w:shd w:val="clear" w:fill="FDEADA" w:themeFill="accent6" w:themeFillTint="32"/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3"/>
        <w:rPr>
          <w:rFonts w:hint="eastAsia"/>
        </w:rPr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为了区别不同的异常通常根据异常类型自定义异常类，这里我们创建一个自定义系统异常，如果controller、service、dao抛出此类异常说明是系统预期处理的异常信息。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 serialVersionUID*/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r>
        <w:rPr>
          <w:rFonts w:ascii="Consolas" w:hAnsi="Consolas" w:cs="Consolas"/>
          <w:color w:val="000000"/>
          <w:kern w:val="0"/>
          <w:szCs w:val="21"/>
        </w:rPr>
        <w:t xml:space="preserve"> = -5212079010855161498L;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//异常信息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getMessage()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setMessage(String message)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message;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自定义异常处理器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CustomExceptionResolver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HandlerExceptionResolver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resolveException(HttpServletRequest request,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HttpServletResponse response, Object handler, Exception ex)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ex.printStackTrace();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//如果抛出的是系统自定义异常则直接转换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customException = (CustomException)ex;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//如果抛出的不是系统自定义异常则重新构造一个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系统</w:t>
      </w:r>
      <w:r>
        <w:rPr>
          <w:rFonts w:ascii="Consolas" w:hAnsi="Consolas" w:cs="Consolas"/>
          <w:color w:val="3F7F5F"/>
          <w:kern w:val="0"/>
          <w:szCs w:val="21"/>
        </w:rPr>
        <w:t>错误异常。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  <w:lang w:eastAsia="zh-CN"/>
        </w:rPr>
        <w:t>系统</w:t>
      </w:r>
      <w:r>
        <w:rPr>
          <w:rFonts w:ascii="Consolas" w:hAnsi="Consolas" w:cs="Consolas"/>
          <w:color w:val="2A00FF"/>
          <w:kern w:val="0"/>
          <w:szCs w:val="21"/>
        </w:rPr>
        <w:t>错误，请与系统管理 员联系！"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ModelAndView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.addObject(</w:t>
      </w:r>
      <w:r>
        <w:rPr>
          <w:rFonts w:ascii="Consolas" w:hAnsi="Consolas" w:cs="Consolas"/>
          <w:color w:val="2A00FF"/>
          <w:kern w:val="0"/>
          <w:szCs w:val="21"/>
        </w:rPr>
        <w:t>"message"</w:t>
      </w:r>
      <w:r>
        <w:rPr>
          <w:rFonts w:ascii="Consolas" w:hAnsi="Consolas" w:cs="Consolas"/>
          <w:color w:val="000000"/>
          <w:kern w:val="0"/>
          <w:szCs w:val="21"/>
        </w:rPr>
        <w:t>, customException.getMessage());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.setViewName(</w:t>
      </w:r>
      <w:r>
        <w:rPr>
          <w:rFonts w:ascii="Consolas" w:hAnsi="Consolas" w:cs="Consolas"/>
          <w:color w:val="2A00FF"/>
          <w:kern w:val="0"/>
          <w:szCs w:val="21"/>
        </w:rPr>
        <w:t>"error"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取异常堆栈：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/>
                <w:b/>
                <w:color w:val="7F0055"/>
                <w:sz w:val="15"/>
                <w:szCs w:val="15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StringWriter s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PrintWriter printWriter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PrintWriter(s);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e.printStackTrace(printWriter);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s.toString();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错误页面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language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</w:t>
      </w:r>
      <w:r>
        <w:rPr>
          <w:rFonts w:ascii="Consolas" w:hAnsi="Consolas" w:cs="Consolas"/>
          <w:color w:val="7F007F"/>
          <w:kern w:val="0"/>
          <w:szCs w:val="21"/>
        </w:rPr>
        <w:t>pageEncoding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"http://java.sun.com/jsp/jstl/core"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"http://java.sun.com/jsp/jstl/fmt"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"fmt"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html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meta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http-equiv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错误页面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您的操作出现错误如下：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${message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/>
    <w:p>
      <w:pPr>
        <w:shd w:val="clear" w:fill="EEECE1" w:themeFill="background2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&lt;!-- 异常处理器 --&gt;</w:t>
      </w:r>
    </w:p>
    <w:p>
      <w:pPr>
        <w:shd w:val="clear" w:fill="EEECE1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&lt;bean id="handlerExceptionResolver" class="com.dohit.exception.CustomExceptionResolver"/&gt;</w:t>
      </w:r>
    </w:p>
    <w:p>
      <w:pPr>
        <w:pStyle w:val="3"/>
        <w:rPr>
          <w:rFonts w:hint="eastAsia"/>
        </w:rPr>
      </w:pPr>
      <w:r>
        <w:rPr>
          <w:rFonts w:hint="eastAsia"/>
        </w:rPr>
        <w:t>异常测试</w:t>
      </w:r>
    </w:p>
    <w:p>
      <w:r>
        <w:rPr>
          <w:rFonts w:hint="eastAsia"/>
        </w:rPr>
        <w:t>修改商品信息，id输入错误提示商品信息不存在。</w:t>
      </w:r>
    </w:p>
    <w:p/>
    <w:p>
      <w:r>
        <w:rPr>
          <w:rFonts w:hint="eastAsia"/>
        </w:rPr>
        <w:t>修改controller方法“</w:t>
      </w:r>
      <w:r>
        <w:t>editItem</w:t>
      </w:r>
      <w:r>
        <w:rPr>
          <w:rFonts w:hint="eastAsia"/>
        </w:rPr>
        <w:t>”，调用service查询商品信息，如果商品信息为空则抛出异常：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调用service查询商品信息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" w:name="OLE_LINK179"/>
      <w:bookmarkStart w:id="9" w:name="OLE_LINK180"/>
      <w:r>
        <w:rPr>
          <w:rFonts w:ascii="Consolas" w:hAnsi="Consolas" w:cs="Consolas"/>
          <w:color w:val="000000"/>
          <w:kern w:val="0"/>
          <w:szCs w:val="21"/>
        </w:rPr>
        <w:t xml:space="preserve">Items item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.findItemById(id);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0" w:name="OLE_LINK176"/>
      <w:bookmarkStart w:id="11" w:name="OLE_LINK178"/>
      <w:bookmarkStart w:id="12" w:name="OLE_LINK177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(item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"商品信息不存在!"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bookmarkEnd w:id="8"/>
      <w:bookmarkEnd w:id="9"/>
    </w:p>
    <w:bookmarkEnd w:id="10"/>
    <w:bookmarkEnd w:id="11"/>
    <w:bookmarkEnd w:id="12"/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在service中抛出异常方法同上。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</w:t>
      </w:r>
      <w:r>
        <w:rPr>
          <w:rFonts w:hint="eastAsia"/>
          <w:lang w:val="en-US" w:eastAsia="zh-CN"/>
        </w:rPr>
        <w:t>C</w:t>
      </w:r>
      <w:r>
        <w:t>ontext docBase="</w:t>
      </w:r>
      <w:bookmarkStart w:id="13" w:name="OLE_LINK41"/>
      <w:bookmarkStart w:id="14" w:name="OLE_LINK113"/>
      <w:r>
        <w:t>F:\develop\upload\temp</w:t>
      </w:r>
      <w:bookmarkEnd w:id="13"/>
      <w:bookmarkEnd w:id="14"/>
      <w:r>
        <w:t>" path="/pic" reloadable="false"/&gt;</w:t>
      </w:r>
    </w:p>
    <w:p/>
    <w:p>
      <w:r>
        <w:rPr>
          <w:rFonts w:hint="eastAsia"/>
        </w:rPr>
        <w:t>访问http://localhost:8080/pic即可访问</w:t>
      </w:r>
      <w:r>
        <w:t>F:\develop\upload\temp</w:t>
      </w:r>
      <w:r>
        <w:rPr>
          <w:rFonts w:hint="eastAsia"/>
        </w:rPr>
        <w:t>下的图片。</w:t>
      </w:r>
    </w:p>
    <w:p/>
    <w:p>
      <w:pPr>
        <w:shd w:val="clear" w:fill="00B050"/>
      </w:pPr>
      <w:r>
        <w:rPr>
          <w:rFonts w:hint="eastAsia"/>
        </w:rPr>
        <w:t>也可以通过eclipse配置：</w:t>
      </w:r>
    </w:p>
    <w:p/>
    <w:p>
      <w:r>
        <w:rPr>
          <w:bdr w:val="single" w:sz="4" w:space="0"/>
        </w:rPr>
        <w:drawing>
          <wp:inline distT="0" distB="0" distL="114300" distR="114300">
            <wp:extent cx="5234940" cy="2467610"/>
            <wp:effectExtent l="0" t="0" r="381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其中，第2步的配置方法如下：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bdr w:val="single" w:sz="4" w:space="0"/>
          <w:lang w:val="en-US" w:eastAsia="zh-CN" w:bidi="ar-SA"/>
        </w:rPr>
        <w:drawing>
          <wp:inline distT="0" distB="0" distL="114300" distR="114300">
            <wp:extent cx="5274310" cy="1612900"/>
            <wp:effectExtent l="0" t="0" r="2540" b="635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jar包</w:t>
      </w:r>
    </w:p>
    <w:p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r>
        <w:rPr>
          <w:rFonts w:hint="eastAsia"/>
        </w:rPr>
        <w:t>解析器依赖</w:t>
      </w:r>
      <w:r>
        <w:t>commons-fileupload</w:t>
      </w:r>
      <w:r>
        <w:rPr>
          <w:rFonts w:hint="eastAsia"/>
        </w:rPr>
        <w:t>和commons-io，加入如下jar包：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bdr w:val="single" w:sz="4" w:space="0"/>
          <w:lang w:val="en-US" w:eastAsia="zh-CN" w:bidi="ar-SA"/>
        </w:rPr>
        <w:drawing>
          <wp:inline distT="0" distB="0" distL="114300" distR="114300">
            <wp:extent cx="1941195" cy="491490"/>
            <wp:effectExtent l="0" t="0" r="1905" b="381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MutipartResolver</w:t>
      </w:r>
      <w:r>
        <w:rPr>
          <w:rFonts w:hint="eastAsia"/>
        </w:rPr>
        <w:t>解析器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springmvc.xml中配置如下的bean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文件上传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"multipartResolver"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设置上传文件的最大尺寸为5MB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"maxUploadSize"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/>
    <w:p>
      <w:pPr>
        <w:pStyle w:val="3"/>
        <w:rPr>
          <w:rFonts w:hint="eastAsia"/>
        </w:rPr>
      </w:pPr>
      <w:r>
        <w:rPr>
          <w:rFonts w:hint="eastAsia"/>
        </w:rPr>
        <w:t>图片上传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controller：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//商品修改提交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@RequestMapping("/updateitem.action")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String updateItem2(Item item,</w:t>
      </w:r>
      <w:r>
        <w:rPr>
          <w:rFonts w:hint="eastAsia"/>
          <w:szCs w:val="21"/>
          <w:shd w:val="clear" w:fill="00B050"/>
        </w:rPr>
        <w:t>MultipartFile picture</w:t>
      </w:r>
      <w:r>
        <w:rPr>
          <w:rFonts w:hint="eastAsia"/>
          <w:szCs w:val="21"/>
        </w:rPr>
        <w:t>) throws Exception{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//生成新的文件名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String filename = picture.getOriginalFilename();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String newname =UUID.randomUUID()+filename.substring(filename.lastIndexOf("."));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//将文件保存到虚拟图片服务器的目录中去</w:t>
      </w:r>
    </w:p>
    <w:p>
      <w:pPr>
        <w:shd w:val="clear" w:color="auto" w:fill="D9D9D9"/>
        <w:ind w:left="42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picture.transferTo(new File("d:/pic/"+newname));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9D9D9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//将上传之后保存的路径设置到Item对象中，去更新数据库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item.setPic(newname);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itemService.updateItem(item);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"forward:itemEdit.action";</w:t>
      </w:r>
    </w:p>
    <w:p>
      <w:pPr>
        <w:shd w:val="clear" w:color="auto" w:fill="D9D9D9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/>
    <w:p/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页面</w:t>
      </w:r>
      <w:r>
        <w:rPr>
          <w:rFonts w:hint="eastAsia"/>
          <w:lang w:val="en-US" w:eastAsia="zh-CN"/>
        </w:rPr>
        <w:t xml:space="preserve">---在商品编辑页面editItem.jsp </w:t>
      </w:r>
      <w:r>
        <w:rPr>
          <w:rFonts w:hint="eastAsia"/>
        </w:rPr>
        <w:t>：</w:t>
      </w:r>
    </w:p>
    <w:p>
      <w:r>
        <w:rPr>
          <w:rFonts w:hint="eastAsia"/>
        </w:rPr>
        <w:t>form添加</w:t>
      </w:r>
      <w:r>
        <w:t>enctype="multipart/form-data"</w:t>
      </w:r>
      <w:r>
        <w:rPr>
          <w:rFonts w:hint="eastAsia"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"itemForm"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action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/item/editItemSubmit.action"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  <w:shd w:val="clear" w:fill="00B050"/>
        </w:rPr>
        <w:t>enctype</w:t>
      </w:r>
      <w:r>
        <w:rPr>
          <w:rFonts w:ascii="Consolas" w:hAnsi="Consolas" w:cs="Consolas"/>
          <w:color w:val="000000"/>
          <w:kern w:val="0"/>
          <w:szCs w:val="21"/>
          <w:shd w:val="clear" w:fill="00B05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shd w:val="clear" w:fill="00B050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</w:p>
    <w:p/>
    <w:p>
      <w:r>
        <w:rPr>
          <w:rFonts w:hint="eastAsia"/>
        </w:rPr>
        <w:t>file的name与controller形参一致：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&gt;&lt;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${item.pic}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  <w:shd w:val="clear" w:fill="C0000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1"/>
          <w:shd w:val="clear" w:fill="C00000"/>
          <w14:textFill>
            <w14:solidFill>
              <w14:schemeClr w14:val="tx1"/>
            </w14:solidFill>
          </w14:textFill>
        </w:rPr>
        <w:t>name=</w:t>
      </w:r>
      <w:r>
        <w:rPr>
          <w:rFonts w:ascii="Consolas" w:hAnsi="Consolas" w:cs="Consolas"/>
          <w:i/>
          <w:iCs/>
          <w:color w:val="000000" w:themeColor="text1"/>
          <w:kern w:val="0"/>
          <w:szCs w:val="21"/>
          <w:shd w:val="clear" w:fill="C00000"/>
          <w14:textFill>
            <w14:solidFill>
              <w14:schemeClr w14:val="tx1"/>
            </w14:solidFill>
          </w14:textFill>
        </w:rPr>
        <w:t>"pictureFile"</w:t>
      </w:r>
      <w:r>
        <w:rPr>
          <w:rFonts w:ascii="Consolas" w:hAnsi="Consolas" w:cs="Consolas"/>
          <w:color w:val="000000" w:themeColor="text1"/>
          <w:kern w:val="0"/>
          <w:szCs w:val="21"/>
          <w:shd w:val="clear" w:fill="C0000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/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json数据交互</w:t>
      </w:r>
    </w:p>
    <w:p>
      <w:pPr>
        <w:pStyle w:val="3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@RequestBody注解用于读取http请求的内容(字符串)，通过springmvc提供的HttpMessageConverter接口将读到的内容转换为json、xml等格式的数据并绑定到controller方法的参数上。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List.action?id=1&amp;name=zhangsan&amp;age=12</w:t>
      </w:r>
    </w:p>
    <w:p/>
    <w:p>
      <w:pPr>
        <w:rPr>
          <w:rFonts w:hint="eastAsia"/>
        </w:rPr>
      </w:pPr>
      <w:r>
        <w:rPr>
          <w:rFonts w:hint="eastAsia"/>
        </w:rPr>
        <w:t>本例子应用：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Json格式 {username: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,password: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@RequestBody注解实现接收http请求的json数据，将json数据转换为java对象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该注解用于将Controller的方法返回的对象，通过HttpMessageConverter接口转换为指定格式的数据如：json,xml等，通过Response响应给客户端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@ResponseBody注解实现将controller方法返回对象转换为json响应给客户端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请求json，响应json实现：</w:t>
      </w:r>
    </w:p>
    <w:p>
      <w:pPr>
        <w:pStyle w:val="4"/>
      </w:pPr>
      <w:r>
        <w:rPr>
          <w:rFonts w:hint="eastAsia"/>
        </w:rPr>
        <w:t>环境准备</w:t>
      </w:r>
    </w:p>
    <w:p>
      <w:r>
        <w:t>S</w:t>
      </w:r>
      <w:r>
        <w:rPr>
          <w:rFonts w:hint="eastAsia"/>
        </w:rPr>
        <w:t>pringmvc默认用</w:t>
      </w:r>
      <w:r>
        <w:t>MappingJacksonHttpMessageConverter</w:t>
      </w:r>
      <w:r>
        <w:rPr>
          <w:rFonts w:hint="eastAsia"/>
        </w:rPr>
        <w:t>对json数据进行转换，</w:t>
      </w:r>
      <w:r>
        <w:rPr>
          <w:rFonts w:hint="eastAsia"/>
          <w:shd w:val="clear" w:fill="FABF8F" w:themeFill="accent6" w:themeFillTint="99"/>
        </w:rPr>
        <w:t>需要加入jackson的包</w:t>
      </w:r>
      <w:r>
        <w:rPr>
          <w:rFonts w:hint="eastAsia"/>
        </w:rPr>
        <w:t>，如下：</w:t>
      </w:r>
    </w:p>
    <w:p>
      <w:r>
        <w:rPr>
          <w:bdr w:val="single" w:sz="4" w:space="0"/>
        </w:rPr>
        <w:drawing>
          <wp:inline distT="0" distB="0" distL="114300" distR="114300">
            <wp:extent cx="5273675" cy="1544320"/>
            <wp:effectExtent l="0" t="0" r="317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配置json转换器</w:t>
      </w:r>
    </w:p>
    <w:p>
      <w:r>
        <w:rPr>
          <w:rFonts w:hint="eastAsia"/>
        </w:rPr>
        <w:t>在注解适配器中加入messageConverters</w:t>
      </w:r>
    </w:p>
    <w:p>
      <w:pPr>
        <w:shd w:val="clear" w:color="auto" w:fill="D9D9D9"/>
        <w:rPr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3F5FBF"/>
          <w:kern w:val="0"/>
          <w:szCs w:val="21"/>
        </w:rPr>
        <w:t>&lt;!--注解适配器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strike/>
          <w:dstrike w:val="0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strike/>
          <w:dstrike w:val="0"/>
          <w:color w:val="7F007F"/>
          <w:kern w:val="0"/>
          <w:szCs w:val="21"/>
        </w:rPr>
        <w:t>class</w:t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strike/>
          <w:dstrike w:val="0"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bookmarkStart w:id="15" w:name="OLE_LINK183"/>
      <w:bookmarkStart w:id="16" w:name="OLE_LINK182"/>
      <w:bookmarkStart w:id="17" w:name="OLE_LINK184"/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strike/>
          <w:dstrike w:val="0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strike/>
          <w:dstrike w:val="0"/>
          <w:color w:val="7F007F"/>
          <w:kern w:val="0"/>
          <w:szCs w:val="21"/>
        </w:rPr>
        <w:t>name</w:t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strike/>
          <w:dstrike w:val="0"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list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strike/>
          <w:dstrike w:val="0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strike/>
          <w:dstrike w:val="0"/>
          <w:color w:val="7F007F"/>
          <w:kern w:val="0"/>
          <w:szCs w:val="21"/>
        </w:rPr>
        <w:t>class</w:t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strike/>
          <w:dstrike w:val="0"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&gt;&lt;/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bean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&lt;/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list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&lt;/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property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bookmarkEnd w:id="15"/>
    <w:bookmarkEnd w:id="16"/>
    <w:bookmarkEnd w:id="17"/>
    <w:p>
      <w:pPr>
        <w:shd w:val="clear" w:color="auto" w:fill="D9D9D9"/>
        <w:rPr>
          <w:rFonts w:ascii="Consolas" w:hAnsi="Consolas" w:cs="Consolas"/>
          <w:strike/>
          <w:dstrike w:val="0"/>
          <w:color w:val="008080"/>
          <w:kern w:val="0"/>
          <w:szCs w:val="21"/>
        </w:rPr>
      </w:pPr>
      <w:r>
        <w:rPr>
          <w:rFonts w:ascii="Consolas" w:hAnsi="Consolas" w:cs="Consolas"/>
          <w:strike/>
          <w:dstrike w:val="0"/>
          <w:color w:val="000000"/>
          <w:kern w:val="0"/>
          <w:szCs w:val="21"/>
        </w:rPr>
        <w:tab/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&lt;/</w:t>
      </w:r>
      <w:r>
        <w:rPr>
          <w:rFonts w:ascii="Consolas" w:hAnsi="Consolas" w:cs="Consolas"/>
          <w:strike/>
          <w:dstrike w:val="0"/>
          <w:color w:val="3F7F7F"/>
          <w:kern w:val="0"/>
          <w:szCs w:val="21"/>
        </w:rPr>
        <w:t>bean</w:t>
      </w:r>
      <w:r>
        <w:rPr>
          <w:rFonts w:ascii="Consolas" w:hAnsi="Consolas" w:cs="Consolas"/>
          <w:strike/>
          <w:dstrike w:val="0"/>
          <w:color w:val="008080"/>
          <w:kern w:val="0"/>
          <w:szCs w:val="21"/>
        </w:rPr>
        <w:t>&gt;</w:t>
      </w:r>
    </w:p>
    <w:p/>
    <w:p>
      <w:pPr>
        <w:shd w:val="clear" w:fill="FF0066"/>
        <w:rPr>
          <w:b/>
        </w:rPr>
      </w:pPr>
      <w:r>
        <w:rPr>
          <w:rFonts w:hint="eastAsia"/>
          <w:b/>
        </w:rPr>
        <w:t>注意：如果使用</w:t>
      </w:r>
      <w:r>
        <w:rPr>
          <w:b/>
        </w:rPr>
        <w:t>&lt;mvc:annotation-driven /&gt;</w:t>
      </w:r>
      <w:r>
        <w:rPr>
          <w:rFonts w:hint="eastAsia"/>
          <w:b/>
        </w:rPr>
        <w:t xml:space="preserve"> 则不用定义上边的内容。</w:t>
      </w:r>
    </w:p>
    <w:p>
      <w:pPr>
        <w:rPr>
          <w:b/>
        </w:rPr>
      </w:pPr>
    </w:p>
    <w:p/>
    <w:p>
      <w:pPr>
        <w:pStyle w:val="4"/>
        <w:rPr>
          <w:rFonts w:hint="eastAsia"/>
        </w:rPr>
      </w:pPr>
      <w:r>
        <w:rPr>
          <w:rFonts w:hint="eastAsia"/>
        </w:rPr>
        <w:t>controller编写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商品修改提交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信息，响应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json.action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</w:t>
      </w: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>testJ</w:t>
      </w:r>
      <w:r>
        <w:rPr>
          <w:rFonts w:ascii="Consolas" w:hAnsi="Consolas" w:cs="Consolas"/>
          <w:color w:val="000000"/>
          <w:kern w:val="0"/>
          <w:szCs w:val="21"/>
        </w:rPr>
        <w:t>son(</w:t>
      </w:r>
      <w:r>
        <w:rPr>
          <w:rFonts w:ascii="Consolas" w:hAnsi="Consolas" w:cs="Consolas"/>
          <w:color w:val="646464"/>
          <w:kern w:val="0"/>
          <w:szCs w:val="21"/>
          <w:shd w:val="clear" w:fill="F79646" w:themeFill="accent6"/>
        </w:rPr>
        <w:t>@RequestBody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.println(items);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//itemService.saveItem(items);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页面js方法编写：</w:t>
      </w:r>
    </w:p>
    <w:p>
      <w:r>
        <w:rPr>
          <w:rFonts w:hint="eastAsia"/>
        </w:rPr>
        <w:t>引入 js：</w:t>
      </w:r>
    </w:p>
    <w:p>
      <w:r>
        <w:t xml:space="preserve">&lt;script type="text/javascript" </w:t>
      </w:r>
    </w:p>
    <w:p>
      <w:r>
        <w:t>src="${pageContext.request.contextPath }/js/jquery-1.4.4.min.js"&gt;&lt;/script&gt;</w:t>
      </w:r>
    </w:p>
    <w:p/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//请求json响应json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&lt;button onclick="testjson()"&gt;走你&lt;/button&gt;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function testjson(){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alert('haha')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$.ajax({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type:"post",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url:"${pageContext.request.contextPath}/json2.action",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contentType:"application/json;charset=utf-8",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data:'{"name":"测试商品","price":99.9}',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success:function(data){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alert(data.name);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}</w:t>
      </w:r>
    </w:p>
    <w:p>
      <w:pPr>
        <w:shd w:val="clear" w:fill="EEECE1" w:themeFill="background2"/>
      </w:pPr>
      <w:r>
        <w:rPr>
          <w:rFonts w:hint="eastAsia"/>
        </w:rPr>
        <w:t>&lt;/script&gt;</w:t>
      </w:r>
    </w:p>
    <w:p>
      <w:pPr>
        <w:pStyle w:val="4"/>
        <w:rPr>
          <w:rFonts w:hint="eastAsia"/>
        </w:rPr>
      </w:pPr>
      <w:r>
        <w:rPr>
          <w:rFonts w:hint="eastAsia"/>
        </w:rPr>
        <w:t>测试结果：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131945" cy="4684395"/>
            <wp:effectExtent l="0" t="0" r="1905" b="190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从上图可以看出请求的数据是json格式</w:t>
      </w:r>
    </w:p>
    <w:p/>
    <w:p/>
    <w:p>
      <w:pPr>
        <w:rPr>
          <w:szCs w:val="21"/>
        </w:rPr>
      </w:pPr>
    </w:p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什么是restful？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Restful或者rest是一种面向资源的风格，在restful的概念里，互联网所有的事物都是资源，</w:t>
      </w:r>
      <w:r>
        <w:rPr>
          <w:rFonts w:hint="eastAsia"/>
          <w:highlight w:val="red"/>
          <w:lang w:val="en-US" w:eastAsia="zh-CN"/>
        </w:rPr>
        <w:t>要求url中没有动词，只有名词，而且不能包含参数, restful风格的架构主要是前后脱离，http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+json。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传统的url格式：商品的增删改查：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传统的添加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"http://localhost:8080/taobao/addItems.shtml"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6"/>
          <w:rFonts w:hint="eastAsia"/>
          <w:highlight w:val="none"/>
          <w:lang w:val="en-US" w:eastAsia="zh-CN"/>
        </w:rPr>
        <w:t>http://localhost:8080/taobao/addItems.shtml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Rest风格      </w:t>
      </w:r>
      <w:r>
        <w:rPr>
          <w:rStyle w:val="16"/>
          <w:rFonts w:hint="eastAsia"/>
          <w:highlight w:val="none"/>
          <w:lang w:val="en-US" w:eastAsia="zh-CN"/>
        </w:rPr>
        <w:t>http://localhost:8080/taobao/items</w:t>
      </w:r>
      <w:r>
        <w:rPr>
          <w:rFonts w:hint="eastAsia"/>
          <w:highlight w:val="none"/>
          <w:lang w:val="en-US" w:eastAsia="zh-CN"/>
        </w:rPr>
        <w:t xml:space="preserve">      </w:t>
      </w:r>
    </w:p>
    <w:p>
      <w:pPr>
        <w:ind w:firstLine="420"/>
        <w:rPr>
          <w:rStyle w:val="16"/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传统的查询    </w:t>
      </w:r>
      <w:r>
        <w:rPr>
          <w:rStyle w:val="16"/>
          <w:rFonts w:hint="eastAsia"/>
          <w:highlight w:val="none"/>
          <w:lang w:val="en-US" w:eastAsia="zh-CN"/>
        </w:rPr>
        <w:fldChar w:fldCharType="begin"/>
      </w:r>
      <w:r>
        <w:rPr>
          <w:rStyle w:val="16"/>
          <w:rFonts w:hint="eastAsia"/>
          <w:highlight w:val="none"/>
          <w:lang w:val="en-US" w:eastAsia="zh-CN"/>
        </w:rPr>
        <w:instrText xml:space="preserve"> HYPERLINK "http://localhost:8080/taobao/searchItems.shtml?id=1" </w:instrText>
      </w:r>
      <w:r>
        <w:rPr>
          <w:rStyle w:val="16"/>
          <w:rFonts w:hint="eastAsia"/>
          <w:highlight w:val="none"/>
          <w:lang w:val="en-US" w:eastAsia="zh-CN"/>
        </w:rPr>
        <w:fldChar w:fldCharType="separate"/>
      </w:r>
      <w:r>
        <w:rPr>
          <w:rStyle w:val="16"/>
          <w:rFonts w:hint="eastAsia"/>
          <w:highlight w:val="none"/>
          <w:lang w:val="en-US" w:eastAsia="zh-CN"/>
        </w:rPr>
        <w:t>http://localhost:8080/taobao/searchItems.shtml?id=1</w:t>
      </w:r>
      <w:r>
        <w:rPr>
          <w:rStyle w:val="16"/>
          <w:rFonts w:hint="eastAsia"/>
          <w:highlight w:val="none"/>
          <w:lang w:val="en-US" w:eastAsia="zh-CN"/>
        </w:rPr>
        <w:fldChar w:fldCharType="end"/>
      </w:r>
    </w:p>
    <w:p>
      <w:pPr>
        <w:ind w:firstLine="420"/>
        <w:rPr>
          <w:rStyle w:val="16"/>
          <w:rFonts w:hint="eastAsia"/>
          <w:highlight w:val="none"/>
          <w:lang w:val="en-US" w:eastAsia="zh-CN"/>
        </w:rPr>
      </w:pPr>
      <w:r>
        <w:rPr>
          <w:rStyle w:val="16"/>
          <w:rFonts w:hint="eastAsia"/>
          <w:highlight w:val="none"/>
          <w:lang w:val="en-US" w:eastAsia="zh-CN"/>
        </w:rPr>
        <w:t xml:space="preserve">Rest风格      </w:t>
      </w:r>
      <w:r>
        <w:rPr>
          <w:rStyle w:val="16"/>
          <w:rFonts w:hint="eastAsia"/>
          <w:highlight w:val="none"/>
          <w:lang w:val="en-US" w:eastAsia="zh-CN"/>
        </w:rPr>
        <w:fldChar w:fldCharType="begin"/>
      </w:r>
      <w:r>
        <w:rPr>
          <w:rStyle w:val="16"/>
          <w:rFonts w:hint="eastAsia"/>
          <w:highlight w:val="none"/>
          <w:lang w:val="en-US" w:eastAsia="zh-CN"/>
        </w:rPr>
        <w:instrText xml:space="preserve"> HYPERLINK "http://localhost:8080/taobao/items/1" </w:instrText>
      </w:r>
      <w:r>
        <w:rPr>
          <w:rStyle w:val="16"/>
          <w:rFonts w:hint="eastAsia"/>
          <w:highlight w:val="none"/>
          <w:lang w:val="en-US" w:eastAsia="zh-CN"/>
        </w:rPr>
        <w:fldChar w:fldCharType="separate"/>
      </w:r>
      <w:r>
        <w:rPr>
          <w:rStyle w:val="16"/>
          <w:rFonts w:hint="eastAsia"/>
          <w:highlight w:val="none"/>
          <w:lang w:val="en-US" w:eastAsia="zh-CN"/>
        </w:rPr>
        <w:t>http://localhost:8080/taobao/items/1</w:t>
      </w:r>
      <w:r>
        <w:rPr>
          <w:rStyle w:val="16"/>
          <w:rFonts w:hint="eastAsia"/>
          <w:highlight w:val="none"/>
          <w:lang w:val="en-US" w:eastAsia="zh-CN"/>
        </w:rPr>
        <w:fldChar w:fldCharType="end"/>
      </w:r>
      <w:r>
        <w:rPr>
          <w:rStyle w:val="16"/>
          <w:rFonts w:hint="eastAsia"/>
          <w:highlight w:val="none"/>
          <w:lang w:val="en-US" w:eastAsia="zh-CN"/>
        </w:rPr>
        <w:t xml:space="preserve"> </w:t>
      </w:r>
    </w:p>
    <w:p>
      <w:pPr>
        <w:ind w:firstLine="420"/>
        <w:rPr>
          <w:rStyle w:val="16"/>
          <w:rFonts w:hint="eastAsia"/>
          <w:highlight w:val="none"/>
          <w:lang w:val="en-US" w:eastAsia="zh-CN"/>
        </w:rPr>
      </w:pPr>
      <w:r>
        <w:rPr>
          <w:rStyle w:val="16"/>
          <w:rFonts w:hint="eastAsia"/>
          <w:highlight w:val="none"/>
          <w:lang w:val="en-US" w:eastAsia="zh-CN"/>
        </w:rPr>
        <w:t xml:space="preserve">传统的删除   </w:t>
      </w:r>
      <w:r>
        <w:rPr>
          <w:rStyle w:val="16"/>
          <w:rFonts w:hint="eastAsia"/>
          <w:highlight w:val="none"/>
          <w:lang w:val="en-US" w:eastAsia="zh-CN"/>
        </w:rPr>
        <w:fldChar w:fldCharType="begin"/>
      </w:r>
      <w:r>
        <w:rPr>
          <w:rStyle w:val="16"/>
          <w:rFonts w:hint="eastAsia"/>
          <w:highlight w:val="none"/>
          <w:lang w:val="en-US" w:eastAsia="zh-CN"/>
        </w:rPr>
        <w:instrText xml:space="preserve"> HYPERLINK "http://localhost:8080/taobao/searchItems.shtml?id=1" </w:instrText>
      </w:r>
      <w:r>
        <w:rPr>
          <w:rStyle w:val="16"/>
          <w:rFonts w:hint="eastAsia"/>
          <w:highlight w:val="none"/>
          <w:lang w:val="en-US" w:eastAsia="zh-CN"/>
        </w:rPr>
        <w:fldChar w:fldCharType="separate"/>
      </w:r>
      <w:r>
        <w:rPr>
          <w:rStyle w:val="16"/>
          <w:rFonts w:hint="eastAsia"/>
          <w:highlight w:val="none"/>
          <w:lang w:val="en-US" w:eastAsia="zh-CN"/>
        </w:rPr>
        <w:t>http://localhost:8080/taobao/deleteItems.shtml?id=1</w:t>
      </w:r>
      <w:r>
        <w:rPr>
          <w:rStyle w:val="16"/>
          <w:rFonts w:hint="eastAsia"/>
          <w:highlight w:val="none"/>
          <w:lang w:val="en-US" w:eastAsia="zh-CN"/>
        </w:rPr>
        <w:fldChar w:fldCharType="end"/>
      </w:r>
    </w:p>
    <w:p>
      <w:pPr>
        <w:ind w:firstLine="420"/>
        <w:rPr>
          <w:rStyle w:val="16"/>
          <w:rFonts w:hint="eastAsia"/>
          <w:highlight w:val="none"/>
          <w:lang w:val="en-US" w:eastAsia="zh-CN"/>
        </w:rPr>
      </w:pPr>
      <w:r>
        <w:rPr>
          <w:rStyle w:val="16"/>
          <w:rFonts w:hint="eastAsia"/>
          <w:highlight w:val="none"/>
          <w:lang w:val="en-US" w:eastAsia="zh-CN"/>
        </w:rPr>
        <w:t xml:space="preserve">Rest风格      </w:t>
      </w:r>
      <w:r>
        <w:rPr>
          <w:rStyle w:val="16"/>
          <w:rFonts w:hint="eastAsia"/>
          <w:highlight w:val="none"/>
          <w:lang w:val="en-US" w:eastAsia="zh-CN"/>
        </w:rPr>
        <w:fldChar w:fldCharType="begin"/>
      </w:r>
      <w:r>
        <w:rPr>
          <w:rStyle w:val="16"/>
          <w:rFonts w:hint="eastAsia"/>
          <w:highlight w:val="none"/>
          <w:lang w:val="en-US" w:eastAsia="zh-CN"/>
        </w:rPr>
        <w:instrText xml:space="preserve"> HYPERLINK "http://localhost:8080/taobao/items/1" </w:instrText>
      </w:r>
      <w:r>
        <w:rPr>
          <w:rStyle w:val="16"/>
          <w:rFonts w:hint="eastAsia"/>
          <w:highlight w:val="none"/>
          <w:lang w:val="en-US" w:eastAsia="zh-CN"/>
        </w:rPr>
        <w:fldChar w:fldCharType="separate"/>
      </w:r>
      <w:r>
        <w:rPr>
          <w:rStyle w:val="16"/>
          <w:rFonts w:hint="eastAsia"/>
          <w:highlight w:val="none"/>
          <w:lang w:val="en-US" w:eastAsia="zh-CN"/>
        </w:rPr>
        <w:t>http://localhost:8080/taobao/items/1</w:t>
      </w:r>
      <w:r>
        <w:rPr>
          <w:rStyle w:val="16"/>
          <w:rFonts w:hint="eastAsia"/>
          <w:highlight w:val="none"/>
          <w:lang w:val="en-US" w:eastAsia="zh-CN"/>
        </w:rPr>
        <w:fldChar w:fldCharType="end"/>
      </w:r>
    </w:p>
    <w:p>
      <w:pPr>
        <w:ind w:firstLine="420"/>
        <w:rPr>
          <w:rStyle w:val="16"/>
          <w:rFonts w:hint="eastAsia"/>
          <w:highlight w:val="none"/>
          <w:lang w:val="en-US" w:eastAsia="zh-CN"/>
        </w:rPr>
      </w:pPr>
    </w:p>
    <w:p>
      <w:pPr>
        <w:ind w:firstLine="420"/>
        <w:rPr>
          <w:rStyle w:val="16"/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Restful就是一个资源定位及资源操作的风格。不是标准也不是协议，只是一种风格，是对http协议的诠释。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资源定位：互联网所有的事物都是资源，要求url中没有动词，只有名词。没有参数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"http://blog.csdn.net/beat_the_world/article/details/45621673"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http://blog.csdn.net/beat_the_world/article/details/45621673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资源操作：使用put、delete、</w:t>
      </w:r>
      <w:r>
        <w:rPr>
          <w:rFonts w:hint="eastAsia"/>
          <w:b/>
          <w:bCs/>
          <w:color w:val="FF0000"/>
          <w:lang w:val="en-US" w:eastAsia="zh-CN"/>
        </w:rPr>
        <w:t>post、get</w:t>
      </w:r>
      <w:r>
        <w:rPr>
          <w:rFonts w:hint="eastAsia"/>
          <w:lang w:val="en-US" w:eastAsia="zh-CN"/>
        </w:rPr>
        <w:t>，使用不同方法对资源进行操作。分别对应添加、删除、修改、查询。一般使用时还是post和get。Put和Delete几乎不使用。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/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修改</w:t>
      </w:r>
      <w:r>
        <w:rPr>
          <w:rFonts w:hint="eastAsia"/>
        </w:rPr>
        <w:t>DispatcherServlet的</w:t>
      </w:r>
      <w:r>
        <w:rPr>
          <w:rFonts w:hint="eastAsia"/>
          <w:lang w:val="en-US" w:eastAsia="zh-CN"/>
        </w:rPr>
        <w:t>servlet-mapping</w:t>
      </w:r>
      <w:r>
        <w:rPr>
          <w:rFonts w:hint="eastAsia"/>
        </w:rPr>
        <w:t>配置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classpath:spring/springmvc.xml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shd w:val="clear" w:fill="FF0066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  <w:shd w:val="clear" w:fill="FF0066"/>
        </w:rPr>
        <w:t>&lt;</w:t>
      </w:r>
      <w:r>
        <w:rPr>
          <w:rFonts w:ascii="Consolas" w:hAnsi="Consolas" w:cs="Consolas"/>
          <w:color w:val="3F7F7F"/>
          <w:kern w:val="0"/>
          <w:szCs w:val="21"/>
          <w:shd w:val="clear" w:fill="FF0066"/>
        </w:rPr>
        <w:t>url-pattern</w:t>
      </w:r>
      <w:r>
        <w:rPr>
          <w:rFonts w:ascii="Consolas" w:hAnsi="Consolas" w:cs="Consolas"/>
          <w:color w:val="008080"/>
          <w:kern w:val="0"/>
          <w:szCs w:val="21"/>
          <w:shd w:val="clear" w:fill="FF0066"/>
        </w:rPr>
        <w:t>&gt;</w:t>
      </w:r>
      <w:r>
        <w:rPr>
          <w:rFonts w:ascii="Consolas" w:hAnsi="Consolas" w:cs="Consolas"/>
          <w:color w:val="000000"/>
          <w:kern w:val="0"/>
          <w:szCs w:val="21"/>
          <w:shd w:val="clear" w:fill="FF0066"/>
        </w:rPr>
        <w:t>/</w:t>
      </w:r>
      <w:r>
        <w:rPr>
          <w:rFonts w:ascii="Consolas" w:hAnsi="Consolas" w:cs="Consolas"/>
          <w:color w:val="008080"/>
          <w:kern w:val="0"/>
          <w:szCs w:val="21"/>
          <w:shd w:val="clear" w:fill="FF0066"/>
        </w:rPr>
        <w:t>&lt;/</w:t>
      </w:r>
      <w:r>
        <w:rPr>
          <w:rFonts w:ascii="Consolas" w:hAnsi="Consolas" w:cs="Consolas"/>
          <w:color w:val="3F7F7F"/>
          <w:kern w:val="0"/>
          <w:szCs w:val="21"/>
          <w:shd w:val="clear" w:fill="FF0066"/>
        </w:rPr>
        <w:t>url-pattern</w:t>
      </w:r>
      <w:r>
        <w:rPr>
          <w:rFonts w:ascii="Consolas" w:hAnsi="Consolas" w:cs="Consolas"/>
          <w:color w:val="008080"/>
          <w:kern w:val="0"/>
          <w:szCs w:val="21"/>
          <w:shd w:val="clear" w:fill="FF0066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"/>
        <w:rPr>
          <w:rFonts w:hint="eastAsia"/>
        </w:rPr>
      </w:pPr>
      <w:r>
        <w:rPr>
          <w:rFonts w:hint="eastAsia"/>
        </w:rPr>
        <w:t>URL 模板模式映射</w:t>
      </w: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1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@PathVariable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中的×××变量。</w:t>
      </w:r>
    </w:p>
    <w:p>
      <w:pPr>
        <w:shd w:val="clear" w:fill="FF0000"/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hint="eastAsia" w:ascii="宋体" w:hAnsi="Courier New" w:eastAsia="宋体" w:cs="宋体"/>
          <w:color w:val="000000"/>
          <w:kern w:val="0"/>
          <w:szCs w:val="21"/>
        </w:rPr>
        <w:t>@PathVariable用于将请求URL中的模板变量映射到功能处理方法的参数上。</w:t>
      </w:r>
    </w:p>
    <w:p>
      <w:pPr>
        <w:autoSpaceDE w:val="0"/>
        <w:autoSpaceDN w:val="0"/>
        <w:adjustRightInd w:val="0"/>
        <w:jc w:val="left"/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@ResponseBody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viewItems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FF0000"/>
          <w:kern w:val="0"/>
          <w:szCs w:val="21"/>
          <w:shd w:val="clear" w:fill="FABF8F" w:themeFill="accent6" w:themeFillTint="99"/>
        </w:rPr>
        <w:t>@PathVariable</w:t>
      </w:r>
      <w:r>
        <w:rPr>
          <w:rFonts w:hint="eastAsia" w:ascii="Consolas" w:hAnsi="Consolas" w:cs="Consolas"/>
          <w:color w:val="FF0000"/>
          <w:kern w:val="0"/>
          <w:szCs w:val="21"/>
        </w:rPr>
        <w:t>("i</w:t>
      </w:r>
      <w:r>
        <w:rPr>
          <w:rFonts w:ascii="Consolas" w:hAnsi="Consolas" w:cs="Consolas"/>
          <w:color w:val="FF0000"/>
          <w:kern w:val="0"/>
          <w:szCs w:val="21"/>
        </w:rPr>
        <w:t>d</w:t>
      </w:r>
      <w:r>
        <w:rPr>
          <w:rFonts w:hint="eastAsia" w:ascii="Consolas" w:hAnsi="Consolas" w:cs="Consolas"/>
          <w:color w:val="FF0000"/>
          <w:kern w:val="0"/>
          <w:szCs w:val="21"/>
        </w:rPr>
        <w:t>")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id,Model model)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//方法中使用@PathVariable获取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useried</w:t>
      </w:r>
      <w:r>
        <w:rPr>
          <w:rFonts w:ascii="Consolas" w:hAnsi="Consolas" w:cs="Consolas"/>
          <w:color w:val="3F7F5F"/>
          <w:kern w:val="0"/>
          <w:szCs w:val="21"/>
        </w:rPr>
        <w:t>的值，使用model传回页面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//调用 service查询商品信息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ItemsCustom itemsCustom = </w:t>
      </w:r>
      <w:r>
        <w:rPr>
          <w:rFonts w:ascii="Consolas" w:hAnsi="Consolas" w:cs="Consolas"/>
          <w:color w:val="0000C0"/>
          <w:kern w:val="0"/>
          <w:szCs w:val="21"/>
        </w:rPr>
        <w:t>itemsService</w:t>
      </w:r>
      <w:r>
        <w:rPr>
          <w:rFonts w:ascii="Consolas" w:hAnsi="Consolas" w:cs="Consolas"/>
          <w:color w:val="000000"/>
          <w:kern w:val="0"/>
          <w:szCs w:val="21"/>
        </w:rPr>
        <w:t>.findItemsById(id);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itemsCustom;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shd w:val="clear" w:fill="FBD4B4" w:themeFill="accent6" w:themeFillTint="66"/>
        <w:rPr>
          <w:rFonts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rFonts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RequestMapping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中表示为</w:t>
      </w:r>
      <w:r>
        <w:rPr>
          <w:rFonts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view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Item</w:t>
      </w: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/{</w:t>
      </w: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d}</w:t>
      </w:r>
      <w:r>
        <w:rPr>
          <w:rFonts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，id和形参名称一致，</w:t>
      </w:r>
      <w:r>
        <w:rPr>
          <w:rFonts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@PathVariable</w:t>
      </w:r>
      <w:r>
        <w:rPr>
          <w:rFonts w:hint="eastAsia" w:ascii="Consolas" w:hAnsi="Consolas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不用指定名称。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r>
        <w:rPr>
          <w:rFonts w:hint="eastAsia"/>
        </w:rPr>
        <w:t>商品查询的controller方法也改为rest实现：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查询商品列表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"/queryItem"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queryItem()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商品列表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List&lt;Items&gt; itemsList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.findItemsList(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创建modelAndView准备填充数据、设置视图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ModelAndView modelAndView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填充数据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modelAndView.addObject(</w:t>
      </w:r>
      <w:r>
        <w:rPr>
          <w:rFonts w:ascii="Consolas" w:hAnsi="Consolas" w:cs="Consolas"/>
          <w:color w:val="2A00FF"/>
          <w:kern w:val="0"/>
          <w:szCs w:val="21"/>
        </w:rPr>
        <w:t>"itemsList"</w:t>
      </w:r>
      <w:r>
        <w:rPr>
          <w:rFonts w:ascii="Consolas" w:hAnsi="Consolas" w:cs="Consolas"/>
          <w:color w:val="000000"/>
          <w:kern w:val="0"/>
          <w:szCs w:val="21"/>
        </w:rPr>
        <w:t>, itemsList);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视图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modelAndView.setViewName(</w:t>
      </w:r>
      <w:r>
        <w:rPr>
          <w:rFonts w:ascii="Consolas" w:hAnsi="Consolas" w:cs="Consolas"/>
          <w:color w:val="2A00FF"/>
          <w:kern w:val="0"/>
          <w:szCs w:val="21"/>
        </w:rPr>
        <w:t>"item/itemsList"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静态资源访问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&lt;mvc:resources&gt;</w:t>
      </w:r>
    </w:p>
    <w:p>
      <w:pPr>
        <w:shd w:val="clear" w:fill="FBD4B4" w:themeFill="accent6" w:themeFillTint="66"/>
      </w:pPr>
      <w:r>
        <w:rPr>
          <w:rFonts w:hint="eastAsia"/>
        </w:rPr>
        <w:t>如果在DispatcherServlet中设置url-pattern为 /则必须对静态资源进行访问处理。</w:t>
      </w:r>
    </w:p>
    <w:p>
      <w:pPr>
        <w:rPr>
          <w:rFonts w:hint="eastAsia"/>
        </w:rPr>
      </w:pPr>
      <w:r>
        <w:rPr>
          <w:rFonts w:hint="eastAsia"/>
        </w:rPr>
        <w:t>spring mvc 的&lt;mvc:resources mapping="" location=""&gt;实现对静态资源进行映射访问。</w:t>
      </w:r>
    </w:p>
    <w:p>
      <w:pPr>
        <w:rPr>
          <w:rFonts w:hint="eastAsia"/>
        </w:rPr>
      </w:pPr>
    </w:p>
    <w:p>
      <w:r>
        <w:rPr>
          <w:rFonts w:hint="eastAsia"/>
          <w:lang w:eastAsia="zh-CN"/>
        </w:rPr>
        <w:t>例：在</w:t>
      </w:r>
      <w:r>
        <w:rPr>
          <w:rFonts w:hint="eastAsia"/>
          <w:lang w:val="en-US" w:eastAsia="zh-CN"/>
        </w:rPr>
        <w:t>springmvc.xml中进行如下配置，则可实现</w:t>
      </w:r>
      <w:r>
        <w:rPr>
          <w:rFonts w:hint="eastAsia"/>
        </w:rPr>
        <w:t>对js文件</w:t>
      </w:r>
      <w:r>
        <w:rPr>
          <w:rFonts w:hint="eastAsia"/>
          <w:lang w:eastAsia="zh-CN"/>
        </w:rPr>
        <w:t>的访问映射</w:t>
      </w:r>
      <w:r>
        <w:rPr>
          <w:rFonts w:hint="eastAsia"/>
        </w:rPr>
        <w:t>：</w:t>
      </w:r>
    </w:p>
    <w:p>
      <w:pPr>
        <w:shd w:val="clear" w:fill="EEECE1" w:themeFill="background2"/>
      </w:pPr>
      <w:r>
        <w:t>&lt;mvc:resources location="/js/" mapping="/js/**"/&gt;</w:t>
      </w:r>
    </w:p>
    <w:p>
      <w:pPr>
        <w:rPr>
          <w:rFonts w:hint="eastAsia" w:eastAsia="宋体"/>
          <w:lang w:eastAsia="zh-CN"/>
        </w:rPr>
      </w:pPr>
    </w:p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</w:pPr>
      <w:r>
        <w:rPr>
          <w:rFonts w:hint="eastAsia"/>
        </w:rPr>
        <w:t>定义</w:t>
      </w:r>
      <w:bookmarkStart w:id="20" w:name="_GoBack"/>
      <w:bookmarkEnd w:id="20"/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eastAsia="宋体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eastAsia="宋体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eastAsia="宋体" w:cs="宋体"/>
          <w:kern w:val="0"/>
          <w:szCs w:val="21"/>
        </w:rPr>
        <w:t>，用于对处理器进行预处理和后处理。</w:t>
      </w:r>
    </w:p>
    <w:p/>
    <w:p>
      <w:pPr>
        <w:pStyle w:val="3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controller执行前调用此方法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返回true表示继续执行，返回false中止执行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这里可以加入登录校验、权限拦截等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controller执行后但未返回视图前调用此方法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这里可在返回用户前对模型数据进行加工处理，比如这里加入公用信息以便页面显示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postHandle(HttpServletRequest request,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HttpServletResponse response, Object handler,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controller执行后且视图返回后调用此方法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这里可得到执行controller时的异常信息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 这里可记录操作日志，资源清理等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afterCompletion(HttpServletRequest request,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HttpServletResponse response, Object handler, Exception ex)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rFonts w:ascii="Times New Roman" w:hAnsi="Times New Roman" w:cs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>
      <w:pPr>
        <w:pStyle w:val="3"/>
      </w:pPr>
      <w:r>
        <w:rPr>
          <w:rFonts w:hint="eastAsia"/>
        </w:rPr>
        <w:t>拦截器配置</w:t>
      </w:r>
    </w:p>
    <w:p>
      <w:pPr>
        <w:pStyle w:val="4"/>
        <w:rPr>
          <w:strike/>
          <w:dstrike w:val="0"/>
        </w:rPr>
      </w:pPr>
      <w:r>
        <w:rPr>
          <w:rFonts w:hint="eastAsia"/>
          <w:strike/>
          <w:dstrike w:val="0"/>
        </w:rPr>
        <w:t>针对某种mapping配置拦截器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>
      <w:pPr>
        <w:pStyle w:val="4"/>
      </w:pPr>
      <w:r>
        <w:rPr>
          <w:rFonts w:hint="eastAsia"/>
        </w:rPr>
        <w:t>针对所有mapping配置全局拦截器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Times New Roman" w:hAnsi="Times New Roman" w:cs="Times New Roman"/>
          <w:b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springmvc.xml中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bookmarkStart w:id="18" w:name="OLE_LINK133"/>
      <w:bookmarkStart w:id="19" w:name="OLE_LINK134"/>
      <w:r>
        <w:rPr>
          <w:rFonts w:ascii="Consolas" w:hAnsi="Consolas" w:cs="Consolas"/>
          <w:color w:val="3F5FBF"/>
          <w:kern w:val="0"/>
          <w:sz w:val="15"/>
          <w:szCs w:val="15"/>
        </w:rPr>
        <w:t>&lt;!--拦截器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mvc:interceptors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5FBF"/>
          <w:kern w:val="0"/>
          <w:sz w:val="15"/>
          <w:szCs w:val="15"/>
        </w:rPr>
        <w:t>&lt;!--多个拦截器,顺序执行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mvc:interceptor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mvc:mapping</w:t>
      </w:r>
      <w:r>
        <w:rPr>
          <w:rFonts w:hint="eastAsia" w:ascii="Consolas" w:hAnsi="Consolas" w:cs="Consolas"/>
          <w:color w:val="3F7F7F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F007F"/>
          <w:kern w:val="0"/>
          <w:sz w:val="15"/>
          <w:szCs w:val="15"/>
        </w:rPr>
        <w:t>path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"/**"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  <w:highlight w:val="lightGray"/>
        </w:rPr>
        <w:t>bean</w:t>
      </w:r>
      <w:r>
        <w:rPr>
          <w:rFonts w:hint="eastAsia" w:ascii="Consolas" w:hAnsi="Consolas" w:cs="Consolas"/>
          <w:color w:val="3F7F7F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F007F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15"/>
          <w:szCs w:val="15"/>
          <w:lang w:eastAsia="zh-CN"/>
        </w:rPr>
        <w:t>com.dohit</w:t>
      </w:r>
      <w:r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.springmvc.filter.HandlerInterceptor1"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&gt;&lt;/</w:t>
      </w:r>
      <w:r>
        <w:rPr>
          <w:rFonts w:ascii="Consolas" w:hAnsi="Consolas" w:cs="Consolas"/>
          <w:color w:val="3F7F7F"/>
          <w:kern w:val="0"/>
          <w:sz w:val="15"/>
          <w:szCs w:val="15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mvc:interceptor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mvc:interceptor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mvc:mapping</w:t>
      </w:r>
      <w:r>
        <w:rPr>
          <w:rFonts w:hint="eastAsia" w:ascii="Consolas" w:hAnsi="Consolas" w:cs="Consolas"/>
          <w:color w:val="3F7F7F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F007F"/>
          <w:kern w:val="0"/>
          <w:sz w:val="15"/>
          <w:szCs w:val="15"/>
        </w:rPr>
        <w:t>path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"/**"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bean</w:t>
      </w:r>
      <w:r>
        <w:rPr>
          <w:rFonts w:hint="eastAsia" w:ascii="Consolas" w:hAnsi="Consolas" w:cs="Consolas"/>
          <w:color w:val="3F7F7F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F007F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15"/>
          <w:szCs w:val="15"/>
          <w:lang w:eastAsia="zh-CN"/>
        </w:rPr>
        <w:t>com.dohit</w:t>
      </w:r>
      <w:r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.springmvc.filter.HandlerInterceptor2"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bean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mvc:interceptor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mvc:interceptors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bookmarkEnd w:id="18"/>
    <w:bookmarkEnd w:id="19"/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</w:p>
    <w:p>
      <w:pPr>
        <w:pStyle w:val="3"/>
      </w:pPr>
      <w:r>
        <w:rPr>
          <w:rFonts w:hint="eastAsia"/>
        </w:rPr>
        <w:t>正常流程测试</w:t>
      </w:r>
    </w:p>
    <w:p/>
    <w:p>
      <w:pPr>
        <w:pStyle w:val="4"/>
      </w:pPr>
      <w:r>
        <w:rPr>
          <w:rFonts w:hint="eastAsia"/>
        </w:rPr>
        <w:t>代码：</w:t>
      </w:r>
    </w:p>
    <w:p>
      <w:r>
        <w:rPr>
          <w:rFonts w:hint="eastAsia"/>
        </w:rPr>
        <w:t>定义两个拦截器分别为：HandlerInterceptor1和HandlerInteptor2，每个拦截器的preHandler方法都返回true。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861695"/>
            <wp:effectExtent l="0" t="0" r="2540" b="1460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运行流程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/>
    <w:p/>
    <w:p>
      <w:pPr>
        <w:pStyle w:val="3"/>
      </w:pPr>
      <w:r>
        <w:rPr>
          <w:rFonts w:hint="eastAsia"/>
        </w:rPr>
        <w:t>中断流程测试</w:t>
      </w:r>
    </w:p>
    <w:p>
      <w:pPr>
        <w:pStyle w:val="4"/>
      </w:pPr>
      <w:r>
        <w:rPr>
          <w:rFonts w:hint="eastAsia"/>
        </w:rPr>
        <w:t>代码：</w:t>
      </w:r>
    </w:p>
    <w:p>
      <w:r>
        <w:rPr>
          <w:rFonts w:hint="eastAsia"/>
        </w:rPr>
        <w:t>定义两个拦截器分别为：HandlerInterceptor1和HandlerInteptor2。</w:t>
      </w:r>
    </w:p>
    <w:p/>
    <w:p/>
    <w:p>
      <w:pPr>
        <w:pStyle w:val="4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没有执行，且controller也不执行了。</w:t>
      </w:r>
    </w:p>
    <w:p/>
    <w:p>
      <w:pPr>
        <w:shd w:val="clear" w:fill="FDEADA" w:themeFill="accent6" w:themeFillTint="32"/>
      </w:pPr>
      <w:r>
        <w:rPr>
          <w:rFonts w:hint="eastAsia"/>
        </w:rPr>
        <w:t>总结：</w:t>
      </w:r>
    </w:p>
    <w:p>
      <w:pPr>
        <w:shd w:val="clear" w:fill="FDEADA" w:themeFill="accent6" w:themeFillTint="3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按拦截器定义顺序调用</w:t>
      </w:r>
    </w:p>
    <w:p>
      <w:pPr>
        <w:shd w:val="clear" w:fill="FDEADA" w:themeFill="accent6" w:themeFillTint="3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postHandler按拦截器定义逆序调用</w:t>
      </w:r>
    </w:p>
    <w:p>
      <w:pPr>
        <w:shd w:val="clear" w:fill="FDEADA" w:themeFill="accent6" w:themeFillTint="3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按拦截器定义逆序调用</w:t>
      </w:r>
    </w:p>
    <w:p>
      <w:pPr>
        <w:shd w:val="clear" w:fill="FDEADA" w:themeFill="accent6" w:themeFillTint="32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shd w:val="clear" w:fill="FDEADA" w:themeFill="accent6" w:themeFillTint="3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postHandler在拦截器链内所有拦截器返成功调用</w:t>
      </w:r>
    </w:p>
    <w:p>
      <w:pPr>
        <w:shd w:val="clear" w:fill="FDEADA" w:themeFill="accent6" w:themeFillTint="3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只有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返回true才调用</w:t>
      </w:r>
    </w:p>
    <w:p>
      <w:pPr>
        <w:pStyle w:val="3"/>
      </w:pPr>
      <w:r>
        <w:rPr>
          <w:rFonts w:hint="eastAsia"/>
        </w:rPr>
        <w:t>拦截器应用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有一个登录页面，需要写一个controller访问页面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登录页面有一提交表单的动作。需要在controller中处理。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判断用户名密码是否正确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如果正确，向session中写入用户信息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返回登录成功，或者跳转到商品列表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拦截用户请求，判断用户是否登录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如果用户已经登录。放行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如果用户未登录，跳转到登录页面。</w:t>
      </w:r>
    </w:p>
    <w:p/>
    <w:p>
      <w:pPr>
        <w:pStyle w:val="4"/>
      </w:pPr>
      <w:r>
        <w:rPr>
          <w:rFonts w:hint="eastAsia"/>
        </w:rPr>
        <w:t>用户身份认证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//如果是登录页面则放行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(request.getRequestURI().indexOf(</w:t>
      </w:r>
      <w:r>
        <w:rPr>
          <w:rFonts w:ascii="Consolas" w:hAnsi="Consolas" w:cs="Consolas"/>
          <w:color w:val="2A00FF"/>
          <w:kern w:val="0"/>
          <w:szCs w:val="21"/>
        </w:rPr>
        <w:t>"login.action"</w:t>
      </w:r>
      <w:r>
        <w:rPr>
          <w:rFonts w:ascii="Consolas" w:hAnsi="Consolas" w:cs="Consolas"/>
          <w:color w:val="000000"/>
          <w:kern w:val="0"/>
          <w:szCs w:val="21"/>
        </w:rPr>
        <w:t>)&gt;=0){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HttpSession session = request.getSession();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//如果用户已登录也放行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(session.getAttribute(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//用户没有登录挑战到登录页面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request.getRequestDispatcher(</w:t>
      </w:r>
      <w:r>
        <w:rPr>
          <w:rFonts w:ascii="Consolas" w:hAnsi="Consolas" w:cs="Consolas"/>
          <w:color w:val="2A00FF"/>
          <w:kern w:val="0"/>
          <w:szCs w:val="21"/>
        </w:rPr>
        <w:t>"/WEB-INF/jsp/login.jsp"</w:t>
      </w:r>
      <w:r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pStyle w:val="4"/>
      </w:pPr>
      <w:r>
        <w:rPr>
          <w:rFonts w:hint="eastAsia"/>
        </w:rPr>
        <w:t>用户登陆controller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//登陆页面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"login"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//登陆提交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r>
        <w:rPr>
          <w:rFonts w:ascii="Consolas" w:hAnsi="Consolas" w:cs="Consolas"/>
          <w:color w:val="3F7F5F"/>
          <w:kern w:val="0"/>
          <w:szCs w:val="21"/>
        </w:rPr>
        <w:t>：用户账号，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r>
        <w:rPr>
          <w:rFonts w:ascii="Consolas" w:hAnsi="Consolas" w:cs="Consolas"/>
          <w:color w:val="3F7F5F"/>
          <w:kern w:val="0"/>
          <w:szCs w:val="21"/>
        </w:rPr>
        <w:t>：密码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//向session记录用户身份信息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session.setAttribute(</w:t>
      </w:r>
      <w:r>
        <w:rPr>
          <w:rFonts w:ascii="Consolas" w:hAnsi="Consolas" w:cs="Consolas"/>
          <w:color w:val="2A00FF"/>
          <w:kern w:val="0"/>
          <w:szCs w:val="21"/>
        </w:rPr>
        <w:t>"activeUser"</w:t>
      </w:r>
      <w:r>
        <w:rPr>
          <w:rFonts w:ascii="Consolas" w:hAnsi="Consolas" w:cs="Consolas"/>
          <w:color w:val="000000"/>
          <w:kern w:val="0"/>
          <w:szCs w:val="21"/>
        </w:rPr>
        <w:t>, userid);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//退出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"/logout"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//session过期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session.invalidate();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rPr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8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agNVH1QAAAAYBAAAPAAAAAAAAAAEAIAAAACIAAABkcnMv&#10;ZG93bnJldi54bWxQSwECFAAUAAAACACHTuJACxiH880BAACQAwAADgAAAAAAAAABACAAAAAkAQAA&#10;ZHJzL2Uyb0RvYy54bWxQSwUGAAAAAAYABgBZAQAAY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50B"/>
    <w:multiLevelType w:val="multilevel"/>
    <w:tmpl w:val="0209450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253F"/>
    <w:rsid w:val="00E80534"/>
    <w:rsid w:val="010C07E7"/>
    <w:rsid w:val="011B3131"/>
    <w:rsid w:val="013C09E6"/>
    <w:rsid w:val="01C47CF3"/>
    <w:rsid w:val="01E713EB"/>
    <w:rsid w:val="0232524F"/>
    <w:rsid w:val="02DF0F0B"/>
    <w:rsid w:val="02F75247"/>
    <w:rsid w:val="03044107"/>
    <w:rsid w:val="035C476E"/>
    <w:rsid w:val="0400039D"/>
    <w:rsid w:val="044C57BB"/>
    <w:rsid w:val="04933FEC"/>
    <w:rsid w:val="04A91574"/>
    <w:rsid w:val="04E433BE"/>
    <w:rsid w:val="051236C0"/>
    <w:rsid w:val="055202CA"/>
    <w:rsid w:val="05EC3020"/>
    <w:rsid w:val="063206EE"/>
    <w:rsid w:val="0639475F"/>
    <w:rsid w:val="066A7EA9"/>
    <w:rsid w:val="06860913"/>
    <w:rsid w:val="07317B8D"/>
    <w:rsid w:val="09783F14"/>
    <w:rsid w:val="0A102961"/>
    <w:rsid w:val="0B971913"/>
    <w:rsid w:val="0BAB6F69"/>
    <w:rsid w:val="0BCD1C36"/>
    <w:rsid w:val="0BE52080"/>
    <w:rsid w:val="0C5D6D56"/>
    <w:rsid w:val="0CCB06A2"/>
    <w:rsid w:val="0CDE096A"/>
    <w:rsid w:val="0D6E589D"/>
    <w:rsid w:val="0E2B1F6C"/>
    <w:rsid w:val="0F4C22A5"/>
    <w:rsid w:val="0F7F1633"/>
    <w:rsid w:val="10D37732"/>
    <w:rsid w:val="11AB23AE"/>
    <w:rsid w:val="11EC0581"/>
    <w:rsid w:val="12252ED9"/>
    <w:rsid w:val="134720DE"/>
    <w:rsid w:val="136A05B0"/>
    <w:rsid w:val="13C42906"/>
    <w:rsid w:val="14A35B82"/>
    <w:rsid w:val="14A42649"/>
    <w:rsid w:val="14C25B1F"/>
    <w:rsid w:val="14FB0592"/>
    <w:rsid w:val="15034704"/>
    <w:rsid w:val="158A237F"/>
    <w:rsid w:val="15DD0F4C"/>
    <w:rsid w:val="15DE00B7"/>
    <w:rsid w:val="16E71F76"/>
    <w:rsid w:val="17CE1175"/>
    <w:rsid w:val="185D1AB7"/>
    <w:rsid w:val="1960283B"/>
    <w:rsid w:val="1ACB3DEA"/>
    <w:rsid w:val="1CD37261"/>
    <w:rsid w:val="1CFC2EE8"/>
    <w:rsid w:val="1D4007C5"/>
    <w:rsid w:val="1D7F349D"/>
    <w:rsid w:val="1DA773B9"/>
    <w:rsid w:val="1DB87F68"/>
    <w:rsid w:val="1E690433"/>
    <w:rsid w:val="1F1529AA"/>
    <w:rsid w:val="1FD06C40"/>
    <w:rsid w:val="203505E8"/>
    <w:rsid w:val="20390DD8"/>
    <w:rsid w:val="2049695D"/>
    <w:rsid w:val="207109C7"/>
    <w:rsid w:val="20B76C04"/>
    <w:rsid w:val="216657C8"/>
    <w:rsid w:val="218E633A"/>
    <w:rsid w:val="21C67155"/>
    <w:rsid w:val="21F07533"/>
    <w:rsid w:val="22457EE4"/>
    <w:rsid w:val="22573A61"/>
    <w:rsid w:val="22660FB2"/>
    <w:rsid w:val="226A227D"/>
    <w:rsid w:val="22F8576F"/>
    <w:rsid w:val="23062707"/>
    <w:rsid w:val="2353750E"/>
    <w:rsid w:val="23687AE4"/>
    <w:rsid w:val="250B66D2"/>
    <w:rsid w:val="2532784B"/>
    <w:rsid w:val="2558307E"/>
    <w:rsid w:val="2648525A"/>
    <w:rsid w:val="26866959"/>
    <w:rsid w:val="26B566E3"/>
    <w:rsid w:val="26DD2A57"/>
    <w:rsid w:val="27302817"/>
    <w:rsid w:val="27603B29"/>
    <w:rsid w:val="27BD3328"/>
    <w:rsid w:val="27E44910"/>
    <w:rsid w:val="28375089"/>
    <w:rsid w:val="28775D21"/>
    <w:rsid w:val="2920507C"/>
    <w:rsid w:val="29286EC9"/>
    <w:rsid w:val="297B15D0"/>
    <w:rsid w:val="29916257"/>
    <w:rsid w:val="29E22543"/>
    <w:rsid w:val="29F04419"/>
    <w:rsid w:val="2A3B0ED2"/>
    <w:rsid w:val="2B9A20DE"/>
    <w:rsid w:val="2BD401C6"/>
    <w:rsid w:val="2C0337E8"/>
    <w:rsid w:val="2C8E292F"/>
    <w:rsid w:val="2D4647F8"/>
    <w:rsid w:val="2EDF3F7F"/>
    <w:rsid w:val="2EE62680"/>
    <w:rsid w:val="2EF065EA"/>
    <w:rsid w:val="2EF7739F"/>
    <w:rsid w:val="2F541483"/>
    <w:rsid w:val="3008027A"/>
    <w:rsid w:val="30E6549B"/>
    <w:rsid w:val="31757CF9"/>
    <w:rsid w:val="31A34C09"/>
    <w:rsid w:val="32B66CE9"/>
    <w:rsid w:val="32C36E34"/>
    <w:rsid w:val="330437B6"/>
    <w:rsid w:val="33510634"/>
    <w:rsid w:val="33547843"/>
    <w:rsid w:val="33F971D5"/>
    <w:rsid w:val="34635BF7"/>
    <w:rsid w:val="35176164"/>
    <w:rsid w:val="352A3EAC"/>
    <w:rsid w:val="355E6A9D"/>
    <w:rsid w:val="35654EE8"/>
    <w:rsid w:val="35A663D8"/>
    <w:rsid w:val="35ED7B83"/>
    <w:rsid w:val="35FD7913"/>
    <w:rsid w:val="36A72C0B"/>
    <w:rsid w:val="36C217B7"/>
    <w:rsid w:val="37A93D3D"/>
    <w:rsid w:val="380026D3"/>
    <w:rsid w:val="382C5EC0"/>
    <w:rsid w:val="384801AE"/>
    <w:rsid w:val="3851568B"/>
    <w:rsid w:val="387259B7"/>
    <w:rsid w:val="3AA35693"/>
    <w:rsid w:val="3AC34AD1"/>
    <w:rsid w:val="3BAC3597"/>
    <w:rsid w:val="3BD004B9"/>
    <w:rsid w:val="3BEC505C"/>
    <w:rsid w:val="3D051238"/>
    <w:rsid w:val="3D0C7DDD"/>
    <w:rsid w:val="3D8718E6"/>
    <w:rsid w:val="3DBA78C2"/>
    <w:rsid w:val="3E891036"/>
    <w:rsid w:val="3F93797D"/>
    <w:rsid w:val="3FBD02D5"/>
    <w:rsid w:val="40027D1C"/>
    <w:rsid w:val="40796096"/>
    <w:rsid w:val="409850F2"/>
    <w:rsid w:val="418A47C4"/>
    <w:rsid w:val="424A1F64"/>
    <w:rsid w:val="43966332"/>
    <w:rsid w:val="44451899"/>
    <w:rsid w:val="453714C5"/>
    <w:rsid w:val="45A15A8B"/>
    <w:rsid w:val="45EC6C4A"/>
    <w:rsid w:val="470E6FAD"/>
    <w:rsid w:val="47B54BD4"/>
    <w:rsid w:val="48037B19"/>
    <w:rsid w:val="48543C25"/>
    <w:rsid w:val="486B014A"/>
    <w:rsid w:val="488175DE"/>
    <w:rsid w:val="49A4518F"/>
    <w:rsid w:val="49C80D89"/>
    <w:rsid w:val="49D35B23"/>
    <w:rsid w:val="4AAA1DBA"/>
    <w:rsid w:val="4ABE1A19"/>
    <w:rsid w:val="4C07636E"/>
    <w:rsid w:val="4C787462"/>
    <w:rsid w:val="4C7D65AF"/>
    <w:rsid w:val="4CF665EF"/>
    <w:rsid w:val="4D18716B"/>
    <w:rsid w:val="4D9541C9"/>
    <w:rsid w:val="4E51265C"/>
    <w:rsid w:val="4EB854EB"/>
    <w:rsid w:val="4EE22F49"/>
    <w:rsid w:val="4F1869D4"/>
    <w:rsid w:val="4F43628B"/>
    <w:rsid w:val="51284EAA"/>
    <w:rsid w:val="51340437"/>
    <w:rsid w:val="519D7FCD"/>
    <w:rsid w:val="51A05745"/>
    <w:rsid w:val="51C03A4F"/>
    <w:rsid w:val="526C1837"/>
    <w:rsid w:val="530F51D2"/>
    <w:rsid w:val="53843960"/>
    <w:rsid w:val="54D64B40"/>
    <w:rsid w:val="54DD7AC9"/>
    <w:rsid w:val="552C7331"/>
    <w:rsid w:val="5540162C"/>
    <w:rsid w:val="57143568"/>
    <w:rsid w:val="572740F3"/>
    <w:rsid w:val="57855DAF"/>
    <w:rsid w:val="57CC6992"/>
    <w:rsid w:val="57F20B10"/>
    <w:rsid w:val="589D29C1"/>
    <w:rsid w:val="5AA971B4"/>
    <w:rsid w:val="5AC47E9D"/>
    <w:rsid w:val="5B890B53"/>
    <w:rsid w:val="5BCA7B87"/>
    <w:rsid w:val="5E6956F1"/>
    <w:rsid w:val="5EB1273B"/>
    <w:rsid w:val="613363E8"/>
    <w:rsid w:val="61AA42DB"/>
    <w:rsid w:val="62207D8C"/>
    <w:rsid w:val="63012A58"/>
    <w:rsid w:val="63CF67CD"/>
    <w:rsid w:val="63F926D3"/>
    <w:rsid w:val="642326E0"/>
    <w:rsid w:val="649679CB"/>
    <w:rsid w:val="64D2038B"/>
    <w:rsid w:val="65001CF0"/>
    <w:rsid w:val="65512B65"/>
    <w:rsid w:val="65806194"/>
    <w:rsid w:val="65E5333E"/>
    <w:rsid w:val="66E37DFB"/>
    <w:rsid w:val="67FE782C"/>
    <w:rsid w:val="681F107D"/>
    <w:rsid w:val="68CC69A1"/>
    <w:rsid w:val="6A457AEA"/>
    <w:rsid w:val="6B364A70"/>
    <w:rsid w:val="6BC43368"/>
    <w:rsid w:val="6C8E20C4"/>
    <w:rsid w:val="6D032969"/>
    <w:rsid w:val="6EEB54FE"/>
    <w:rsid w:val="6F4826C3"/>
    <w:rsid w:val="6FFC0F4E"/>
    <w:rsid w:val="707B470E"/>
    <w:rsid w:val="70AE6D6B"/>
    <w:rsid w:val="70C9264F"/>
    <w:rsid w:val="70EA1938"/>
    <w:rsid w:val="71000927"/>
    <w:rsid w:val="71046106"/>
    <w:rsid w:val="715A5590"/>
    <w:rsid w:val="71B82C45"/>
    <w:rsid w:val="72084E41"/>
    <w:rsid w:val="726154DF"/>
    <w:rsid w:val="726C5375"/>
    <w:rsid w:val="73D30893"/>
    <w:rsid w:val="745D2125"/>
    <w:rsid w:val="74601768"/>
    <w:rsid w:val="76BC79FE"/>
    <w:rsid w:val="773E5F5F"/>
    <w:rsid w:val="77B6439D"/>
    <w:rsid w:val="785C5640"/>
    <w:rsid w:val="78D05E37"/>
    <w:rsid w:val="796D71CF"/>
    <w:rsid w:val="79784C56"/>
    <w:rsid w:val="7A1947DF"/>
    <w:rsid w:val="7B383ABD"/>
    <w:rsid w:val="7BCF76FB"/>
    <w:rsid w:val="7CAD2D72"/>
    <w:rsid w:val="7D576F07"/>
    <w:rsid w:val="7F1739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2015-04-28T09:12:00Z</dcterms:created>
  <dc:creator>苏丙伦</dc:creator>
  <cp:lastModifiedBy>Administrator</cp:lastModifiedBy>
  <dcterms:modified xsi:type="dcterms:W3CDTF">2017-09-09T02:29:13Z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