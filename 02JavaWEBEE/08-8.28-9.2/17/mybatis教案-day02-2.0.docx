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  <w:lang w:eastAsia="zh-CN"/>
        </w:rPr>
        <w:t>第二天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</w:pPr>
      <w:r>
        <w:rPr>
          <w:rFonts w:hint="eastAsia"/>
          <w:b/>
          <w:sz w:val="48"/>
          <w:szCs w:val="48"/>
        </w:rPr>
        <w:t>框架课程</w:t>
      </w:r>
    </w:p>
    <w:p/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课程计划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输入映射和输出映射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输入参数映射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返回值映射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动态sql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Sql片段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关联查询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一对一关联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一对多关联</w:t>
      </w:r>
    </w:p>
    <w:p>
      <w:pPr>
        <w:numPr>
          <w:ilvl w:val="0"/>
          <w:numId w:val="2"/>
        </w:numPr>
        <w:tabs>
          <w:tab w:val="left" w:pos="840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</w:t>
      </w:r>
    </w:p>
    <w:p/>
    <w:p>
      <w:pPr>
        <w:pStyle w:val="2"/>
      </w:pPr>
      <w:r>
        <w:rPr>
          <w:rFonts w:hint="eastAsia"/>
          <w:lang w:eastAsia="zh-CN"/>
        </w:rPr>
        <w:t>输入</w:t>
      </w:r>
      <w:r>
        <w:rPr>
          <w:rFonts w:hint="eastAsia"/>
        </w:rPr>
        <w:t>映射</w:t>
      </w:r>
      <w:r>
        <w:rPr>
          <w:rFonts w:hint="eastAsia"/>
          <w:lang w:eastAsia="zh-CN"/>
        </w:rPr>
        <w:t>和输出映射</w:t>
      </w:r>
    </w:p>
    <w:p>
      <w:pPr>
        <w:ind w:firstLine="420"/>
      </w:pPr>
      <w:r>
        <w:t>M</w:t>
      </w:r>
      <w:r>
        <w:rPr>
          <w:rFonts w:hint="eastAsia"/>
        </w:rPr>
        <w:t>apper.xml映射文件中定义了操作数据库的sql，每个sql是一个statement，映射文件是mybatis的核心。</w:t>
      </w:r>
    </w:p>
    <w:p/>
    <w:p>
      <w:pPr>
        <w:pStyle w:val="3"/>
      </w:pPr>
      <w:r>
        <w:t>parameterType</w:t>
      </w:r>
      <w:r>
        <w:rPr>
          <w:rFonts w:hint="eastAsia"/>
        </w:rPr>
        <w:t>(输入类型)</w:t>
      </w:r>
    </w:p>
    <w:p>
      <w:pPr>
        <w:pStyle w:val="4"/>
        <w:rPr>
          <w:rStyle w:val="19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/>
          <w:color w:val="333333"/>
          <w:sz w:val="24"/>
          <w:szCs w:val="24"/>
        </w:rPr>
        <w:t>传递简单类型</w:t>
      </w:r>
    </w:p>
    <w:p>
      <w:r>
        <w:rPr>
          <w:rFonts w:hint="eastAsia"/>
        </w:rPr>
        <w:t>参考</w:t>
      </w:r>
      <w:r>
        <w:rPr>
          <w:rFonts w:hint="eastAsia"/>
          <w:lang w:eastAsia="zh-CN"/>
        </w:rPr>
        <w:t>第一天内容</w:t>
      </w:r>
      <w:r>
        <w:rPr>
          <w:rFonts w:hint="eastAsia"/>
        </w:rPr>
        <w:t>。</w:t>
      </w:r>
    </w:p>
    <w:p>
      <w:pPr>
        <w:pStyle w:val="4"/>
        <w:rPr>
          <w:rStyle w:val="19"/>
          <w:rFonts w:ascii="微软雅黑" w:hAnsi="微软雅黑" w:eastAsia="微软雅黑"/>
          <w:color w:val="333333"/>
          <w:sz w:val="24"/>
          <w:szCs w:val="24"/>
        </w:rPr>
      </w:pPr>
      <w:r>
        <w:rPr>
          <w:rStyle w:val="19"/>
          <w:rFonts w:hint="eastAsia" w:ascii="微软雅黑" w:hAnsi="微软雅黑" w:eastAsia="微软雅黑"/>
          <w:color w:val="333333"/>
          <w:sz w:val="24"/>
          <w:szCs w:val="24"/>
        </w:rPr>
        <w:t>传递pojo对象</w:t>
      </w:r>
    </w:p>
    <w:p/>
    <w:p>
      <w:r>
        <w:t>M</w:t>
      </w:r>
      <w:r>
        <w:rPr>
          <w:rFonts w:hint="eastAsia"/>
        </w:rPr>
        <w:t>ybatis使用ognl表达式解析对象字段的值，</w:t>
      </w:r>
      <w:r>
        <w:rPr>
          <w:rFonts w:hint="eastAsia"/>
          <w:lang w:val="en-US" w:eastAsia="zh-CN"/>
        </w:rPr>
        <w:t>#{}或者${}</w:t>
      </w:r>
      <w:r>
        <w:rPr>
          <w:rFonts w:hint="eastAsia"/>
          <w:lang w:eastAsia="zh-CN"/>
        </w:rPr>
        <w:t>括号中的值为</w:t>
      </w:r>
      <w:r>
        <w:rPr>
          <w:rFonts w:hint="eastAsia"/>
          <w:lang w:val="en-US" w:eastAsia="zh-CN"/>
        </w:rPr>
        <w:t>pojo属性名称。</w:t>
      </w:r>
    </w:p>
    <w:p/>
    <w:p>
      <w:pPr>
        <w:pStyle w:val="4"/>
      </w:pPr>
      <w:r>
        <w:rPr>
          <w:rFonts w:hint="eastAsia"/>
        </w:rPr>
        <w:t>传递pojo包装对象</w:t>
      </w:r>
    </w:p>
    <w:p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开发中通过pojo传递查询条件 ，查询条件是综合的查询条件，不仅包括用户查询条件还包括其它的查询条件（比如将用户购买商品信息也作为查询条件），这时可以使用包装对象传递输入参数。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Pojo类中包含pojo。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需求：根据用户名查询用户信息，查询条件放到QueryVo的user属性中。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QueryVo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getUser()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setUser(User user)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user where username like '%刘%'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Mapper文件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使用包装类型查询用户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使用ognl从对象中取属性值，如果是包装对象可以使用.操作符来取内容部的属性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"findUserByQueryVo"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parameterType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"queryvo"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resultType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 * FROM user where username like '%${</w:t>
            </w:r>
            <w:r>
              <w:rPr>
                <w:rFonts w:hint="eastAsia" w:ascii="Consolas" w:hAnsi="Consolas" w:eastAsia="Consolas"/>
                <w:b/>
                <w:bCs/>
                <w:color w:val="FF0000"/>
                <w:sz w:val="15"/>
                <w:szCs w:val="15"/>
              </w:rPr>
              <w:t>user.username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}%'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r>
        <w:drawing>
          <wp:inline distT="0" distB="0" distL="114300" distR="114300">
            <wp:extent cx="5269865" cy="11639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testFindUserByQueryVo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sqlSession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//获得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的代理对象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UserMapper userMapper = sqlSession.getMapper(UserMapper.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//创建QueryVo对象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QueryVo queryVo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QueryVo();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//创建user对象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user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user.setUsername(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"刘"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queryVo.setUser(user);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//根据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queryvo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查询用户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List&lt;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&gt; list = userMapper.findUserByQueryVo(queryVo);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.println(list);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resultType(输出类型)</w:t>
      </w:r>
    </w:p>
    <w:p>
      <w:pPr>
        <w:pStyle w:val="4"/>
      </w:pPr>
      <w:r>
        <w:rPr>
          <w:rFonts w:hint="eastAsia"/>
        </w:rPr>
        <w:t>输出简单类型</w:t>
      </w:r>
    </w:p>
    <w:p>
      <w:r>
        <w:t>M</w:t>
      </w:r>
      <w:r>
        <w:rPr>
          <w:rFonts w:hint="eastAsia"/>
        </w:rPr>
        <w:t>apper.xml文件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获取用户列表总数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UserCount"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   select count(1) from user</w:t>
      </w:r>
    </w:p>
    <w:p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t>M</w:t>
      </w:r>
      <w:r>
        <w:rPr>
          <w:rFonts w:hint="eastAsia"/>
        </w:rPr>
        <w:t>apper接口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public int </w:t>
      </w:r>
      <w:r>
        <w:rPr>
          <w:rFonts w:hint="eastAsia" w:ascii="Consolas" w:hAnsi="Consolas" w:cs="Consolas"/>
          <w:kern w:val="0"/>
          <w:szCs w:val="21"/>
        </w:rPr>
        <w:t>find</w:t>
      </w:r>
      <w:r>
        <w:rPr>
          <w:rFonts w:ascii="Consolas" w:hAnsi="Consolas" w:cs="Consolas"/>
          <w:kern w:val="0"/>
          <w:szCs w:val="21"/>
        </w:rPr>
        <w:t>UserCount(User user) throws Exception;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>
      <w:r>
        <w:rPr>
          <w:rFonts w:hint="eastAsia"/>
        </w:rPr>
        <w:t>调用：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 xml:space="preserve">UserCount()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</w:t>
      </w:r>
      <w:r>
        <w:rPr>
          <w:rFonts w:hint="eastAsia" w:ascii="Consolas" w:hAnsi="Consolas" w:cs="Consolas"/>
          <w:color w:val="3F7F5F"/>
          <w:kern w:val="0"/>
          <w:szCs w:val="21"/>
        </w:rPr>
        <w:t>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"管理员"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//传递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Hashmap</w:t>
      </w:r>
      <w:r>
        <w:rPr>
          <w:rFonts w:ascii="Consolas" w:hAnsi="Consolas" w:cs="Consolas"/>
          <w:color w:val="3F7F5F"/>
          <w:kern w:val="0"/>
          <w:szCs w:val="21"/>
        </w:rPr>
        <w:t>对象查询用户列表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count</w:t>
      </w:r>
      <w:r>
        <w:rPr>
          <w:rFonts w:ascii="Consolas" w:hAnsi="Consolas" w:cs="Consolas"/>
          <w:color w:val="000000"/>
          <w:kern w:val="0"/>
          <w:szCs w:val="21"/>
        </w:rPr>
        <w:t xml:space="preserve"> = userMapper.</w:t>
      </w:r>
      <w:r>
        <w:rPr>
          <w:rFonts w:hint="eastAsia" w:ascii="Consolas" w:hAnsi="Consolas" w:cs="Consolas"/>
          <w:color w:val="000000"/>
          <w:kern w:val="0"/>
          <w:szCs w:val="21"/>
        </w:rPr>
        <w:t>find</w:t>
      </w:r>
      <w:r>
        <w:rPr>
          <w:rFonts w:ascii="Consolas" w:hAnsi="Consolas" w:cs="Consolas"/>
          <w:color w:val="000000"/>
          <w:kern w:val="0"/>
          <w:szCs w:val="21"/>
        </w:rPr>
        <w:t>UserCount(user);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b/>
        </w:rPr>
      </w:pPr>
    </w:p>
    <w:p>
      <w:r>
        <w:rPr>
          <w:rFonts w:hint="eastAsia"/>
        </w:rPr>
        <w:t>输出简单类型必须查询出来的结果集有一条记录，最终将第一个字段的值转换为输出类型。</w:t>
      </w:r>
    </w:p>
    <w:p>
      <w:r>
        <w:rPr>
          <w:rFonts w:hint="eastAsia"/>
        </w:rPr>
        <w:t>使用session的selectOne可查询单条记录。</w:t>
      </w:r>
    </w:p>
    <w:p/>
    <w:p/>
    <w:p>
      <w:pPr>
        <w:pStyle w:val="4"/>
      </w:pPr>
      <w:r>
        <w:rPr>
          <w:rFonts w:hint="eastAsia"/>
        </w:rPr>
        <w:t>输出pojo对象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参考第一天内容</w:t>
      </w:r>
    </w:p>
    <w:p>
      <w:pPr>
        <w:pStyle w:val="4"/>
      </w:pPr>
      <w:r>
        <w:rPr>
          <w:rFonts w:hint="eastAsia"/>
        </w:rPr>
        <w:t>输出pojo列表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参考第一天内容。</w:t>
      </w:r>
    </w:p>
    <w:p>
      <w:pPr>
        <w:pStyle w:val="3"/>
      </w:pPr>
      <w:bookmarkStart w:id="0" w:name="OLE_LINK176"/>
      <w:bookmarkStart w:id="1" w:name="OLE_LINK175"/>
      <w:r>
        <w:rPr>
          <w:rFonts w:hint="eastAsia"/>
        </w:rPr>
        <w:t>resultMap</w:t>
      </w:r>
      <w:bookmarkEnd w:id="0"/>
      <w:bookmarkEnd w:id="1"/>
    </w:p>
    <w:p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>resultType可以指定pojo将查询结果映射为pojo，但</w:t>
      </w:r>
      <w:r>
        <w:rPr>
          <w:rFonts w:hint="eastAsia"/>
          <w:kern w:val="0"/>
          <w:highlight w:val="red"/>
        </w:rPr>
        <w:t>需要pojo的属性名和sql查询的列名一致方可映射成功</w:t>
      </w:r>
      <w:r>
        <w:rPr>
          <w:rFonts w:hint="eastAsia"/>
          <w:kern w:val="0"/>
        </w:rPr>
        <w:t>。</w:t>
      </w:r>
    </w:p>
    <w:p>
      <w:r>
        <w:rPr>
          <w:rFonts w:hint="eastAsia"/>
          <w:kern w:val="0"/>
        </w:rPr>
        <w:tab/>
      </w:r>
      <w:r>
        <w:rPr>
          <w:rFonts w:hint="eastAsia"/>
          <w:kern w:val="0"/>
        </w:rPr>
        <w:t>如果</w:t>
      </w:r>
      <w:r>
        <w:rPr>
          <w:kern w:val="0"/>
        </w:rPr>
        <w:t>sql</w:t>
      </w:r>
      <w:r>
        <w:rPr>
          <w:rFonts w:hint="eastAsia"/>
          <w:kern w:val="0"/>
        </w:rPr>
        <w:t>查询字段名和</w:t>
      </w:r>
      <w:r>
        <w:rPr>
          <w:kern w:val="0"/>
        </w:rPr>
        <w:t>pojo</w:t>
      </w:r>
      <w:r>
        <w:rPr>
          <w:rFonts w:hint="eastAsia"/>
          <w:kern w:val="0"/>
        </w:rPr>
        <w:t>的属性名不一致，可以通过</w:t>
      </w:r>
      <w:r>
        <w:rPr>
          <w:kern w:val="0"/>
        </w:rPr>
        <w:t>resultMap</w:t>
      </w:r>
      <w:r>
        <w:rPr>
          <w:rFonts w:hint="eastAsia"/>
          <w:kern w:val="0"/>
        </w:rPr>
        <w:t>将字段名和属性名作一个对应关系</w:t>
      </w:r>
      <w:r>
        <w:rPr>
          <w:kern w:val="0"/>
        </w:rPr>
        <w:t xml:space="preserve"> </w:t>
      </w:r>
      <w:r>
        <w:rPr>
          <w:rFonts w:hint="eastAsia"/>
          <w:kern w:val="0"/>
        </w:rPr>
        <w:t>，</w:t>
      </w:r>
      <w:r>
        <w:rPr>
          <w:rFonts w:hint="eastAsia"/>
        </w:rPr>
        <w:t>resultMap实质上还需要将查询结果映射到pojo对象中。</w:t>
      </w:r>
    </w:p>
    <w:p>
      <w:r>
        <w:rPr>
          <w:rFonts w:hint="eastAsia"/>
        </w:rPr>
        <w:tab/>
      </w:r>
      <w:r>
        <w:rPr>
          <w:rFonts w:hint="eastAsia"/>
        </w:rPr>
        <w:t>resultMap可以实现将查询结果映射为复杂类型的pojo，比如在查询结果映射对象中包括pojo和list实现一对一查询和一对多查询。</w:t>
      </w:r>
    </w:p>
    <w:p>
      <w:r>
        <w:rPr>
          <w:rFonts w:hint="eastAsia"/>
        </w:rPr>
        <w:tab/>
      </w:r>
    </w:p>
    <w:p>
      <w:pPr>
        <w:pStyle w:val="4"/>
      </w:pPr>
      <w:r>
        <w:rPr>
          <w:rFonts w:hint="eastAsia"/>
          <w:lang w:val="en-US" w:eastAsia="zh-CN"/>
        </w:rPr>
        <w:t>要使用Resultmap的原因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先看问题：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需求：数据库中存在表orders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71440" cy="2114550"/>
            <wp:effectExtent l="0" t="0" r="10160" b="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需要用mybatis来查询表中的orders记录，于是开发如下POJO类和sql映射</w:t>
      </w:r>
    </w:p>
    <w:tbl>
      <w:tblPr>
        <w:tblStyle w:val="17"/>
        <w:tblW w:w="8396" w:type="dxa"/>
        <w:tblInd w:w="1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public class Orders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Integer userId;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number;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Date createtime;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private String note;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60670" cy="806450"/>
            <wp:effectExtent l="9525" t="9525" r="20955" b="222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0670" cy="806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再用如下测试代码进行查询测试：</w:t>
      </w:r>
    </w:p>
    <w:tbl>
      <w:tblPr>
        <w:tblStyle w:val="17"/>
        <w:tblW w:w="8407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07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public void testGetOrderList(){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List&lt;Orders&gt; orders = session.selectList("cn.dohit.mybatis.usermapper.UserMapper.getOrderList");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session.close();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System.out.println(orders);</w:t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得到如下结果：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 xml:space="preserve">[Orders [id=3, userId=null, number=1000010, createtime=Wed Feb 04 13:22:35 CST 2015, note=null], </w:t>
            </w:r>
          </w:p>
        </w:tc>
      </w:tr>
    </w:tbl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出现的问题：查询到的结果中userId属性为null</w:t>
      </w: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  <w:t>问题的原因：orders表中的字段名user_id和POJO中的字段名userId无法对应</w:t>
      </w:r>
    </w:p>
    <w:p>
      <w:pPr>
        <w:rPr>
          <w:rFonts w:hint="eastAsia" w:ascii="Calibri" w:hAnsi="Calibri" w:cs="Times New Roman"/>
          <w:kern w:val="2"/>
          <w:sz w:val="21"/>
          <w:szCs w:val="22"/>
          <w:lang w:val="en-US" w:eastAsia="zh-CN" w:bidi="ar-SA"/>
        </w:rPr>
      </w:pP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方案一：在查询语句中使用别名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&lt;select id="getOrderList" resultType="cn.dohit.mybatis.po.Orders"&gt;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select id,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user_id userId</w:t>
            </w:r>
            <w:r>
              <w:rPr>
                <w:rFonts w:hint="eastAsia"/>
                <w:vertAlign w:val="baseline"/>
                <w:lang w:val="en-US" w:eastAsia="zh-CN"/>
              </w:rPr>
              <w:t>,number,createtime,note from orders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vertAlign w:val="baseline"/>
                <w:lang w:val="en-US" w:eastAsia="zh-CN"/>
              </w:rPr>
              <w:t>&lt;/select&gt;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  <w:r>
        <w:rPr>
          <w:rFonts w:hint="eastAsia"/>
        </w:rPr>
        <w:t>resultMap</w:t>
      </w:r>
      <w:r>
        <w:rPr>
          <w:rFonts w:hint="eastAsia"/>
          <w:lang w:val="en-US" w:eastAsia="zh-CN"/>
        </w:rPr>
        <w:t>配置来映射名称不一致的字段，详情见下节。</w:t>
      </w:r>
    </w:p>
    <w:p/>
    <w:p/>
    <w:p>
      <w:pPr>
        <w:pStyle w:val="4"/>
      </w:pPr>
      <w:r>
        <w:rPr>
          <w:rFonts w:hint="eastAsia"/>
        </w:rPr>
        <w:t>resultMap</w:t>
      </w:r>
      <w:r>
        <w:rPr>
          <w:rFonts w:hint="eastAsia"/>
          <w:lang w:val="en-US" w:eastAsia="zh-CN"/>
        </w:rPr>
        <w:t>使用</w:t>
      </w:r>
    </w:p>
    <w:p>
      <w:r>
        <w:rPr>
          <w:rFonts w:hint="eastAsia"/>
        </w:rPr>
        <w:t>由于上边的mapper.xml中</w:t>
      </w:r>
      <w:bookmarkStart w:id="2" w:name="OLE_LINK70"/>
      <w:bookmarkStart w:id="3" w:name="OLE_LINK71"/>
      <w:r>
        <w:rPr>
          <w:rFonts w:hint="eastAsia"/>
        </w:rPr>
        <w:t>sql查询列和</w:t>
      </w:r>
      <w:r>
        <w:rPr>
          <w:rFonts w:hint="eastAsia"/>
          <w:lang w:val="en-US" w:eastAsia="zh-CN"/>
        </w:rPr>
        <w:t>Orders</w:t>
      </w:r>
      <w:r>
        <w:rPr>
          <w:rFonts w:hint="eastAsia"/>
        </w:rPr>
        <w:t>.java类属性</w:t>
      </w:r>
      <w:bookmarkEnd w:id="2"/>
      <w:bookmarkEnd w:id="3"/>
      <w:r>
        <w:rPr>
          <w:rFonts w:hint="eastAsia"/>
        </w:rPr>
        <w:t>不一致，需要定义resultMap：</w:t>
      </w:r>
      <w:r>
        <w:rPr>
          <w:rFonts w:hint="eastAsia"/>
          <w:lang w:val="en-US" w:eastAsia="zh-CN"/>
        </w:rPr>
        <w:t>orders</w:t>
      </w:r>
      <w:r>
        <w:rPr>
          <w:rFonts w:hint="eastAsia"/>
        </w:rPr>
        <w:t>ResultMap将sql查询列和Users.java类属性对应起来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&lt;resultMap type="cn.dohit.mybatis.po.Orders" id="ordersResultMap"&gt;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&lt;id property="id" column="id"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property="userId" column="user_id"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property="number" column="number"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property="createtime" column="createtime"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&lt;result property="note" column="note" /&gt;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&lt;/resultMap&gt;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&lt;select id="getOrderList2" resultMap="ordersResultMap"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resultType="cn.dohit.mybatis.po.Orders"&gt;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select * from orders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&lt;/select&gt;</w:t>
            </w:r>
          </w:p>
        </w:tc>
      </w:tr>
    </w:tbl>
    <w:p/>
    <w:p>
      <w:pPr>
        <w:rPr>
          <w:rFonts w:hint="eastAsia"/>
        </w:rPr>
      </w:pPr>
      <w:r>
        <w:rPr>
          <w:rFonts w:hint="eastAsia"/>
        </w:rPr>
        <w:t>&lt;id /&gt;：此属性表示查询结果集的唯一标识，非常重要。如果是多个字段为复合唯一约束则定义多个&lt;id /&gt;。</w:t>
      </w:r>
    </w:p>
    <w:p>
      <w:r>
        <w:rPr>
          <w:rFonts w:hint="eastAsia"/>
        </w:rPr>
        <w:t>&lt;result /&gt;：普通结果，即pojo的属性。</w:t>
      </w:r>
    </w:p>
    <w:p>
      <w:r>
        <w:rPr>
          <w:rFonts w:hint="eastAsia"/>
          <w:lang w:val="en-US" w:eastAsia="zh-CN"/>
        </w:rPr>
        <w:t>p</w:t>
      </w:r>
      <w:r>
        <w:rPr>
          <w:rFonts w:hint="eastAsia"/>
        </w:rPr>
        <w:t>roperty：表示</w:t>
      </w:r>
      <w:r>
        <w:rPr>
          <w:rFonts w:hint="eastAsia"/>
          <w:lang w:val="en-US" w:eastAsia="zh-CN"/>
        </w:rPr>
        <w:t>Orders</w:t>
      </w:r>
      <w:r>
        <w:rPr>
          <w:rFonts w:hint="eastAsia"/>
        </w:rPr>
        <w:t>类的属性。</w:t>
      </w:r>
    </w:p>
    <w:p>
      <w:r>
        <w:rPr>
          <w:rFonts w:hint="eastAsia"/>
          <w:lang w:val="en-US" w:eastAsia="zh-CN"/>
        </w:rPr>
        <w:t>c</w:t>
      </w:r>
      <w:r>
        <w:rPr>
          <w:rFonts w:hint="eastAsia"/>
        </w:rPr>
        <w:t>olumn：表示sql查询出来的字段名。</w:t>
      </w:r>
    </w:p>
    <w:p>
      <w:r>
        <w:rPr>
          <w:rFonts w:hint="eastAsia"/>
          <w:lang w:val="en-US" w:eastAsia="zh-CN"/>
        </w:rPr>
        <w:t>c</w:t>
      </w:r>
      <w:r>
        <w:rPr>
          <w:rFonts w:hint="eastAsia"/>
        </w:rPr>
        <w:t>olumn和property放在一块儿表示将sql查询出来的字段映射到指定的pojo类属性上。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public void testGetOrderList2(){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List&lt;Orders&gt; orders = session.selectList("cn.dohit.mybatis.usermapper.UserMapper.getOrderList2");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System.out.println(orders);</w:t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动态sql</w:t>
      </w:r>
    </w:p>
    <w:p>
      <w:r>
        <w:rPr>
          <w:rFonts w:hint="eastAsia"/>
        </w:rPr>
        <w:t>通过mybatis提供的各种标签方法实现动态拼接sql。</w:t>
      </w:r>
    </w:p>
    <w:p/>
    <w:p>
      <w:pPr>
        <w:pStyle w:val="3"/>
      </w:pPr>
      <w:r>
        <w:t>If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4" w:name="OLE_LINK68"/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bookmarkEnd w:id="4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8080"/>
          <w:kern w:val="0"/>
          <w:szCs w:val="21"/>
        </w:rPr>
        <w:t xml:space="preserve">where 1=1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rPr>
          <w:b/>
        </w:rPr>
      </w:pPr>
      <w:r>
        <w:rPr>
          <w:rFonts w:hint="eastAsia"/>
          <w:b/>
        </w:rPr>
        <w:t>注意要做不等于空字符串校验。</w:t>
      </w:r>
    </w:p>
    <w:p/>
    <w:p/>
    <w:p>
      <w:pPr>
        <w:pStyle w:val="3"/>
      </w:pPr>
      <w:r>
        <w:t>W</w:t>
      </w:r>
      <w:r>
        <w:rPr>
          <w:rFonts w:hint="eastAsia"/>
        </w:rPr>
        <w:t>here</w:t>
      </w:r>
    </w:p>
    <w:p>
      <w:r>
        <w:rPr>
          <w:rFonts w:hint="eastAsia"/>
        </w:rPr>
        <w:t>上边的sql也可以改为：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List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&lt;where /&gt;可以自动处理第一个and。</w:t>
      </w:r>
    </w:p>
    <w:p/>
    <w:p/>
    <w:p>
      <w:pPr>
        <w:pStyle w:val="3"/>
      </w:pPr>
      <w:bookmarkStart w:id="5" w:name="_GoBack"/>
      <w:bookmarkEnd w:id="5"/>
      <w:r>
        <w:rPr>
          <w:rFonts w:hint="eastAsia"/>
        </w:rPr>
        <w:t>foreach</w:t>
      </w:r>
    </w:p>
    <w:p/>
    <w:p>
      <w:r>
        <w:rPr>
          <w:rFonts w:hint="eastAsia"/>
        </w:rPr>
        <w:t>向sql传递数组或List，mybatis使用foreach解析，如下：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需求</w:t>
      </w:r>
    </w:p>
    <w:p>
      <w:r>
        <w:rPr>
          <w:rFonts w:hint="eastAsia"/>
        </w:rPr>
        <w:t>传入多个id查询用户信息，用下边两个sql实现：</w:t>
      </w:r>
    </w:p>
    <w:p/>
    <w:p>
      <w:r>
        <w:rPr>
          <w:rFonts w:hint="eastAsia"/>
        </w:rPr>
        <w:t>SELECT * FROM USERS WHERE username LIKE '%张%' AND (id =10 OR id =89 OR id=16)</w:t>
      </w:r>
    </w:p>
    <w:p>
      <w:r>
        <w:rPr>
          <w:rFonts w:hint="eastAsia"/>
        </w:rPr>
        <w:t xml:space="preserve">SELECT * FROM USERS WHERE username LIKE '%张%' </w:t>
      </w:r>
      <w:r>
        <w:rPr>
          <w:rFonts w:hint="eastAsia"/>
          <w:lang w:val="en-US" w:eastAsia="zh-CN"/>
        </w:rPr>
        <w:t>AND</w:t>
      </w:r>
      <w:r>
        <w:rPr>
          <w:rFonts w:hint="eastAsia"/>
        </w:rPr>
        <w:t xml:space="preserve"> id IN (10,89,16)</w:t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在pojo中定义list属性ids存储多个用户id，并添加getter/setter方法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drawing>
          <wp:inline distT="0" distB="0" distL="114300" distR="114300">
            <wp:extent cx="3114675" cy="1503045"/>
            <wp:effectExtent l="0" t="0" r="9525" b="1905"/>
            <wp:docPr id="7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"/>
                    <pic:cNvPicPr>
                      <a:picLocks noChangeAspect="1"/>
                    </pic:cNvPicPr>
                  </pic:nvPicPr>
                  <pic:blipFill>
                    <a:blip r:embed="rId8">
                      <a:lum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Mapper.xml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&lt;select id="findUserList3" parameterType="cn.dohit.mybatis.po.QueryVo" resultType="user"&gt;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select * from user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&lt;where&gt;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&lt;if test="ids!=null and  ids.size&gt;0"&gt;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&lt;foreach collection="ids" open="and id in(" close=")" item="id" separator=","&gt;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#{id}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&lt;/foreach&gt;</w:t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&lt;/if&gt;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&lt;if test="user.username!=null and user.username!=''"&gt;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and username like '%${user.username}%'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&lt;/if&gt;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&lt;/where&gt;</w:t>
            </w:r>
          </w:p>
          <w:p>
            <w:pPr>
              <w:pStyle w:val="18"/>
              <w:numPr>
                <w:ilvl w:val="0"/>
                <w:numId w:val="0"/>
              </w:num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&lt;/select&gt;</w:t>
            </w:r>
          </w:p>
        </w:tc>
      </w:tr>
    </w:tbl>
    <w:p>
      <w:pPr>
        <w:pStyle w:val="18"/>
        <w:numPr>
          <w:ilvl w:val="0"/>
          <w:numId w:val="0"/>
        </w:numPr>
        <w:ind w:leftChars="0"/>
        <w:rPr>
          <w:rFonts w:hint="eastAsia"/>
        </w:rPr>
      </w:pPr>
    </w:p>
    <w:p/>
    <w:p>
      <w:pPr>
        <w:pStyle w:val="18"/>
        <w:numPr>
          <w:ilvl w:val="0"/>
          <w:numId w:val="3"/>
        </w:numPr>
        <w:ind w:firstLineChars="0"/>
      </w:pPr>
      <w:r>
        <w:rPr>
          <w:rFonts w:hint="eastAsia"/>
        </w:rPr>
        <w:t>测试代码：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@Test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public void testFindUserList3(){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User user = new User();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user.setUsername("张");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ArrayList&lt;Integer&gt; ids = new ArrayList&lt;Integer&gt;();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ids.add(1);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ids.add(10);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ids.add(16);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QueryVo queryVo = new QueryVo();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queryVo.setIds(ids);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queryVo.setUser(user);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List&lt;User&gt; users = session.selectList("cn.dohit.mybatis.usermapper.UserMapper.findUserList3",queryVo);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session.close();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System.out.println(users);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pStyle w:val="3"/>
      </w:pPr>
      <w:r>
        <w:t>S</w:t>
      </w:r>
      <w:r>
        <w:rPr>
          <w:rFonts w:hint="eastAsia"/>
        </w:rPr>
        <w:t>ql片段</w:t>
      </w:r>
    </w:p>
    <w:p>
      <w:r>
        <w:t>S</w:t>
      </w:r>
      <w:r>
        <w:rPr>
          <w:rFonts w:hint="eastAsia"/>
        </w:rPr>
        <w:t>ql中可将重复的sql提取出来，使用时用include引用即可，最终达到sql重用的目的，如下：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传递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pojo</w:t>
      </w:r>
      <w:r>
        <w:rPr>
          <w:rFonts w:ascii="Consolas" w:hAnsi="Consolas" w:cs="Consolas"/>
          <w:color w:val="3F5FBF"/>
          <w:kern w:val="0"/>
          <w:szCs w:val="21"/>
        </w:rPr>
        <w:t>综合查询用户信息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将where条件抽取出来：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"id!=null and id!=''"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and id=#{id}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test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"username!=null and username!=''"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and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}%'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if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sql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18"/>
        <w:numPr>
          <w:ilvl w:val="0"/>
          <w:numId w:val="4"/>
        </w:numPr>
        <w:ind w:firstLineChars="0"/>
      </w:pPr>
      <w:r>
        <w:rPr>
          <w:rFonts w:hint="eastAsia"/>
        </w:rPr>
        <w:t>使用include引用：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select * from user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"query_user_where"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where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  <w:highlight w:val="lightGray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注意：如果引用其它mapper.xml的sql片段，则在引用时需要加上namespace，如下：</w:t>
      </w:r>
    </w:p>
    <w:p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/>
          <w:color w:val="FF0000"/>
        </w:rPr>
        <w:t>namespace</w:t>
      </w:r>
      <w:r>
        <w:rPr>
          <w:rFonts w:hint="eastAsia"/>
        </w:rPr>
        <w:t>.</w:t>
      </w:r>
      <w:r>
        <w:rPr>
          <w:rFonts w:hint="eastAsia"/>
          <w:color w:val="FF0000"/>
        </w:rPr>
        <w:t>sql片段</w:t>
      </w:r>
      <w:r>
        <w:t>”</w:t>
      </w:r>
      <w:r>
        <w:rPr>
          <w:rFonts w:hint="eastAsia"/>
        </w:rPr>
        <w:t>/&gt;</w:t>
      </w:r>
    </w:p>
    <w:p/>
    <w:p/>
    <w:p/>
    <w:p/>
    <w:p/>
    <w:p>
      <w:pPr>
        <w:pStyle w:val="2"/>
      </w:pPr>
      <w:r>
        <w:rPr>
          <w:rFonts w:hint="eastAsia"/>
        </w:rPr>
        <w:t>关联查询</w:t>
      </w:r>
    </w:p>
    <w:p/>
    <w:p>
      <w:pPr>
        <w:pStyle w:val="3"/>
      </w:pPr>
      <w:r>
        <w:rPr>
          <w:rFonts w:hint="eastAsia"/>
        </w:rPr>
        <w:t>商品订单数据模型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inline distT="0" distB="0" distL="114300" distR="114300">
                <wp:extent cx="5533390" cy="1484630"/>
                <wp:effectExtent l="4445" t="4445" r="5715" b="15875"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3305" cy="1484731"/>
                          <a:chOff x="2675" y="5654"/>
                          <a:chExt cx="6555" cy="1627"/>
                        </a:xfrm>
                      </wpg:grpSpPr>
                      <wps:wsp>
                        <wps:cNvPr id="2" name="Quad Arrow 4"/>
                        <wps:cNvSpPr txBox="1"/>
                        <wps:spPr>
                          <a:xfrm>
                            <a:off x="7415" y="5654"/>
                            <a:ext cx="1815" cy="14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用户表：user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记录了购买商品的用户信息</w:t>
                              </w:r>
                            </w:p>
                            <w:p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d：唯一标识一个用户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3" name="Quad Arrow 5"/>
                        <wps:cNvSpPr txBox="1"/>
                        <wps:spPr>
                          <a:xfrm>
                            <a:off x="2675" y="5670"/>
                            <a:ext cx="2124" cy="16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订单表：</w:t>
                              </w:r>
                              <w:r>
                                <w:t>orders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记录了用户创建的订单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创建用户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:user_id(外键)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订单号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>创建时间</w:t>
                              </w:r>
                            </w:p>
                            <w:p>
                              <w:r>
                                <w:rPr>
                                  <w:rFonts w:hint="eastAsia"/>
                                </w:rPr>
                                <w:t xml:space="preserve">订单状态 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4" name="Straight Connector 6"/>
                        <wps:cNvCnPr/>
                        <wps:spPr>
                          <a:xfrm>
                            <a:off x="4811" y="6012"/>
                            <a:ext cx="2567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4" name="Straight Connector 16"/>
                        <wps:cNvCnPr/>
                        <wps:spPr>
                          <a:xfrm flipH="1">
                            <a:off x="4838" y="6750"/>
                            <a:ext cx="2554" cy="1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5" name="Quad Arrow 17"/>
                        <wps:cNvSpPr txBox="1"/>
                        <wps:spPr>
                          <a:xfrm>
                            <a:off x="5251" y="5692"/>
                            <a:ext cx="1826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一对一：一个订单只能由一个用户创建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3" name="Quad Arrow 15"/>
                        <wps:cNvSpPr txBox="1"/>
                        <wps:spPr>
                          <a:xfrm>
                            <a:off x="5317" y="6517"/>
                            <a:ext cx="1744" cy="5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一对多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  <w:lang w:eastAsia="zh-CN"/>
                                </w:rPr>
                                <w:t>：</w:t>
                              </w:r>
                              <w:r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一个用户可以创建多个订单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o:spt="203" style="height:116.9pt;width:435.7pt;" coordorigin="2675,5654" coordsize="6555,1627" o:gfxdata="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">
                <o:lock v:ext="edit" aspectratio="f"/>
                <v:shape id="Quad Arrow 4" o:spid="_x0000_s1026" o:spt="202" type="#_x0000_t202" style="position:absolute;left:7415;top:5654;height:1426;width:1815;" fillcolor="#FFFFFF" filled="t" stroked="t" coordsize="21600,21600" o:gfxdata="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BexN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用户表：user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记录了购买商品的用户信息</w:t>
                        </w:r>
                      </w:p>
                      <w:p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d：唯一标识一个用户</w:t>
                        </w:r>
                      </w:p>
                    </w:txbxContent>
                  </v:textbox>
                </v:shape>
                <v:shape id="Quad Arrow 5" o:spid="_x0000_s1026" o:spt="202" type="#_x0000_t202" style="position:absolute;left:2675;top:5670;height:1611;width:2124;" fillcolor="#FFFFFF" filled="t" stroked="t" coordsize="21600,21600" o:gfxdata="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SUnWvQAA&#10;ANo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订单表：</w:t>
                        </w:r>
                        <w:r>
                          <w:t>orders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记录了用户创建的订单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创建用户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:user_id(外键)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订单号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>创建时间</w:t>
                        </w:r>
                      </w:p>
                      <w:p>
                        <w:r>
                          <w:rPr>
                            <w:rFonts w:hint="eastAsia"/>
                          </w:rPr>
                          <w:t xml:space="preserve">订单状态 </w:t>
                        </w:r>
                      </w:p>
                    </w:txbxContent>
                  </v:textbox>
                </v:shape>
                <v:shape id="Straight Connector 6" o:spid="_x0000_s1026" o:spt="32" type="#_x0000_t32" style="position:absolute;left:4811;top:6012;height:1;width:2567;" filled="f" stroked="t" coordsize="21600,21600" o:gfxdata="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5fk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Straight Connector 16" o:spid="_x0000_s1026" o:spt="32" type="#_x0000_t32" style="position:absolute;left:4838;top:6750;flip:x;height:1;width:2554;" filled="f" stroked="t" coordsize="21600,21600" o:gfxdata="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Gule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Quad Arrow 17" o:spid="_x0000_s1026" o:spt="202" type="#_x0000_t202" style="position:absolute;left:5251;top:5692;height:480;width:1826;" fillcolor="#FFFFFF" filled="t" stroked="t" coordsize="21600,21600" o:gfxdata="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TN8Qb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一对一：一个订单只能由一个用户创建</w:t>
                        </w:r>
                      </w:p>
                    </w:txbxContent>
                  </v:textbox>
                </v:shape>
                <v:shape id="Quad Arrow 15" o:spid="_x0000_s1026" o:spt="202" type="#_x0000_t202" style="position:absolute;left:5317;top:6517;height:527;width:1744;" fillcolor="#FFFFFF" filled="t" stroked="t" coordsize="21600,21600" o:gfxdata="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ZZBrrsAAADb&#10;AAAADwAAAAAAAAABACAAAAAiAAAAZHJzL2Rvd25yZXYueG1sUEsBAhQAFAAAAAgAh07iQDMvBZ47&#10;AAAAOQAAABAAAAAAAAAAAQAgAAAACgEAAGRycy9zaGFwZXhtbC54bWxQSwUGAAAAAAYABgBbAQAA&#10;tAMAAAAA&#10;">
                  <v:fill on="t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一对多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  <w:lang w:eastAsia="zh-CN"/>
                          </w:rPr>
                          <w:t>：</w:t>
                        </w:r>
                        <w:r>
                          <w:rPr>
                            <w:rFonts w:hint="eastAsia"/>
                            <w:sz w:val="16"/>
                            <w:szCs w:val="16"/>
                          </w:rPr>
                          <w:t>一个用户可以创建多个订单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/>
    <w:p>
      <w:pPr>
        <w:pStyle w:val="3"/>
      </w:pPr>
      <w:r>
        <w:rPr>
          <w:rFonts w:hint="eastAsia"/>
        </w:rPr>
        <w:t>一对一查询</w:t>
      </w:r>
    </w:p>
    <w:p>
      <w:r>
        <w:rPr>
          <w:rFonts w:hint="eastAsia"/>
        </w:rPr>
        <w:t>案例：查询所有订单信息，关联查询下单用户信息。</w:t>
      </w:r>
    </w:p>
    <w:p/>
    <w:p>
      <w:r>
        <w:rPr>
          <w:rFonts w:hint="eastAsia"/>
        </w:rPr>
        <w:t>注意：因为一个订单信息只会是一个人下的订单，所以从查询订单信息出发关联查询用户信息为一对一查询。如果从用户信息出发查询用户下的订单信息则为一对多查询，因为一个用户可以下多个订单。</w:t>
      </w:r>
    </w:p>
    <w:p/>
    <w:p>
      <w:pPr>
        <w:pStyle w:val="4"/>
      </w:pPr>
      <w:r>
        <w:rPr>
          <w:rFonts w:hint="eastAsia"/>
        </w:rPr>
        <w:t>方法一：</w:t>
      </w:r>
    </w:p>
    <w:p>
      <w:r>
        <w:rPr>
          <w:rFonts w:hint="eastAsia"/>
        </w:rPr>
        <w:t>使用resultType，定义订单信息po类，此po类中包括了订单信息和用户信息：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</w:t>
      </w:r>
      <w:r>
        <w:rPr>
          <w:rFonts w:hint="eastAsia"/>
        </w:rPr>
        <w:t>ss</w:t>
      </w:r>
      <w:r>
        <w:t>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/>
    <w:p/>
    <w:p>
      <w:pPr>
        <w:pStyle w:val="5"/>
      </w:pPr>
      <w:r>
        <w:rPr>
          <w:rFonts w:hint="eastAsia"/>
        </w:rPr>
        <w:t>定义po类</w:t>
      </w:r>
    </w:p>
    <w:p>
      <w:pPr>
        <w:rPr>
          <w:rFonts w:hint="eastAsia"/>
        </w:rPr>
      </w:pPr>
      <w:r>
        <w:t>P</w:t>
      </w:r>
      <w:r>
        <w:rPr>
          <w:rFonts w:hint="eastAsia"/>
        </w:rPr>
        <w:t>o类中应该包括上边sql查询出来的所有字段，如下：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public class OrdersCustom {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Integer 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Integer userId;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number;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Date createtime;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note;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username;// 用户名称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ab/>
            </w:r>
            <w:r>
              <w:rPr>
                <w:rFonts w:hint="eastAsia"/>
                <w:vertAlign w:val="baseline"/>
              </w:rPr>
              <w:t>private String address;// 用户地址</w:t>
            </w:r>
          </w:p>
        </w:tc>
      </w:tr>
    </w:tbl>
    <w:p>
      <w:pPr>
        <w:rPr>
          <w:rFonts w:hint="eastAsia"/>
        </w:rPr>
      </w:pPr>
    </w:p>
    <w:p>
      <w:pPr>
        <w:pStyle w:val="5"/>
      </w:pPr>
      <w:r>
        <w:t>M</w:t>
      </w:r>
      <w:r>
        <w:rPr>
          <w:rFonts w:hint="eastAsia"/>
        </w:rPr>
        <w:t>apper.xml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查询所有订单信息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"findOrdersList"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  <w:lang w:val="en-US" w:eastAsia="zh-CN"/>
        </w:rPr>
        <w:t>dohit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.mybatis.po.Order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SELECT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orders.*,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user.username,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user.address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FROM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orders,</w:t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user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WHERE orders.user_id = user.id 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public 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findOrdersList() throws Exception;</w:t>
      </w:r>
    </w:p>
    <w:p/>
    <w:p>
      <w:pPr>
        <w:pStyle w:val="5"/>
      </w:pPr>
      <w:r>
        <w:rPr>
          <w:rFonts w:hint="eastAsia"/>
        </w:rPr>
        <w:t>测试：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Order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sCustom</w:t>
      </w:r>
      <w:r>
        <w:rPr>
          <w:rFonts w:ascii="Consolas" w:hAnsi="Consolas" w:cs="Consolas"/>
          <w:color w:val="000000"/>
          <w:kern w:val="0"/>
          <w:szCs w:val="21"/>
        </w:rPr>
        <w:t>&gt; list = userMapper.findOrdersList();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  <w:lang w:eastAsia="zh-CN"/>
        </w:rPr>
        <w:t>小</w:t>
      </w:r>
      <w:r>
        <w:rPr>
          <w:rFonts w:hint="eastAsia"/>
        </w:rPr>
        <w:t>结：</w:t>
      </w:r>
    </w:p>
    <w:p>
      <w:r>
        <w:rPr>
          <w:rFonts w:hint="eastAsia"/>
        </w:rPr>
        <w:tab/>
      </w:r>
      <w:r>
        <w:rPr>
          <w:rFonts w:hint="eastAsia"/>
          <w:color w:val="953735" w:themeColor="accent2" w:themeShade="BF"/>
        </w:rPr>
        <w:t>定义专门的po类作为输出类型，其中定义了sql查询结果集所有的字段。此方法较为简单，企业中使用普遍。</w:t>
      </w:r>
    </w:p>
    <w:p>
      <w:pPr>
        <w:pStyle w:val="4"/>
      </w:pPr>
      <w:r>
        <w:rPr>
          <w:rFonts w:hint="eastAsia"/>
        </w:rPr>
        <w:t>方法二：</w:t>
      </w:r>
    </w:p>
    <w:p>
      <w:r>
        <w:rPr>
          <w:rFonts w:hint="eastAsia"/>
        </w:rPr>
        <w:t>使用resultMap，定义专门的resultMap用于映射一对一查询结果。</w:t>
      </w:r>
    </w:p>
    <w:p/>
    <w:p>
      <w:pPr>
        <w:pStyle w:val="5"/>
      </w:pPr>
      <w:r>
        <w:t>S</w:t>
      </w:r>
      <w:r>
        <w:rPr>
          <w:rFonts w:hint="eastAsia"/>
        </w:rPr>
        <w:t>ql语句：</w:t>
      </w:r>
    </w:p>
    <w:p/>
    <w:p>
      <w:r>
        <w:t xml:space="preserve">SELECT </w:t>
      </w:r>
    </w:p>
    <w:p>
      <w:r>
        <w:t xml:space="preserve">  orders.*,</w:t>
      </w:r>
    </w:p>
    <w:p>
      <w:r>
        <w:t xml:space="preserve">  user.username,</w:t>
      </w:r>
    </w:p>
    <w:p>
      <w:r>
        <w:t xml:space="preserve">  user.address</w:t>
      </w:r>
    </w:p>
    <w:p>
      <w:r>
        <w:t>FROM</w:t>
      </w:r>
    </w:p>
    <w:p>
      <w:r>
        <w:t xml:space="preserve">  orders,</w:t>
      </w:r>
    </w:p>
    <w:p>
      <w:r>
        <w:t xml:space="preserve">  </w:t>
      </w:r>
      <w:r>
        <w:rPr>
          <w:rFonts w:hint="eastAsia"/>
        </w:rPr>
        <w:t>user</w:t>
      </w:r>
      <w:r>
        <w:t xml:space="preserve"> </w:t>
      </w:r>
    </w:p>
    <w:p>
      <w:r>
        <w:t>WHERE orders.user_id = user.id</w:t>
      </w:r>
    </w:p>
    <w:p>
      <w:pPr>
        <w:pStyle w:val="5"/>
      </w:pPr>
      <w:r>
        <w:rPr>
          <w:rFonts w:hint="eastAsia"/>
        </w:rPr>
        <w:t>定义po类</w:t>
      </w:r>
    </w:p>
    <w:p>
      <w:r>
        <w:rPr>
          <w:rFonts w:hint="eastAsia"/>
        </w:rPr>
        <w:tab/>
      </w:r>
      <w:r>
        <w:rPr>
          <w:rFonts w:hint="eastAsia"/>
        </w:rPr>
        <w:t>在Orders类中加入User属性，user属性中用于存储关联查询的用户信息，因为订单关联查询用户是一对一关系，所以这里使用单个User对象存储关联查询的用户信息。</w:t>
      </w:r>
    </w:p>
    <w:p>
      <w:r>
        <w:drawing>
          <wp:inline distT="0" distB="0" distL="114300" distR="114300">
            <wp:extent cx="4314190" cy="4380865"/>
            <wp:effectExtent l="0" t="0" r="10160" b="6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</w:pPr>
      <w:r>
        <w:t>M</w:t>
      </w:r>
      <w:r>
        <w:rPr>
          <w:rFonts w:hint="eastAsia"/>
        </w:rPr>
        <w:t>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查询订单关联用户信息使用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  <w:u w:val="single"/>
              </w:rPr>
              <w:t>resultmap</w:t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"orderUserResultMap"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一对一关联映射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&lt;!--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property:Orders对象的user属性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javaType：user属性对应 的类型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 xml:space="preserve">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b/>
                <w:bCs/>
                <w:color w:val="FF6600"/>
                <w:sz w:val="13"/>
                <w:szCs w:val="13"/>
              </w:rPr>
              <w:t xml:space="preserve">association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javaType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"cn.</w:t>
            </w:r>
            <w:r>
              <w:rPr>
                <w:rFonts w:hint="eastAsia" w:ascii="Consolas" w:hAnsi="Consolas"/>
                <w:i/>
                <w:color w:val="2A00FF"/>
                <w:sz w:val="13"/>
                <w:szCs w:val="13"/>
                <w:lang w:val="en-US" w:eastAsia="zh-CN"/>
              </w:rPr>
              <w:t>dohit.mybatis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.po.User"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3"/>
              </w:rPr>
              <w:t>&lt;!-- column:user表的主键对应的列  property：user对象中id属性--&gt;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"user_id"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association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"findOrdersWithUserResultMap"</w:t>
            </w:r>
            <w:r>
              <w:rPr>
                <w:rFonts w:hint="eastAsia" w:ascii="Consolas" w:hAnsi="Consolas" w:eastAsia="Consolas"/>
                <w:sz w:val="13"/>
                <w:szCs w:val="13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3"/>
                <w:szCs w:val="13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  <w:highlight w:val="yellow"/>
              </w:rPr>
              <w:t>orderUserResultMap</w:t>
            </w:r>
            <w:r>
              <w:rPr>
                <w:rFonts w:hint="eastAsia" w:ascii="Consolas" w:hAnsi="Consolas" w:eastAsia="Consolas"/>
                <w:i/>
                <w:color w:val="2A00FF"/>
                <w:sz w:val="13"/>
                <w:szCs w:val="13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SELECT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o.id,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o.user_id,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o.number,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o.createtime,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o.note,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u.username,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u.address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FROM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orders o</w:t>
            </w:r>
          </w:p>
          <w:p>
            <w:pPr>
              <w:shd w:val="clear" w:fill="92D050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3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>JOIN `user` u ON u.id = o.user_id</w:t>
            </w:r>
          </w:p>
          <w:p>
            <w:pPr>
              <w:shd w:val="clear" w:fill="92D050"/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3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3"/>
                <w:szCs w:val="13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3"/>
                <w:szCs w:val="13"/>
              </w:rPr>
              <w:t>&gt;</w:t>
            </w:r>
          </w:p>
        </w:tc>
      </w:tr>
    </w:tbl>
    <w:p/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hint="eastAsia"/>
        </w:rPr>
        <w:t>这里resultMap指定orderUserResultMap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。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</w:p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表示进行关联查询单条记录</w:t>
      </w:r>
    </w:p>
    <w:p>
      <w:pPr>
        <w:rPr>
          <w:rFonts w:ascii="Consolas" w:hAnsi="Consolas" w:cs="Consolas"/>
          <w:i/>
          <w:iCs/>
          <w:color w:val="2A00F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表示关联查询的结果存储在</w:t>
      </w:r>
      <w:r>
        <w:rPr>
          <w:rFonts w:ascii="Consolas" w:hAnsi="Consolas" w:cs="Consolas"/>
          <w:kern w:val="0"/>
          <w:szCs w:val="21"/>
        </w:rPr>
        <w:t>cn.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dohit</w:t>
      </w:r>
      <w:r>
        <w:rPr>
          <w:rFonts w:ascii="Consolas" w:hAnsi="Consolas" w:cs="Consolas"/>
          <w:kern w:val="0"/>
          <w:szCs w:val="21"/>
        </w:rPr>
        <w:t>.mybatis.po.Orders</w:t>
      </w:r>
      <w:r>
        <w:rPr>
          <w:rFonts w:hint="eastAsia" w:ascii="Consolas" w:hAnsi="Consolas" w:cs="Consolas"/>
          <w:kern w:val="0"/>
          <w:szCs w:val="21"/>
        </w:rPr>
        <w:t>的user属性中</w:t>
      </w:r>
    </w:p>
    <w:p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3F7F7F"/>
          <w:kern w:val="0"/>
          <w:szCs w:val="21"/>
        </w:rPr>
        <w:t>javaType</w:t>
      </w:r>
      <w:r>
        <w:rPr>
          <w:rFonts w:hint="eastAsia" w:ascii="Consolas" w:hAnsi="Consolas" w:cs="Consolas"/>
          <w:color w:val="3F7F7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表示关联查询的结果类型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id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"user_id"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查询结果的user_id列对应关联对象的id属性，这里是&lt;id /&gt;表示user_id是关联查询对象的唯一标识。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result</w:t>
      </w:r>
      <w:r>
        <w:rPr>
          <w:rFonts w:hint="eastAsia" w:ascii="Consolas" w:hAnsi="Consolas" w:cs="Consolas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column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r>
        <w:rPr>
          <w:rFonts w:hint="eastAsia" w:ascii="Consolas" w:hAnsi="Consolas" w:cs="Consolas"/>
          <w:color w:val="008080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查询结果的username列对应关联对象的username属性。</w:t>
      </w:r>
    </w:p>
    <w:p/>
    <w:p>
      <w:pPr>
        <w:pStyle w:val="5"/>
      </w:pPr>
      <w:r>
        <w:t>M</w:t>
      </w:r>
      <w:r>
        <w:rPr>
          <w:rFonts w:hint="eastAsia"/>
        </w:rPr>
        <w:t>apper接口：</w:t>
      </w:r>
    </w:p>
    <w:p>
      <w:pPr>
        <w:shd w:val="clear" w:color="auto" w:fill="F2F2F2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>public List&lt;Orders&gt; findOrdersList</w:t>
      </w:r>
      <w:r>
        <w:rPr>
          <w:rFonts w:hint="eastAsia" w:ascii="Consolas" w:hAnsi="Consolas" w:cs="Consolas"/>
          <w:kern w:val="0"/>
          <w:szCs w:val="21"/>
        </w:rPr>
        <w:t>ResultMap</w:t>
      </w:r>
      <w:r>
        <w:rPr>
          <w:rFonts w:ascii="Consolas" w:hAnsi="Consolas" w:cs="Consolas"/>
          <w:kern w:val="0"/>
          <w:szCs w:val="21"/>
        </w:rPr>
        <w:t>() throws Exception;</w:t>
      </w:r>
    </w:p>
    <w:p/>
    <w:p>
      <w:pPr>
        <w:pStyle w:val="5"/>
      </w:pPr>
      <w:r>
        <w:rPr>
          <w:rFonts w:hint="eastAsia"/>
        </w:rPr>
        <w:t>测试：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hint="eastAsia" w:ascii="Consolas" w:hAnsi="Consolas" w:cs="Consolas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testfindOrdersList</w:t>
      </w:r>
      <w:r>
        <w:rPr>
          <w:rFonts w:hint="eastAsia" w:ascii="Consolas" w:hAnsi="Consolas" w:cs="Consolas"/>
          <w:color w:val="000000"/>
          <w:kern w:val="0"/>
          <w:szCs w:val="21"/>
        </w:rPr>
        <w:t>ResultMap</w:t>
      </w:r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//获取session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//获限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接口实例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//查询订单信息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List&lt;Orders&gt; list = userMapper.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findOrdersList2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//关闭session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session.close();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pPr>
        <w:pStyle w:val="5"/>
      </w:pPr>
      <w:r>
        <w:rPr>
          <w:rFonts w:hint="eastAsia"/>
        </w:rPr>
        <w:t>小结：</w:t>
      </w:r>
    </w:p>
    <w:p>
      <w:r>
        <w:rPr>
          <w:rFonts w:hint="eastAsia"/>
        </w:rPr>
        <w:t>使用</w:t>
      </w:r>
      <w:r>
        <w:rPr>
          <w:rFonts w:hint="eastAsia" w:ascii="Consolas" w:hAnsi="Consolas" w:cs="Consolas"/>
          <w:color w:val="3F7F7F"/>
          <w:kern w:val="0"/>
          <w:szCs w:val="21"/>
        </w:rPr>
        <w:t>a</w:t>
      </w:r>
      <w:r>
        <w:rPr>
          <w:rFonts w:ascii="Consolas" w:hAnsi="Consolas" w:cs="Consolas"/>
          <w:color w:val="3F7F7F"/>
          <w:kern w:val="0"/>
          <w:szCs w:val="21"/>
        </w:rPr>
        <w:t>ssociation</w:t>
      </w:r>
      <w:r>
        <w:rPr>
          <w:rFonts w:hint="eastAsia"/>
        </w:rPr>
        <w:t>完成关联查询，将关联查询信息映射到pojo对象中。</w:t>
      </w:r>
    </w:p>
    <w:p/>
    <w:p>
      <w:pPr>
        <w:pStyle w:val="3"/>
        <w:rPr>
          <w:rFonts w:hint="eastAsia"/>
        </w:rPr>
      </w:pPr>
      <w:r>
        <w:rPr>
          <w:rFonts w:hint="eastAsia"/>
        </w:rPr>
        <w:t>一对多查询</w:t>
      </w:r>
    </w:p>
    <w:p/>
    <w:p>
      <w:r>
        <w:rPr>
          <w:rFonts w:hint="eastAsia"/>
        </w:rPr>
        <w:t>案例：查询所有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信息及</w:t>
      </w:r>
      <w:r>
        <w:rPr>
          <w:rFonts w:hint="eastAsia"/>
          <w:lang w:eastAsia="zh-CN"/>
        </w:rPr>
        <w:t>用户关联的订单信息</w:t>
      </w:r>
      <w:r>
        <w:rPr>
          <w:rFonts w:hint="eastAsia"/>
        </w:rPr>
        <w:t>。</w:t>
      </w:r>
    </w:p>
    <w:p/>
    <w:p>
      <w:r>
        <w:rPr>
          <w:rFonts w:hint="eastAsia"/>
          <w:lang w:eastAsia="zh-CN"/>
        </w:rPr>
        <w:t>用户信息和</w:t>
      </w:r>
      <w:r>
        <w:rPr>
          <w:rFonts w:hint="eastAsia"/>
        </w:rPr>
        <w:t>订单信息为一对多关系。</w:t>
      </w:r>
    </w:p>
    <w:p/>
    <w:p>
      <w:r>
        <w:rPr>
          <w:rFonts w:hint="eastAsia"/>
        </w:rPr>
        <w:t>使用resultMap实现如下：</w:t>
      </w:r>
    </w:p>
    <w:p/>
    <w:p>
      <w:pPr>
        <w:pStyle w:val="4"/>
      </w:pPr>
      <w:r>
        <w:t>S</w:t>
      </w:r>
      <w:r>
        <w:rPr>
          <w:rFonts w:hint="eastAsia"/>
        </w:rPr>
        <w:t>ql语句：</w:t>
      </w:r>
    </w:p>
    <w:p/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u.*, o.id oid,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o.number,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o.createtime,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o.note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`user` u</w:t>
      </w:r>
    </w:p>
    <w:p>
      <w:r>
        <w:rPr>
          <w:rFonts w:hint="eastAsia"/>
        </w:rPr>
        <w:t>LEFT JOIN orders o ON u.id = o.user_id</w:t>
      </w:r>
    </w:p>
    <w:p>
      <w:pPr>
        <w:pStyle w:val="4"/>
      </w:pPr>
      <w:r>
        <w:rPr>
          <w:rFonts w:hint="eastAsia"/>
        </w:rPr>
        <w:t>定义po类</w:t>
      </w:r>
    </w:p>
    <w:p>
      <w:r>
        <w:rPr>
          <w:rFonts w:hint="eastAsia"/>
        </w:rPr>
        <w:t>在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类中加入</w:t>
      </w:r>
      <w:r>
        <w:t>List&lt;Order</w:t>
      </w:r>
      <w:r>
        <w:rPr>
          <w:rFonts w:hint="eastAsia"/>
          <w:lang w:val="en-US" w:eastAsia="zh-CN"/>
        </w:rPr>
        <w:t>s</w:t>
      </w:r>
      <w:r>
        <w:t>&gt; orders</w:t>
      </w:r>
      <w:r>
        <w:rPr>
          <w:rFonts w:hint="eastAsia"/>
        </w:rPr>
        <w:t>属性</w:t>
      </w:r>
    </w:p>
    <w:p>
      <w:r>
        <w:drawing>
          <wp:inline distT="0" distB="0" distL="114300" distR="114300">
            <wp:extent cx="3319145" cy="2588895"/>
            <wp:effectExtent l="0" t="0" r="14605" b="190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t>M</w:t>
      </w:r>
      <w:r>
        <w:rPr>
          <w:rFonts w:hint="eastAsia"/>
        </w:rPr>
        <w:t>apper.xml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 xml:space="preserve">&lt;resultMap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用户信息映射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"birthday"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"sex"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"address"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一对多关联映射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color w:val="00808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"orders"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ofType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"cn.dohit.mybatis.po.Orders"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  <w:t xml:space="preserve">                &lt;!--此处开始映射sql结果中来自于orders表的那些字段，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  <w:t xml:space="preserve">                    比如id，user_id，number，createtime，note ,映射到user对象中orders列表属性，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宋体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/>
                <w:color w:val="008080"/>
                <w:sz w:val="15"/>
                <w:szCs w:val="15"/>
                <w:lang w:val="en-US" w:eastAsia="zh-CN"/>
              </w:rPr>
              <w:t xml:space="preserve">                    也就是映射 一个一个的Order对象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"id"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/>
                <w:i/>
                <w:color w:val="2A00FF"/>
                <w:sz w:val="15"/>
                <w:szCs w:val="15"/>
                <w:lang w:val="en-US" w:eastAsia="zh-CN"/>
              </w:rPr>
              <w:t>oid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5"/>
                <w:szCs w:val="15"/>
                <w:lang w:val="en-US" w:eastAsia="zh-CN"/>
              </w:rPr>
              <w:t xml:space="preserve">      &lt;!--用户id已经在user对象中存在，此处可以不设置--&gt;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highlight w:val="white"/>
              </w:rPr>
              <w:t>&lt;!-- &lt;result property="userId" column="id"/&gt; --&gt;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"number"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"createtime"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column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"note"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collection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&lt;/resultMap&gt;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"getUserOrderList"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FF0000"/>
                <w:sz w:val="15"/>
                <w:szCs w:val="15"/>
              </w:rPr>
              <w:t>resultMap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"userOrderResultMap"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SELECT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u.*, o.id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u w:val="single"/>
              </w:rPr>
              <w:t>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o.number,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o.createtime,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o.note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FROM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`user` u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LEFT JOIN orders o ON u.id = o.user_id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select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sz w:val="15"/>
                <w:szCs w:val="15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</w:tc>
      </w:tr>
    </w:tbl>
    <w:p/>
    <w:p>
      <w:pPr>
        <w:rPr>
          <w:rFonts w:ascii="Consolas" w:hAnsi="Consolas" w:cs="Consolas"/>
          <w:color w:val="3F7F7F"/>
          <w:kern w:val="0"/>
          <w:szCs w:val="21"/>
        </w:rPr>
      </w:pPr>
      <w:r>
        <w:rPr>
          <w:rFonts w:hint="eastAsia" w:ascii="Consolas" w:hAnsi="Consolas" w:cs="Consolas"/>
          <w:color w:val="3F7F7F"/>
          <w:kern w:val="0"/>
          <w:szCs w:val="21"/>
        </w:rPr>
        <w:t>c</w:t>
      </w:r>
      <w:r>
        <w:rPr>
          <w:rFonts w:ascii="Consolas" w:hAnsi="Consolas" w:cs="Consolas"/>
          <w:color w:val="3F7F7F"/>
          <w:kern w:val="0"/>
          <w:szCs w:val="21"/>
        </w:rPr>
        <w:t>ollection</w:t>
      </w:r>
      <w:r>
        <w:rPr>
          <w:rFonts w:hint="eastAsia" w:ascii="Consolas" w:hAnsi="Consolas" w:cs="Consolas"/>
          <w:kern w:val="0"/>
          <w:szCs w:val="21"/>
        </w:rPr>
        <w:t>部分定义了</w:t>
      </w:r>
      <w:r>
        <w:rPr>
          <w:rFonts w:hint="eastAsia" w:ascii="Consolas" w:hAnsi="Consolas" w:cs="Consolas"/>
          <w:kern w:val="0"/>
          <w:szCs w:val="21"/>
          <w:lang w:eastAsia="zh-CN"/>
        </w:rPr>
        <w:t>用户关联的</w:t>
      </w:r>
      <w:r>
        <w:rPr>
          <w:rFonts w:hint="eastAsia" w:ascii="Consolas" w:hAnsi="Consolas" w:cs="Consolas"/>
          <w:kern w:val="0"/>
          <w:szCs w:val="21"/>
        </w:rPr>
        <w:t>订单信</w:t>
      </w:r>
      <w:r>
        <w:rPr>
          <w:rFonts w:hint="eastAsia" w:ascii="Consolas" w:hAnsi="Consolas" w:cs="Consolas"/>
          <w:kern w:val="0"/>
          <w:szCs w:val="21"/>
          <w:lang w:eastAsia="zh-CN"/>
        </w:rPr>
        <w:t>息。表示关联查询结果集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"orders"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关联查询的结果集存储在</w:t>
      </w:r>
      <w:r>
        <w:rPr>
          <w:rFonts w:hint="eastAsia" w:ascii="Consolas" w:hAnsi="Consolas" w:cs="Consolas"/>
          <w:kern w:val="0"/>
          <w:szCs w:val="21"/>
          <w:lang w:val="en-US" w:eastAsia="zh-CN"/>
        </w:rPr>
        <w:t>User对象的</w:t>
      </w:r>
      <w:r>
        <w:rPr>
          <w:rFonts w:hint="eastAsia" w:ascii="Consolas" w:hAnsi="Consolas" w:cs="Consolas"/>
          <w:kern w:val="0"/>
          <w:szCs w:val="21"/>
        </w:rPr>
        <w:t>上哪个属性。</w:t>
      </w:r>
    </w:p>
    <w:p>
      <w:pPr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ofType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orders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：</w:t>
      </w:r>
      <w:r>
        <w:rPr>
          <w:rFonts w:hint="eastAsia" w:ascii="Consolas" w:hAnsi="Consolas" w:cs="Consolas"/>
          <w:kern w:val="0"/>
          <w:szCs w:val="21"/>
        </w:rPr>
        <w:t>指定关联查询的结果集中的对象类型即List中的对象类型。</w:t>
      </w:r>
      <w:r>
        <w:rPr>
          <w:rFonts w:hint="eastAsia" w:ascii="Consolas" w:hAnsi="Consolas" w:cs="Consolas"/>
          <w:kern w:val="0"/>
          <w:szCs w:val="21"/>
          <w:lang w:eastAsia="zh-CN"/>
        </w:rPr>
        <w:t>此处可以使用别名，也可以使用全限定名。</w:t>
      </w:r>
    </w:p>
    <w:p>
      <w:r>
        <w:rPr>
          <w:rFonts w:hint="eastAsia" w:ascii="Consolas" w:hAnsi="Consolas" w:cs="Consolas"/>
          <w:kern w:val="0"/>
          <w:szCs w:val="21"/>
        </w:rPr>
        <w:t>&lt;id /&gt;及&lt;result/&gt;的意义同一对一查询。</w:t>
      </w:r>
    </w:p>
    <w:p>
      <w:pPr>
        <w:pStyle w:val="4"/>
      </w:pPr>
      <w:r>
        <w:t>M</w:t>
      </w:r>
      <w:r>
        <w:rPr>
          <w:rFonts w:hint="eastAsia"/>
        </w:rPr>
        <w:t>apper接口：</w:t>
      </w:r>
    </w:p>
    <w:p>
      <w:r>
        <w:rPr>
          <w:rFonts w:hint="eastAsia"/>
        </w:rPr>
        <w:t>List&lt;User&gt; getUserOrderList();</w:t>
      </w:r>
    </w:p>
    <w:p>
      <w:pPr>
        <w:pStyle w:val="4"/>
        <w:rPr>
          <w:rFonts w:hint="eastAsia" w:eastAsia="宋体"/>
          <w:lang w:eastAsia="zh-CN"/>
        </w:rPr>
      </w:pPr>
      <w:r>
        <w:rPr>
          <w:rFonts w:hint="eastAsia"/>
        </w:rPr>
        <w:t>测试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getUserOrderList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SqlSession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sqlSessionFactory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.openSession();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.getMapper(UserMapper.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List&lt;User&gt;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.getUserOrderList();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session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.close();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Mybatis整合spring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整合思路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SqlSessionFactory对象应该放到spring容器中作为单例存在。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传统dao的开发方式中，应该从spring容器中获得sqlsession对象。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Mapper代理形式中，应该从spring容器中直接获得mapper的代理对象。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数据库的连接以及数据库连接池事务管理都交给spring容器来完成。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整合需要的jar包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Mybatis的jar包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Spring+mybatis的整合包。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Mysql的数据库驱动jar包。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数据库连接池的jar包。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162300" cy="3473450"/>
            <wp:effectExtent l="0" t="0" r="0" b="1270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47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整合的步骤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第一步：创建一个</w:t>
      </w:r>
      <w:r>
        <w:rPr>
          <w:rFonts w:hint="eastAsia"/>
          <w:lang w:val="en-US" w:eastAsia="zh-CN"/>
        </w:rPr>
        <w:t>java工程。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第二步：导入jar包。（上面提到的jar包）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第三步：mybatis的配置文件sqlmapConfig.xml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第四步：编写Spring的配置文件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1、数据库连接及连接池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2、事务管理（暂时可以不配置）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3、sqlsessionFactory对象，配置到spring容器中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4、mapeer代理对象或者是dao实现类配置到spring容器中。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第五步：编写dao或者mapper文件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第六步：测试。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SqlMapConfig.xml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configuration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"-//mybatis.org//DTD Config 3.0//EN"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"http://mybatis.org/dtd/mybatis-3-config.dtd"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package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"cn.itcast.mybatis.pojo"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typeAliases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resource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"sqlmap/User.xml"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mappers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configuration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applicationContext.xml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&lt;?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xml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version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"1.0"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?&gt;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"http://www.springframework.org/schema/context"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"http://www.springframework.org/schema/p"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xmlns:aop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"http://www.springframework.org/schema/aop"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xmlns:tx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"http://www.springframework.org/schema/tx"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xmlns:xsi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"http://www.w3.org/2001/XMLSchema-instance"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xsi:schemaLocation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"http://www.springframework.org/schema/beans http://www.springframework.org/schema/beans/spring-beans-4.0.xsd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http://www.springframework.org/schema/context http://www.springframework.org/schema/context/spring-context-4.0.xsd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http://www.springframework.org/schema/aop http://www.springframework.org/schema/aop/spring-aop-4.0.xsd http://www.springframework.org/schema/tx http://www.springframework.org/schema/tx/spring-tx-4.0.xsd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http://www.springframework.org/schema/util http://www.springframework.org/schema/util/spring-util-4.0.xsd"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context:property-placeholder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location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"classpath:db.properties"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"org.apache.commons.dbcp.BasicDataSource"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destroy-method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"close"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"driverClassName"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"${jdbc.driver}"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"url"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"${jdbc.url}"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"username"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"${jdbc.username}"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"password"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"${jdbc.password}"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"maxActive"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"10"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"maxIdle"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"5"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&lt;!-- 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配置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让spring管理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sqlsessionfactory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 xml:space="preserve"> 使用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和spring整合包中的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"org.mybatis.spring.SqlSessionFactoryBean"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数据库连接池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"dataSource"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加载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mybatis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的全局配置文件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"configLocation"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"classpath:mybatis/SqlMapConfig.xml"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 w:ascii="Consolas" w:hAnsi="Consolas" w:eastAsia="Consolas"/>
                <w:color w:val="008080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beans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db.properties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jdbc.driver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com.mysql.jdbc.Driver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jdbc.url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jdbc:mysql://localhost:3306/mybatis?characterEncoding=utf-8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jdbc.username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80"/>
                <w:sz w:val="15"/>
                <w:szCs w:val="15"/>
              </w:rPr>
              <w:t>jdbc.password</w:t>
            </w:r>
            <w:r>
              <w:rPr>
                <w:rFonts w:hint="eastAsia" w:ascii="Consolas" w:hAnsi="Consolas" w:eastAsia="Consolas"/>
                <w:color w:val="008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color w:val="800000"/>
                <w:sz w:val="15"/>
                <w:szCs w:val="15"/>
              </w:rPr>
              <w:t>root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Dao的开发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三种dao的实现方式：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1、传统dao的开发方式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2、使用mapper代理形式开发方式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3、使用扫描包配置mapper代理。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传统dao的开发方式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接口+实现类来完成。需要dao实现类需要继承SqlsessionDaoSupport类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Dao实现类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SqlSessionDaoSupport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UserDao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 findUserById(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id)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session.selectOne(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"test.findUserById"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id);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//不能关闭SqlSession，让spring容器来完成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insertUser(User user)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SqlSession session = getSqlSession();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session.insert(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"test.insertUser"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user);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session.commit();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//session.close();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把dao实现类配置到spring容器中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配置UserDao实现类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"cn.itcast.dao.UserDaoImpl"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  <w:highlight w:val="lightGray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testFindUserById()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UserDao userDao = (UserDao)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"userDao"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User user = userDao.findUserById(1);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.println(user);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Mapper代理形式开发dao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开发mapper接口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开发mapper文件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952240" cy="3085465"/>
            <wp:effectExtent l="0" t="0" r="1016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3085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</w:t>
      </w:r>
      <w:r>
        <w:rPr>
          <w:rFonts w:hint="eastAsia"/>
          <w:lang w:val="en-US" w:eastAsia="zh-CN"/>
        </w:rPr>
        <w:t>mapper代理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配置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"org.mybatis.spring.mapper.MapperFactoryBean"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"mapperInterface"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"cn.itcast.mybatis.mapper.UserMapper"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/&gt;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ref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"sqlSessionFactory"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UserMapperTest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ApplicationContext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@Before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setUp()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ClassPathXmlApplicationContext(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"classpath:spring/applicationContext.xml"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@Test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testGetUserById()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UserMapper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  <w:highlight w:val="lightGray"/>
              </w:rPr>
              <w:t>applicationContext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.getBean(UserMapper.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User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.getUserById(1);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5"/>
                <w:szCs w:val="15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user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扫描包形式配置mapper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&lt;!-- 使用扫描包的形式来创建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  <w:u w:val="single"/>
              </w:rPr>
              <w:t>mapper</w:t>
            </w:r>
            <w:r>
              <w:rPr>
                <w:rFonts w:hint="eastAsia" w:ascii="Consolas" w:hAnsi="Consolas" w:eastAsia="Consolas"/>
                <w:color w:val="3F5FBF"/>
                <w:sz w:val="15"/>
                <w:szCs w:val="15"/>
              </w:rPr>
              <w:t>代理对象 --&gt;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"org.mybatis.spring.mapper.MapperScannerConfigurer"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name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"basePackage"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"cn.itcast.mybatis.mapper"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property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  <w:highlight w:val="lightGray"/>
              </w:rPr>
              <w:t>bean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每个mapper代理对象的id就是类名，首字母小写</w:t>
      </w:r>
    </w:p>
    <w:p>
      <w:r>
        <w:drawing>
          <wp:inline distT="0" distB="0" distL="114300" distR="114300">
            <wp:extent cx="5265420" cy="1731645"/>
            <wp:effectExtent l="0" t="0" r="11430" b="19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31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sectPr>
      <w:head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3810</wp:posOffset>
              </wp:positionH>
              <wp:positionV relativeFrom="paragraph">
                <wp:posOffset>100330</wp:posOffset>
              </wp:positionV>
              <wp:extent cx="5286375" cy="635"/>
              <wp:effectExtent l="0" t="0" r="0" b="0"/>
              <wp:wrapNone/>
              <wp:docPr id="79" name="直线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86375" cy="635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直线 1025" o:spid="_x0000_s1026" o:spt="20" style="position:absolute;left:0pt;margin-left:0.3pt;margin-top:7.9pt;height:0.05pt;width:416.25pt;z-index:251658240;mso-width-relative:page;mso-height-relative:page;" filled="f" stroked="t" coordsize="21600,21600" o:gfxdata="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GoDVR9UAAAAGAQAADwAAAAAAAAABACAAAAAi&#10;AAAAZHJzL2Rvd25yZXYueG1sUEsBAhQAFAAAAAgAh07iQNSmSO3UAQAAkwMAAA4AAAAAAAAAAQAg&#10;AAAAJAEAAGRycy9lMm9Eb2MueG1sUEsFBgAAAAAGAAYAWQEAAGoFAAAAAA==&#10;">
              <v:fill on="f" focussize="0,0"/>
              <v:stroke weight="0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F261B"/>
    <w:multiLevelType w:val="multilevel"/>
    <w:tmpl w:val="0DFF261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1F614C4"/>
    <w:multiLevelType w:val="multilevel"/>
    <w:tmpl w:val="21F614C4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552CE74B"/>
    <w:multiLevelType w:val="multilevel"/>
    <w:tmpl w:val="552CE74B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554DC294"/>
    <w:multiLevelType w:val="singleLevel"/>
    <w:tmpl w:val="554DC2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54DC380"/>
    <w:multiLevelType w:val="singleLevel"/>
    <w:tmpl w:val="554DC38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72C7289"/>
    <w:multiLevelType w:val="multilevel"/>
    <w:tmpl w:val="572C728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91140"/>
    <w:rsid w:val="00D571E7"/>
    <w:rsid w:val="01EC04CE"/>
    <w:rsid w:val="03006B3D"/>
    <w:rsid w:val="04E6411B"/>
    <w:rsid w:val="087533F4"/>
    <w:rsid w:val="08EE1DB9"/>
    <w:rsid w:val="0A43141B"/>
    <w:rsid w:val="0D471977"/>
    <w:rsid w:val="0DAB4CF2"/>
    <w:rsid w:val="0EC930B4"/>
    <w:rsid w:val="0F2A41CC"/>
    <w:rsid w:val="11A31D5F"/>
    <w:rsid w:val="126E54BC"/>
    <w:rsid w:val="14753912"/>
    <w:rsid w:val="15D91B08"/>
    <w:rsid w:val="171F2529"/>
    <w:rsid w:val="1A184F64"/>
    <w:rsid w:val="1C29600A"/>
    <w:rsid w:val="1C34208D"/>
    <w:rsid w:val="1CAE4300"/>
    <w:rsid w:val="1D0A0609"/>
    <w:rsid w:val="1ED24DBE"/>
    <w:rsid w:val="1EF82136"/>
    <w:rsid w:val="1F1E5351"/>
    <w:rsid w:val="1FB21A88"/>
    <w:rsid w:val="203E1A66"/>
    <w:rsid w:val="23B21FCF"/>
    <w:rsid w:val="245B4A07"/>
    <w:rsid w:val="24C933A2"/>
    <w:rsid w:val="24FE7FF9"/>
    <w:rsid w:val="25922C97"/>
    <w:rsid w:val="27875A1B"/>
    <w:rsid w:val="28886CE8"/>
    <w:rsid w:val="29CB726F"/>
    <w:rsid w:val="2A415EAB"/>
    <w:rsid w:val="2D530E87"/>
    <w:rsid w:val="2E064E80"/>
    <w:rsid w:val="2EF05068"/>
    <w:rsid w:val="2F6B7C57"/>
    <w:rsid w:val="30BB6600"/>
    <w:rsid w:val="30CC4E8B"/>
    <w:rsid w:val="35654EE8"/>
    <w:rsid w:val="35A27F41"/>
    <w:rsid w:val="362206C8"/>
    <w:rsid w:val="36A80ACB"/>
    <w:rsid w:val="370E580A"/>
    <w:rsid w:val="3B655F58"/>
    <w:rsid w:val="3BAB4620"/>
    <w:rsid w:val="3D051238"/>
    <w:rsid w:val="40265C0E"/>
    <w:rsid w:val="405C0EEB"/>
    <w:rsid w:val="40AB5600"/>
    <w:rsid w:val="442F62EC"/>
    <w:rsid w:val="45D84645"/>
    <w:rsid w:val="460161BE"/>
    <w:rsid w:val="47340DE0"/>
    <w:rsid w:val="49077B38"/>
    <w:rsid w:val="49E01856"/>
    <w:rsid w:val="4B945AAF"/>
    <w:rsid w:val="4CAE103A"/>
    <w:rsid w:val="4CF60521"/>
    <w:rsid w:val="4CF97539"/>
    <w:rsid w:val="4FC92598"/>
    <w:rsid w:val="509E0905"/>
    <w:rsid w:val="50DF17AC"/>
    <w:rsid w:val="526C1837"/>
    <w:rsid w:val="53005CCE"/>
    <w:rsid w:val="53826FFA"/>
    <w:rsid w:val="54323D7D"/>
    <w:rsid w:val="55D76FB9"/>
    <w:rsid w:val="59434F80"/>
    <w:rsid w:val="5A12447D"/>
    <w:rsid w:val="5A1678A3"/>
    <w:rsid w:val="5AC57B62"/>
    <w:rsid w:val="5CB80745"/>
    <w:rsid w:val="5D7F1851"/>
    <w:rsid w:val="5FBC275B"/>
    <w:rsid w:val="60AE34D8"/>
    <w:rsid w:val="61BE42BF"/>
    <w:rsid w:val="62A6289B"/>
    <w:rsid w:val="64277905"/>
    <w:rsid w:val="64B2241D"/>
    <w:rsid w:val="66290B4F"/>
    <w:rsid w:val="66616D48"/>
    <w:rsid w:val="66B50390"/>
    <w:rsid w:val="6767540E"/>
    <w:rsid w:val="676C3020"/>
    <w:rsid w:val="67E749FE"/>
    <w:rsid w:val="69292A6E"/>
    <w:rsid w:val="695B7514"/>
    <w:rsid w:val="69D51C35"/>
    <w:rsid w:val="6AEA5860"/>
    <w:rsid w:val="6AF73F11"/>
    <w:rsid w:val="6B3246FF"/>
    <w:rsid w:val="6C532356"/>
    <w:rsid w:val="6CFE270A"/>
    <w:rsid w:val="6E03473C"/>
    <w:rsid w:val="6E432D29"/>
    <w:rsid w:val="71474910"/>
    <w:rsid w:val="73653543"/>
    <w:rsid w:val="75995F91"/>
    <w:rsid w:val="75A26ADB"/>
    <w:rsid w:val="767064C3"/>
    <w:rsid w:val="782653FE"/>
    <w:rsid w:val="789C4C17"/>
    <w:rsid w:val="79784C56"/>
    <w:rsid w:val="79C26FC8"/>
    <w:rsid w:val="79CE7B4C"/>
    <w:rsid w:val="7D0A2C1F"/>
    <w:rsid w:val="7D4C0FBB"/>
    <w:rsid w:val="7D7824B2"/>
    <w:rsid w:val="7DC0764A"/>
    <w:rsid w:val="7F4E5991"/>
    <w:rsid w:val="7FE314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6" w:hanging="576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nhideWhenUsed/>
    <w:qFormat/>
    <w:uiPriority w:val="0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nhideWhenUsed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ask-title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MyNote.wpt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2016-05-05T08:05:00Z</dcterms:created>
  <dc:creator>苏丙伦</dc:creator>
  <cp:lastModifiedBy>Administrator</cp:lastModifiedBy>
  <dcterms:modified xsi:type="dcterms:W3CDTF">2017-08-15T02:57:37Z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